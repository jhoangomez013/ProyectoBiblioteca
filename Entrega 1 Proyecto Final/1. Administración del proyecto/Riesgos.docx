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63F25" w14:textId="77777777" w:rsidR="00975F80" w:rsidRPr="00975F80" w:rsidRDefault="00975F80" w:rsidP="00975F80">
      <w:pPr>
        <w:pStyle w:val="Puesto"/>
        <w:jc w:val="right"/>
        <w:rPr>
          <w:rFonts w:ascii="Times New Roman" w:hAnsi="Times New Roman"/>
          <w:sz w:val="22"/>
          <w:szCs w:val="22"/>
          <w:lang w:val="es-ES"/>
        </w:rPr>
      </w:pPr>
      <w:r w:rsidRPr="00352F18">
        <w:rPr>
          <w:rFonts w:ascii="Times New Roman" w:hAnsi="Times New Roman"/>
          <w:sz w:val="22"/>
          <w:szCs w:val="22"/>
        </w:rPr>
        <w:fldChar w:fldCharType="begin"/>
      </w:r>
      <w:r w:rsidRPr="00975F80">
        <w:rPr>
          <w:rFonts w:ascii="Times New Roman" w:hAnsi="Times New Roman"/>
          <w:sz w:val="22"/>
          <w:szCs w:val="22"/>
          <w:lang w:val="es-ES"/>
        </w:rPr>
        <w:instrText xml:space="preserve"> SUBJECT  \* MERGEFORMAT </w:instrText>
      </w:r>
      <w:r w:rsidRPr="00352F18">
        <w:rPr>
          <w:rFonts w:ascii="Times New Roman" w:hAnsi="Times New Roman"/>
          <w:sz w:val="22"/>
          <w:szCs w:val="22"/>
        </w:rPr>
        <w:fldChar w:fldCharType="separate"/>
      </w:r>
      <w:r w:rsidRPr="00975F80">
        <w:rPr>
          <w:rFonts w:ascii="Times New Roman" w:hAnsi="Times New Roman"/>
          <w:sz w:val="22"/>
          <w:szCs w:val="22"/>
          <w:lang w:val="es-ES"/>
        </w:rPr>
        <w:t xml:space="preserve"> Implementación de aplicación para automatizar procesos </w:t>
      </w:r>
    </w:p>
    <w:p w14:paraId="07C11841" w14:textId="147866D8" w:rsidR="00975F80" w:rsidRPr="00975F80" w:rsidRDefault="00975F80" w:rsidP="00975F80">
      <w:pPr>
        <w:pStyle w:val="Puesto"/>
        <w:jc w:val="right"/>
        <w:rPr>
          <w:rFonts w:ascii="Times New Roman" w:hAnsi="Times New Roman"/>
          <w:sz w:val="22"/>
          <w:szCs w:val="22"/>
          <w:lang w:val="es-ES"/>
        </w:rPr>
      </w:pPr>
      <w:r w:rsidRPr="00975F80">
        <w:rPr>
          <w:rFonts w:ascii="Times New Roman" w:hAnsi="Times New Roman"/>
          <w:sz w:val="22"/>
          <w:szCs w:val="22"/>
          <w:lang w:val="es-ES"/>
        </w:rPr>
        <w:t xml:space="preserve"> </w:t>
      </w:r>
      <w:r w:rsidR="00F4311D">
        <w:rPr>
          <w:rFonts w:ascii="Times New Roman" w:hAnsi="Times New Roman"/>
          <w:sz w:val="22"/>
          <w:szCs w:val="22"/>
          <w:lang w:val="es-ES"/>
        </w:rPr>
        <w:t>Biblioteca Universidad del Quindío</w:t>
      </w:r>
    </w:p>
    <w:p w14:paraId="15CC36BB" w14:textId="77777777" w:rsidR="00975F80" w:rsidRPr="00975F80" w:rsidRDefault="00975F80" w:rsidP="00975F80">
      <w:pPr>
        <w:pStyle w:val="Puesto"/>
        <w:jc w:val="left"/>
        <w:rPr>
          <w:rFonts w:ascii="Times New Roman" w:hAnsi="Times New Roman"/>
          <w:sz w:val="22"/>
          <w:szCs w:val="22"/>
          <w:lang w:val="es-ES"/>
        </w:rPr>
      </w:pPr>
      <w:r w:rsidRPr="00352F18">
        <w:rPr>
          <w:rFonts w:ascii="Times New Roman" w:hAnsi="Times New Roman"/>
          <w:sz w:val="22"/>
          <w:szCs w:val="22"/>
        </w:rPr>
        <w:fldChar w:fldCharType="end"/>
      </w:r>
    </w:p>
    <w:p w14:paraId="565C5FDE" w14:textId="2E38C6F6" w:rsidR="00975F80" w:rsidRPr="00975F80" w:rsidRDefault="00975F80" w:rsidP="00975F80">
      <w:pPr>
        <w:pStyle w:val="Puesto"/>
        <w:jc w:val="right"/>
        <w:rPr>
          <w:rFonts w:ascii="Times New Roman" w:hAnsi="Times New Roman"/>
          <w:sz w:val="22"/>
          <w:szCs w:val="22"/>
          <w:lang w:val="es-ES"/>
        </w:rPr>
      </w:pPr>
      <w:r>
        <w:rPr>
          <w:rFonts w:ascii="Times New Roman" w:hAnsi="Times New Roman"/>
          <w:sz w:val="22"/>
          <w:szCs w:val="22"/>
          <w:lang w:val="es-ES"/>
        </w:rPr>
        <w:t>Riesgos</w:t>
      </w:r>
    </w:p>
    <w:p w14:paraId="30D69E3B" w14:textId="77777777" w:rsidR="00975F80" w:rsidRPr="00975F80" w:rsidRDefault="00975F80" w:rsidP="00975F80">
      <w:pPr>
        <w:pStyle w:val="Puesto"/>
        <w:jc w:val="right"/>
        <w:rPr>
          <w:rFonts w:ascii="Times New Roman" w:hAnsi="Times New Roman"/>
          <w:sz w:val="22"/>
          <w:szCs w:val="22"/>
          <w:lang w:val="es-ES"/>
        </w:rPr>
      </w:pPr>
    </w:p>
    <w:p w14:paraId="27513463" w14:textId="7EAAD184" w:rsidR="008A7AF0" w:rsidRPr="00AE44EE" w:rsidRDefault="00AB743E" w:rsidP="00975F80">
      <w:pPr>
        <w:pStyle w:val="Puesto"/>
        <w:ind w:left="7920"/>
        <w:jc w:val="left"/>
        <w:rPr>
          <w:sz w:val="28"/>
          <w:lang w:val="es-CO"/>
        </w:rPr>
      </w:pPr>
      <w:r w:rsidRPr="00851F0A">
        <w:rPr>
          <w:rFonts w:ascii="Times New Roman" w:hAnsi="Times New Roman"/>
          <w:sz w:val="22"/>
          <w:szCs w:val="22"/>
          <w:lang w:val="es-ES"/>
        </w:rPr>
        <w:t>Versión</w:t>
      </w:r>
      <w:r w:rsidR="00975F80" w:rsidRPr="00851F0A">
        <w:rPr>
          <w:rFonts w:ascii="Times New Roman" w:hAnsi="Times New Roman"/>
          <w:sz w:val="22"/>
          <w:szCs w:val="22"/>
          <w:lang w:val="es-ES"/>
        </w:rPr>
        <w:t xml:space="preserve"> 1.0.0</w:t>
      </w:r>
    </w:p>
    <w:p w14:paraId="7D380CBA" w14:textId="77777777" w:rsidR="008A7AF0" w:rsidRPr="00AE44EE" w:rsidRDefault="008A7AF0">
      <w:pPr>
        <w:rPr>
          <w:lang w:val="es-CO"/>
        </w:rPr>
      </w:pPr>
    </w:p>
    <w:p w14:paraId="608D3DF5" w14:textId="77777777" w:rsidR="008A7AF0" w:rsidRDefault="008A7AF0">
      <w:pPr>
        <w:rPr>
          <w:lang w:val="es-VE"/>
        </w:rPr>
      </w:pPr>
    </w:p>
    <w:p w14:paraId="1EACB019" w14:textId="77777777" w:rsidR="00975F80" w:rsidRDefault="00975F80">
      <w:pPr>
        <w:rPr>
          <w:lang w:val="es-VE"/>
        </w:rPr>
      </w:pPr>
    </w:p>
    <w:p w14:paraId="47B59548" w14:textId="7B6BE95E" w:rsidR="00975F80" w:rsidRPr="00851F0A" w:rsidRDefault="00975F80" w:rsidP="00975F80">
      <w:pPr>
        <w:pStyle w:val="InfoBlue"/>
        <w:rPr>
          <w:lang w:val="es-ES"/>
        </w:rPr>
        <w:sectPr w:rsidR="00975F80" w:rsidRPr="00851F0A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851F0A">
        <w:rPr>
          <w:lang w:val="es-ES"/>
        </w:rPr>
        <w:t xml:space="preserve">Plantilla Rational </w:t>
      </w:r>
      <w:proofErr w:type="spellStart"/>
      <w:r w:rsidRPr="00851F0A">
        <w:rPr>
          <w:lang w:val="es-ES"/>
        </w:rPr>
        <w:t>Unified</w:t>
      </w:r>
      <w:proofErr w:type="spellEnd"/>
      <w:r w:rsidRPr="00851F0A">
        <w:rPr>
          <w:lang w:val="es-ES"/>
        </w:rPr>
        <w:t xml:space="preserve"> </w:t>
      </w:r>
      <w:proofErr w:type="spellStart"/>
      <w:r w:rsidRPr="00851F0A">
        <w:rPr>
          <w:lang w:val="es-ES"/>
        </w:rPr>
        <w:t>Process</w:t>
      </w:r>
      <w:proofErr w:type="spellEnd"/>
      <w:r w:rsidRPr="00851F0A">
        <w:rPr>
          <w:lang w:val="es-ES"/>
        </w:rPr>
        <w:t xml:space="preserve">. </w:t>
      </w:r>
    </w:p>
    <w:p w14:paraId="6BEAE4EC" w14:textId="77777777" w:rsidR="008A7AF0" w:rsidRDefault="0093538B">
      <w:pPr>
        <w:pStyle w:val="Puesto"/>
        <w:rPr>
          <w:lang w:val="es-VE"/>
        </w:rPr>
      </w:pPr>
      <w:r w:rsidRPr="00403A8A">
        <w:rPr>
          <w:lang w:val="es-VE"/>
        </w:rPr>
        <w:lastRenderedPageBreak/>
        <w:t>Historial</w:t>
      </w:r>
      <w:r w:rsidRPr="00AE44EE">
        <w:rPr>
          <w:lang w:val="es-CO"/>
        </w:rPr>
        <w:t xml:space="preserve"> de</w:t>
      </w:r>
      <w:r w:rsidRPr="00403A8A">
        <w:rPr>
          <w:lang w:val="es-VE"/>
        </w:rPr>
        <w:t xml:space="preserve"> Revisió</w:t>
      </w:r>
      <w:r w:rsidR="00AB585B" w:rsidRPr="00403A8A">
        <w:rPr>
          <w:lang w:val="es-VE"/>
        </w:rPr>
        <w:t>n</w:t>
      </w:r>
    </w:p>
    <w:p w14:paraId="0B540986" w14:textId="77777777" w:rsidR="00975F80" w:rsidRPr="00975F80" w:rsidRDefault="00975F80" w:rsidP="00975F80">
      <w:pPr>
        <w:rPr>
          <w:lang w:val="es-V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75F80" w:rsidRPr="00352F18" w14:paraId="06325474" w14:textId="77777777" w:rsidTr="00AB743E">
        <w:tc>
          <w:tcPr>
            <w:tcW w:w="2304" w:type="dxa"/>
          </w:tcPr>
          <w:p w14:paraId="4821B41A" w14:textId="502F617A" w:rsidR="00975F80" w:rsidRPr="00352F18" w:rsidRDefault="00975F80" w:rsidP="00AB743E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352F18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1152" w:type="dxa"/>
          </w:tcPr>
          <w:p w14:paraId="5007295A" w14:textId="5F9014FB" w:rsidR="00975F80" w:rsidRPr="00352F18" w:rsidRDefault="00975F80" w:rsidP="00AB743E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352F18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14:paraId="3DCA4EB7" w14:textId="4C870F0F" w:rsidR="00975F80" w:rsidRPr="00352F18" w:rsidRDefault="00975F80" w:rsidP="00AB743E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352F18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14:paraId="153AA756" w14:textId="70D08A3C" w:rsidR="00975F80" w:rsidRPr="00352F18" w:rsidRDefault="00975F80" w:rsidP="00AB743E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352F18">
              <w:rPr>
                <w:b/>
                <w:sz w:val="22"/>
                <w:szCs w:val="22"/>
              </w:rPr>
              <w:t>Author</w:t>
            </w:r>
          </w:p>
        </w:tc>
      </w:tr>
      <w:tr w:rsidR="00975F80" w:rsidRPr="00352F18" w14:paraId="191342F6" w14:textId="77777777" w:rsidTr="00AB743E">
        <w:tc>
          <w:tcPr>
            <w:tcW w:w="2304" w:type="dxa"/>
          </w:tcPr>
          <w:p w14:paraId="53DEA12F" w14:textId="45AB355B" w:rsidR="00975F80" w:rsidRPr="00352F18" w:rsidRDefault="002C1F0E" w:rsidP="00AB743E">
            <w:pPr>
              <w:pStyle w:val="Tabletext"/>
              <w:rPr>
                <w:sz w:val="22"/>
                <w:szCs w:val="22"/>
              </w:rPr>
            </w:pPr>
            <w:r w:rsidRPr="002C1F0E">
              <w:rPr>
                <w:sz w:val="22"/>
                <w:szCs w:val="22"/>
              </w:rPr>
              <w:t>09/03/2017</w:t>
            </w:r>
          </w:p>
        </w:tc>
        <w:tc>
          <w:tcPr>
            <w:tcW w:w="1152" w:type="dxa"/>
          </w:tcPr>
          <w:p w14:paraId="1EDA6703" w14:textId="5D51AEEB" w:rsidR="00975F80" w:rsidRPr="00352F18" w:rsidRDefault="00975F80" w:rsidP="00AB743E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352F18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3744" w:type="dxa"/>
          </w:tcPr>
          <w:p w14:paraId="3BAE96E3" w14:textId="636078D0" w:rsidR="00975F80" w:rsidRPr="00975F80" w:rsidRDefault="00975F80" w:rsidP="00975F80">
            <w:pPr>
              <w:pStyle w:val="Tabletext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Creación del documento de Riesgos</w:t>
            </w:r>
          </w:p>
        </w:tc>
        <w:tc>
          <w:tcPr>
            <w:tcW w:w="2304" w:type="dxa"/>
          </w:tcPr>
          <w:p w14:paraId="33DF502B" w14:textId="54668DA8" w:rsidR="00975F80" w:rsidRPr="002C1F0E" w:rsidRDefault="002C1F0E" w:rsidP="00AB743E">
            <w:pPr>
              <w:pStyle w:val="Tabletext"/>
              <w:rPr>
                <w:sz w:val="22"/>
                <w:szCs w:val="22"/>
                <w:lang w:val="es-CO"/>
              </w:rPr>
            </w:pPr>
            <w:r w:rsidRPr="002C1F0E">
              <w:rPr>
                <w:sz w:val="22"/>
                <w:szCs w:val="22"/>
                <w:lang w:val="es-CO"/>
              </w:rPr>
              <w:t>Jhoan Sebastián Gómez Medina</w:t>
            </w:r>
          </w:p>
        </w:tc>
      </w:tr>
      <w:tr w:rsidR="00975F80" w:rsidRPr="00352F18" w14:paraId="7109B2B5" w14:textId="77777777" w:rsidTr="00AB743E">
        <w:tc>
          <w:tcPr>
            <w:tcW w:w="2304" w:type="dxa"/>
          </w:tcPr>
          <w:p w14:paraId="12FC99D5" w14:textId="2BDC625B" w:rsidR="00975F80" w:rsidRPr="00352F18" w:rsidRDefault="002C1F0E" w:rsidP="00AB743E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2C1F0E">
              <w:rPr>
                <w:sz w:val="22"/>
                <w:szCs w:val="22"/>
              </w:rPr>
              <w:t>/03/2017</w:t>
            </w:r>
          </w:p>
        </w:tc>
        <w:tc>
          <w:tcPr>
            <w:tcW w:w="1152" w:type="dxa"/>
          </w:tcPr>
          <w:p w14:paraId="7FA63846" w14:textId="5653863D" w:rsidR="00975F80" w:rsidRPr="002C1F0E" w:rsidRDefault="002C1F0E" w:rsidP="00AB743E">
            <w:pPr>
              <w:pStyle w:val="Tabletext"/>
              <w:rPr>
                <w:sz w:val="22"/>
                <w:szCs w:val="22"/>
                <w:lang w:val="es-CO"/>
              </w:rPr>
            </w:pPr>
            <w:r w:rsidRPr="002C1F0E">
              <w:rPr>
                <w:sz w:val="22"/>
                <w:szCs w:val="22"/>
                <w:lang w:val="es-CO"/>
              </w:rPr>
              <w:t>1.0</w:t>
            </w:r>
          </w:p>
        </w:tc>
        <w:tc>
          <w:tcPr>
            <w:tcW w:w="3744" w:type="dxa"/>
          </w:tcPr>
          <w:p w14:paraId="54B26DD0" w14:textId="25A5A673" w:rsidR="002C1F0E" w:rsidRPr="002C1F0E" w:rsidRDefault="002C1F0E" w:rsidP="00AB743E">
            <w:pPr>
              <w:pStyle w:val="Tabletext"/>
              <w:rPr>
                <w:sz w:val="22"/>
                <w:szCs w:val="22"/>
                <w:lang w:val="es-CO"/>
              </w:rPr>
            </w:pPr>
            <w:r w:rsidRPr="002C1F0E">
              <w:rPr>
                <w:sz w:val="22"/>
                <w:szCs w:val="22"/>
                <w:lang w:val="es-CO"/>
              </w:rPr>
              <w:t>Revisión del documento.</w:t>
            </w:r>
          </w:p>
          <w:p w14:paraId="26C9C29A" w14:textId="5C2B9FF9" w:rsidR="00975F80" w:rsidRPr="002C1F0E" w:rsidRDefault="002C1F0E" w:rsidP="00AB743E">
            <w:pPr>
              <w:pStyle w:val="Tabletext"/>
              <w:rPr>
                <w:sz w:val="22"/>
                <w:szCs w:val="22"/>
                <w:lang w:val="es-CO"/>
              </w:rPr>
            </w:pPr>
            <w:r w:rsidRPr="002C1F0E">
              <w:rPr>
                <w:sz w:val="22"/>
                <w:szCs w:val="22"/>
                <w:lang w:val="es-CO"/>
              </w:rPr>
              <w:t>Se agregan nuevos riegos en el documento</w:t>
            </w:r>
          </w:p>
        </w:tc>
        <w:tc>
          <w:tcPr>
            <w:tcW w:w="2304" w:type="dxa"/>
          </w:tcPr>
          <w:p w14:paraId="253B5A73" w14:textId="7B5DCDEC" w:rsidR="00975F80" w:rsidRPr="002C1F0E" w:rsidRDefault="002C1F0E" w:rsidP="00AB743E">
            <w:pPr>
              <w:pStyle w:val="Tabletext"/>
              <w:rPr>
                <w:sz w:val="22"/>
                <w:szCs w:val="22"/>
                <w:lang w:val="es-CO"/>
              </w:rPr>
            </w:pPr>
            <w:proofErr w:type="spellStart"/>
            <w:r w:rsidRPr="002C1F0E">
              <w:rPr>
                <w:sz w:val="22"/>
                <w:szCs w:val="22"/>
                <w:lang w:val="es-CO"/>
              </w:rPr>
              <w:t>Jonh</w:t>
            </w:r>
            <w:proofErr w:type="spellEnd"/>
            <w:r w:rsidRPr="002C1F0E">
              <w:rPr>
                <w:sz w:val="22"/>
                <w:szCs w:val="22"/>
                <w:lang w:val="es-CO"/>
              </w:rPr>
              <w:t xml:space="preserve"> Sebastián Agudelo</w:t>
            </w:r>
          </w:p>
        </w:tc>
      </w:tr>
    </w:tbl>
    <w:p w14:paraId="74BD3190" w14:textId="77777777" w:rsidR="008A7AF0" w:rsidRDefault="008A7AF0"/>
    <w:p w14:paraId="69CF9FC0" w14:textId="77777777" w:rsidR="008A7AF0" w:rsidRPr="009B1280" w:rsidRDefault="00AB585B" w:rsidP="009B1280">
      <w:pPr>
        <w:pStyle w:val="Puesto"/>
        <w:jc w:val="both"/>
        <w:rPr>
          <w:sz w:val="22"/>
          <w:szCs w:val="22"/>
          <w:lang w:val="es-ES"/>
        </w:rPr>
      </w:pPr>
      <w:bookmarkStart w:id="0" w:name="_GoBack"/>
      <w:bookmarkEnd w:id="0"/>
      <w:r w:rsidRPr="00273513">
        <w:rPr>
          <w:lang w:val="es-VE"/>
        </w:rPr>
        <w:br w:type="page"/>
      </w:r>
      <w:r w:rsidR="00AE44EE" w:rsidRPr="009B1280">
        <w:rPr>
          <w:sz w:val="22"/>
          <w:szCs w:val="22"/>
          <w:lang w:val="es-VE"/>
        </w:rPr>
        <w:lastRenderedPageBreak/>
        <w:t>Tabla</w:t>
      </w:r>
      <w:r w:rsidR="00AE44EE" w:rsidRPr="009B1280">
        <w:rPr>
          <w:sz w:val="22"/>
          <w:szCs w:val="22"/>
          <w:lang w:val="es-ES"/>
        </w:rPr>
        <w:t xml:space="preserve"> de</w:t>
      </w:r>
      <w:r w:rsidR="00AE44EE" w:rsidRPr="009B1280">
        <w:rPr>
          <w:sz w:val="22"/>
          <w:szCs w:val="22"/>
          <w:lang w:val="es-VE"/>
        </w:rPr>
        <w:t xml:space="preserve"> Contenido</w:t>
      </w:r>
    </w:p>
    <w:p w14:paraId="2F6E4821" w14:textId="77777777" w:rsidR="009F5949" w:rsidRDefault="00AB585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9B1280">
        <w:rPr>
          <w:sz w:val="22"/>
          <w:szCs w:val="22"/>
          <w:lang w:val="es-VE"/>
        </w:rPr>
        <w:fldChar w:fldCharType="begin"/>
      </w:r>
      <w:r w:rsidR="00851F0A">
        <w:rPr>
          <w:sz w:val="22"/>
          <w:szCs w:val="22"/>
          <w:lang w:val="es-VE"/>
        </w:rPr>
        <w:instrText xml:space="preserve"> TOC \o "1-2</w:instrText>
      </w:r>
      <w:r w:rsidRPr="009B1280">
        <w:rPr>
          <w:sz w:val="22"/>
          <w:szCs w:val="22"/>
          <w:lang w:val="es-VE"/>
        </w:rPr>
        <w:instrText xml:space="preserve">" </w:instrText>
      </w:r>
      <w:r w:rsidRPr="009B1280">
        <w:rPr>
          <w:sz w:val="22"/>
          <w:szCs w:val="22"/>
          <w:lang w:val="es-VE"/>
        </w:rPr>
        <w:fldChar w:fldCharType="separate"/>
      </w:r>
      <w:r w:rsidR="009F5949" w:rsidRPr="00FE22C0">
        <w:rPr>
          <w:noProof/>
          <w:lang w:val="es-VE"/>
        </w:rPr>
        <w:t>1.</w:t>
      </w:r>
      <w:r w:rsidR="009F5949"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="009F5949" w:rsidRPr="00FE22C0">
        <w:rPr>
          <w:noProof/>
          <w:lang w:val="es-VE"/>
        </w:rPr>
        <w:t>Introducción</w:t>
      </w:r>
      <w:r w:rsidR="009F5949">
        <w:rPr>
          <w:noProof/>
        </w:rPr>
        <w:tab/>
      </w:r>
      <w:r w:rsidR="009F5949">
        <w:rPr>
          <w:noProof/>
        </w:rPr>
        <w:fldChar w:fldCharType="begin"/>
      </w:r>
      <w:r w:rsidR="009F5949">
        <w:rPr>
          <w:noProof/>
        </w:rPr>
        <w:instrText xml:space="preserve"> PAGEREF _Toc476997928 \h </w:instrText>
      </w:r>
      <w:r w:rsidR="009F5949">
        <w:rPr>
          <w:noProof/>
        </w:rPr>
      </w:r>
      <w:r w:rsidR="009F5949">
        <w:rPr>
          <w:noProof/>
        </w:rPr>
        <w:fldChar w:fldCharType="separate"/>
      </w:r>
      <w:r w:rsidR="009F5949">
        <w:rPr>
          <w:noProof/>
        </w:rPr>
        <w:t>4</w:t>
      </w:r>
      <w:r w:rsidR="009F5949">
        <w:rPr>
          <w:noProof/>
        </w:rPr>
        <w:fldChar w:fldCharType="end"/>
      </w:r>
    </w:p>
    <w:p w14:paraId="34D1E91D" w14:textId="77777777" w:rsidR="009F5949" w:rsidRDefault="009F5949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E22C0">
        <w:rPr>
          <w:noProof/>
          <w:lang w:val="es-VE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_Toc476997929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E8D02E" w14:textId="77777777" w:rsidR="009F5949" w:rsidRDefault="009F5949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E22C0">
        <w:rPr>
          <w:noProof/>
          <w:lang w:val="es-V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_Toc476997930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875BF6" w14:textId="77777777" w:rsidR="009F5949" w:rsidRDefault="009F5949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E22C0">
        <w:rPr>
          <w:noProof/>
          <w:lang w:val="es-V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E22C0">
        <w:rPr>
          <w:noProof/>
          <w:lang w:val="es-VE"/>
        </w:rPr>
        <w:t>Definiciones</w:t>
      </w:r>
      <w:r>
        <w:rPr>
          <w:noProof/>
        </w:rPr>
        <w:t>,</w:t>
      </w:r>
      <w:r w:rsidRPr="00FE22C0">
        <w:rPr>
          <w:noProof/>
          <w:lang w:val="es-VE"/>
        </w:rPr>
        <w:t xml:space="preserve"> Acrónimos</w:t>
      </w:r>
      <w:r>
        <w:rPr>
          <w:noProof/>
        </w:rPr>
        <w:t>, and</w:t>
      </w:r>
      <w:r w:rsidRPr="00FE22C0">
        <w:rPr>
          <w:noProof/>
          <w:lang w:val="es-VE"/>
        </w:rPr>
        <w:t xml:space="preserve"> Abreviaciones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_Toc476997931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DFD1E4" w14:textId="77777777" w:rsidR="009F5949" w:rsidRDefault="009F5949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E22C0">
        <w:rPr>
          <w:noProof/>
          <w:lang w:val="es-VE"/>
        </w:rPr>
        <w:t>Visión</w:t>
      </w:r>
      <w:r>
        <w:rPr>
          <w:noProof/>
        </w:rPr>
        <w:t xml:space="preserve">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_Toc476997932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841CC0" w14:textId="77777777" w:rsidR="009F5949" w:rsidRDefault="009F594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E22C0">
        <w:rPr>
          <w:noProof/>
          <w:lang w:val="es-V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E22C0">
        <w:rPr>
          <w:noProof/>
          <w:lang w:val="es-VE"/>
        </w:rPr>
        <w:t>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_Toc476997933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4FD494" w14:textId="77777777" w:rsidR="009F5949" w:rsidRDefault="009F5949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E22C0">
        <w:rPr>
          <w:noProof/>
          <w:lang w:val="es-V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E22C0">
        <w:rPr>
          <w:noProof/>
          <w:lang w:val="es-VE"/>
        </w:rPr>
        <w:t>Lista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_Toc476997934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9B2202" w14:textId="77777777" w:rsidR="009F5949" w:rsidRDefault="009F5949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E22C0">
        <w:rPr>
          <w:noProof/>
          <w:lang w:val="es-CO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E22C0">
        <w:rPr>
          <w:noProof/>
          <w:lang w:val="es-VE"/>
        </w:rPr>
        <w:t>Error en la Estimación del cronograma</w:t>
      </w:r>
      <w:r w:rsidRPr="00FE22C0">
        <w:rPr>
          <w:noProof/>
          <w:lang w:val="es-CO"/>
        </w:rPr>
        <w:t xml:space="preserve"> (R-01)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_Toc476997935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748476" w14:textId="77777777" w:rsidR="009F5949" w:rsidRDefault="009F5949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E22C0">
        <w:rPr>
          <w:noProof/>
          <w:lang w:val="es-VE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E22C0">
        <w:rPr>
          <w:noProof/>
          <w:lang w:val="es-VE"/>
        </w:rPr>
        <w:t xml:space="preserve">Desconocimiento del negocio (Funcionamiento de la biblioteca) </w:t>
      </w:r>
      <w:r w:rsidRPr="00FE22C0">
        <w:rPr>
          <w:noProof/>
          <w:lang w:val="es-CO"/>
        </w:rPr>
        <w:t>(R-02)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_Toc476997936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0A85A0" w14:textId="77777777" w:rsidR="009F5949" w:rsidRDefault="009F5949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E22C0">
        <w:rPr>
          <w:noProof/>
          <w:lang w:val="es-VE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E22C0">
        <w:rPr>
          <w:noProof/>
          <w:lang w:val="es-VE"/>
        </w:rPr>
        <w:t xml:space="preserve">Aumento de requisitos del cliente </w:t>
      </w:r>
      <w:r w:rsidRPr="00FE22C0">
        <w:rPr>
          <w:noProof/>
          <w:lang w:val="es-CO"/>
        </w:rPr>
        <w:t>(R-03)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_Toc476997937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B50E0A" w14:textId="77777777" w:rsidR="009F5949" w:rsidRDefault="009F5949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E22C0">
        <w:rPr>
          <w:noProof/>
          <w:lang w:val="es-VE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E22C0">
        <w:rPr>
          <w:noProof/>
          <w:lang w:val="es-VE"/>
        </w:rPr>
        <w:t xml:space="preserve">Dificultad del cliente para adaptarse a la aplicación </w:t>
      </w:r>
      <w:r w:rsidRPr="00FE22C0">
        <w:rPr>
          <w:noProof/>
          <w:lang w:val="es-CO"/>
        </w:rPr>
        <w:t>(R-04)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_Toc476997938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E850F9" w14:textId="77777777" w:rsidR="009F5949" w:rsidRDefault="009F5949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E22C0">
        <w:rPr>
          <w:noProof/>
          <w:lang w:val="es-VE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E22C0">
        <w:rPr>
          <w:noProof/>
          <w:lang w:val="es-VE"/>
        </w:rPr>
        <w:t xml:space="preserve">Problemas con el framework y las herramientas de desarrollo </w:t>
      </w:r>
      <w:r w:rsidRPr="00FE22C0">
        <w:rPr>
          <w:noProof/>
          <w:lang w:val="es-CO"/>
        </w:rPr>
        <w:t>(R-05)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_Toc476997939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775B43" w14:textId="77777777" w:rsidR="009F5949" w:rsidRDefault="009F5949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E22C0">
        <w:rPr>
          <w:noProof/>
          <w:lang w:val="es-CO"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E22C0">
        <w:rPr>
          <w:noProof/>
          <w:lang w:val="es-VE"/>
        </w:rPr>
        <w:t xml:space="preserve">Ausencia de los interesados </w:t>
      </w:r>
      <w:r w:rsidRPr="00FE22C0">
        <w:rPr>
          <w:noProof/>
          <w:lang w:val="es-CO"/>
        </w:rPr>
        <w:t>(R-06)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_Toc476997940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F50E75" w14:textId="77777777" w:rsidR="009F5949" w:rsidRDefault="009F5949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E22C0">
        <w:rPr>
          <w:noProof/>
          <w:lang w:val="es-VE"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E22C0">
        <w:rPr>
          <w:noProof/>
          <w:lang w:val="es-VE"/>
        </w:rPr>
        <w:t>Criterios aceptados que sobrepasan la capacidad de ejecución</w:t>
      </w:r>
      <w:r w:rsidRPr="00FE22C0">
        <w:rPr>
          <w:noProof/>
          <w:lang w:val="es-CO"/>
        </w:rPr>
        <w:t xml:space="preserve"> (R-07)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_Toc476997941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384E62" w14:textId="77777777" w:rsidR="009F5949" w:rsidRDefault="009F5949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E22C0">
        <w:rPr>
          <w:noProof/>
          <w:lang w:val="es-CO"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E22C0">
        <w:rPr>
          <w:noProof/>
          <w:lang w:val="es-CO"/>
        </w:rPr>
        <w:t>Dificultad en la comunicación entre los miembros del equipo de desarrollo y el cliente (R-08)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_Toc476997942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23E210" w14:textId="77777777" w:rsidR="009F5949" w:rsidRDefault="009F5949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E22C0">
        <w:rPr>
          <w:noProof/>
          <w:lang w:val="es-CO"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E22C0">
        <w:rPr>
          <w:noProof/>
          <w:lang w:val="es-CO"/>
        </w:rPr>
        <w:t>Ausencia de personal en el equipo de desarrolladores (R-09)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_Toc476997943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73EE67A" w14:textId="3A89F79C" w:rsidR="008A7AF0" w:rsidRDefault="00AB585B" w:rsidP="009B1280">
      <w:pPr>
        <w:pStyle w:val="Puesto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fldChar w:fldCharType="end"/>
      </w:r>
      <w:r w:rsidRPr="009B1280">
        <w:rPr>
          <w:sz w:val="22"/>
          <w:szCs w:val="22"/>
          <w:lang w:val="es-ES"/>
        </w:rPr>
        <w:br w:type="page"/>
      </w:r>
      <w:r w:rsidR="0093538B" w:rsidRPr="009B1280">
        <w:rPr>
          <w:sz w:val="22"/>
          <w:szCs w:val="22"/>
          <w:lang w:val="es-VE"/>
        </w:rPr>
        <w:lastRenderedPageBreak/>
        <w:t>Riesgos</w:t>
      </w:r>
    </w:p>
    <w:p w14:paraId="6766B951" w14:textId="77777777" w:rsidR="009B1280" w:rsidRPr="009B1280" w:rsidRDefault="009B1280" w:rsidP="009B1280">
      <w:pPr>
        <w:rPr>
          <w:lang w:val="es-VE"/>
        </w:rPr>
      </w:pPr>
    </w:p>
    <w:p w14:paraId="673AC7C9" w14:textId="77777777" w:rsidR="008A7AF0" w:rsidRPr="009B1280" w:rsidRDefault="0093538B" w:rsidP="009B1280">
      <w:pPr>
        <w:pStyle w:val="Ttulo1"/>
        <w:jc w:val="both"/>
        <w:rPr>
          <w:sz w:val="22"/>
          <w:szCs w:val="22"/>
          <w:lang w:val="es-VE"/>
        </w:rPr>
      </w:pPr>
      <w:bookmarkStart w:id="1" w:name="_Toc456598586"/>
      <w:bookmarkStart w:id="2" w:name="_Toc456600917"/>
      <w:bookmarkStart w:id="3" w:name="_Toc476997928"/>
      <w:r w:rsidRPr="009B1280">
        <w:rPr>
          <w:sz w:val="22"/>
          <w:szCs w:val="22"/>
          <w:lang w:val="es-VE"/>
        </w:rPr>
        <w:t>Introducc</w:t>
      </w:r>
      <w:r w:rsidR="00AB585B" w:rsidRPr="009B1280">
        <w:rPr>
          <w:sz w:val="22"/>
          <w:szCs w:val="22"/>
          <w:lang w:val="es-VE"/>
        </w:rPr>
        <w:t>i</w:t>
      </w:r>
      <w:r w:rsidRPr="009B1280">
        <w:rPr>
          <w:sz w:val="22"/>
          <w:szCs w:val="22"/>
          <w:lang w:val="es-VE"/>
        </w:rPr>
        <w:t>ó</w:t>
      </w:r>
      <w:r w:rsidR="00AB585B" w:rsidRPr="009B1280">
        <w:rPr>
          <w:sz w:val="22"/>
          <w:szCs w:val="22"/>
          <w:lang w:val="es-VE"/>
        </w:rPr>
        <w:t>n</w:t>
      </w:r>
      <w:bookmarkEnd w:id="1"/>
      <w:bookmarkEnd w:id="2"/>
      <w:bookmarkEnd w:id="3"/>
    </w:p>
    <w:p w14:paraId="045BF582" w14:textId="35EB039C" w:rsidR="00551C63" w:rsidRPr="009B1280" w:rsidRDefault="00C2294F" w:rsidP="009B1280">
      <w:pPr>
        <w:ind w:left="720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 xml:space="preserve">Administrar </w:t>
      </w:r>
      <w:r w:rsidR="009B1280">
        <w:rPr>
          <w:sz w:val="22"/>
          <w:szCs w:val="22"/>
          <w:lang w:val="es-VE"/>
        </w:rPr>
        <w:t>y controlar los riesgos es una actividad</w:t>
      </w:r>
      <w:r w:rsidRPr="009B1280">
        <w:rPr>
          <w:sz w:val="22"/>
          <w:szCs w:val="22"/>
          <w:lang w:val="es-VE"/>
        </w:rPr>
        <w:t xml:space="preserve"> fundamental para asegurar el éxito </w:t>
      </w:r>
      <w:r w:rsidR="009B1280">
        <w:rPr>
          <w:sz w:val="22"/>
          <w:szCs w:val="22"/>
          <w:lang w:val="es-VE"/>
        </w:rPr>
        <w:t>cualquier proyecto</w:t>
      </w:r>
      <w:r w:rsidR="00551C63" w:rsidRPr="009B1280">
        <w:rPr>
          <w:sz w:val="22"/>
          <w:szCs w:val="22"/>
          <w:lang w:val="es-VE"/>
        </w:rPr>
        <w:t xml:space="preserve">, ya que los </w:t>
      </w:r>
      <w:r w:rsidR="007514FF">
        <w:rPr>
          <w:sz w:val="22"/>
          <w:szCs w:val="22"/>
          <w:lang w:val="es-VE"/>
        </w:rPr>
        <w:t>estos</w:t>
      </w:r>
      <w:r w:rsidR="00551C63" w:rsidRPr="009B1280">
        <w:rPr>
          <w:sz w:val="22"/>
          <w:szCs w:val="22"/>
          <w:lang w:val="es-VE"/>
        </w:rPr>
        <w:t xml:space="preserve"> son variables </w:t>
      </w:r>
      <w:r w:rsidR="007514FF">
        <w:rPr>
          <w:sz w:val="22"/>
          <w:szCs w:val="22"/>
          <w:lang w:val="es-VE"/>
        </w:rPr>
        <w:t>y</w:t>
      </w:r>
      <w:r w:rsidR="008A74E9" w:rsidRPr="009B1280">
        <w:rPr>
          <w:sz w:val="22"/>
          <w:szCs w:val="22"/>
          <w:lang w:val="es-VE"/>
        </w:rPr>
        <w:t xml:space="preserve"> </w:t>
      </w:r>
      <w:r w:rsidR="00551C63" w:rsidRPr="009B1280">
        <w:rPr>
          <w:sz w:val="22"/>
          <w:szCs w:val="22"/>
          <w:lang w:val="es-VE"/>
        </w:rPr>
        <w:t>pueden materializar en cualquier momento</w:t>
      </w:r>
      <w:r w:rsidR="007514FF">
        <w:rPr>
          <w:sz w:val="22"/>
          <w:szCs w:val="22"/>
          <w:lang w:val="es-VE"/>
        </w:rPr>
        <w:t>, poniendo</w:t>
      </w:r>
      <w:r w:rsidR="00551C63" w:rsidRPr="009B1280">
        <w:rPr>
          <w:sz w:val="22"/>
          <w:szCs w:val="22"/>
          <w:lang w:val="es-VE"/>
        </w:rPr>
        <w:t xml:space="preserve"> en peligro la normal ejecución de las tareas. </w:t>
      </w:r>
    </w:p>
    <w:p w14:paraId="74C82EF9" w14:textId="4B0BFF09" w:rsidR="00C2294F" w:rsidRDefault="00551C63" w:rsidP="009B1280">
      <w:pPr>
        <w:ind w:left="720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 xml:space="preserve">Un riesgo es la “probabilidad  de que un proyecto experimente sucesos no deseables, como retrasos en las </w:t>
      </w:r>
      <w:r w:rsidR="009B1280">
        <w:rPr>
          <w:sz w:val="22"/>
          <w:szCs w:val="22"/>
          <w:lang w:val="es-VE"/>
        </w:rPr>
        <w:t>f</w:t>
      </w:r>
      <w:r w:rsidRPr="009B1280">
        <w:rPr>
          <w:sz w:val="22"/>
          <w:szCs w:val="22"/>
          <w:lang w:val="es-VE"/>
        </w:rPr>
        <w:t>echas, excesos de c</w:t>
      </w:r>
      <w:r w:rsidR="00B96EDC">
        <w:rPr>
          <w:sz w:val="22"/>
          <w:szCs w:val="22"/>
          <w:lang w:val="es-VE"/>
        </w:rPr>
        <w:t>ostes, o la cancelación directa</w:t>
      </w:r>
      <w:r w:rsidR="00FA77BE" w:rsidRPr="009B1280">
        <w:rPr>
          <w:sz w:val="22"/>
          <w:szCs w:val="22"/>
          <w:lang w:val="es-VE"/>
        </w:rPr>
        <w:t>.</w:t>
      </w:r>
    </w:p>
    <w:p w14:paraId="23DCC462" w14:textId="77777777" w:rsidR="009B1280" w:rsidRDefault="009B1280" w:rsidP="009B1280">
      <w:pPr>
        <w:ind w:left="720"/>
        <w:jc w:val="both"/>
        <w:rPr>
          <w:sz w:val="22"/>
          <w:szCs w:val="22"/>
          <w:lang w:val="es-VE"/>
        </w:rPr>
      </w:pPr>
    </w:p>
    <w:p w14:paraId="72A40275" w14:textId="77777777" w:rsidR="00851F0A" w:rsidRPr="009B1280" w:rsidRDefault="00851F0A" w:rsidP="009B1280">
      <w:pPr>
        <w:ind w:left="720"/>
        <w:jc w:val="both"/>
        <w:rPr>
          <w:sz w:val="22"/>
          <w:szCs w:val="22"/>
          <w:lang w:val="es-VE"/>
        </w:rPr>
      </w:pPr>
    </w:p>
    <w:p w14:paraId="7631A8B9" w14:textId="77777777" w:rsidR="008A7AF0" w:rsidRPr="009B1280" w:rsidRDefault="00AB585B" w:rsidP="009B1280">
      <w:pPr>
        <w:pStyle w:val="Ttulo2"/>
        <w:jc w:val="both"/>
        <w:rPr>
          <w:sz w:val="22"/>
          <w:szCs w:val="22"/>
        </w:rPr>
      </w:pPr>
      <w:bookmarkStart w:id="4" w:name="_Toc456598587"/>
      <w:bookmarkStart w:id="5" w:name="_Toc456600918"/>
      <w:bookmarkStart w:id="6" w:name="_Toc476997929"/>
      <w:r w:rsidRPr="009B1280">
        <w:rPr>
          <w:sz w:val="22"/>
          <w:szCs w:val="22"/>
          <w:lang w:val="es-VE"/>
        </w:rPr>
        <w:t>P</w:t>
      </w:r>
      <w:bookmarkEnd w:id="4"/>
      <w:bookmarkEnd w:id="5"/>
      <w:r w:rsidR="004375E1" w:rsidRPr="009B1280">
        <w:rPr>
          <w:sz w:val="22"/>
          <w:szCs w:val="22"/>
          <w:lang w:val="es-VE"/>
        </w:rPr>
        <w:t>ropósito</w:t>
      </w:r>
      <w:bookmarkEnd w:id="6"/>
    </w:p>
    <w:p w14:paraId="76E0745C" w14:textId="61B73741" w:rsidR="00844FFB" w:rsidRDefault="00844FFB" w:rsidP="00851F0A">
      <w:pPr>
        <w:pStyle w:val="Textoindependiente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 xml:space="preserve">El propósito de este documento es </w:t>
      </w:r>
      <w:r w:rsidR="00851F0A">
        <w:rPr>
          <w:sz w:val="22"/>
          <w:szCs w:val="22"/>
          <w:lang w:val="es-VE"/>
        </w:rPr>
        <w:t xml:space="preserve">conocer </w:t>
      </w:r>
      <w:r w:rsidRPr="009B1280">
        <w:rPr>
          <w:sz w:val="22"/>
          <w:szCs w:val="22"/>
          <w:lang w:val="es-VE"/>
        </w:rPr>
        <w:t xml:space="preserve"> los riesgos que</w:t>
      </w:r>
      <w:r w:rsidR="00851F0A">
        <w:rPr>
          <w:sz w:val="22"/>
          <w:szCs w:val="22"/>
          <w:lang w:val="es-VE"/>
        </w:rPr>
        <w:t xml:space="preserve"> se puedan dar durante el desarrollo </w:t>
      </w:r>
      <w:r w:rsidR="008A74E9" w:rsidRPr="009B1280">
        <w:rPr>
          <w:sz w:val="22"/>
          <w:szCs w:val="22"/>
          <w:lang w:val="es-VE"/>
        </w:rPr>
        <w:t xml:space="preserve">del proyecto y </w:t>
      </w:r>
      <w:r w:rsidRPr="009B1280">
        <w:rPr>
          <w:sz w:val="22"/>
          <w:szCs w:val="22"/>
          <w:lang w:val="es-VE"/>
        </w:rPr>
        <w:t>a partir de esto brinda</w:t>
      </w:r>
      <w:r w:rsidR="008A74E9" w:rsidRPr="009B1280">
        <w:rPr>
          <w:sz w:val="22"/>
          <w:szCs w:val="22"/>
          <w:lang w:val="es-VE"/>
        </w:rPr>
        <w:t>r</w:t>
      </w:r>
      <w:r w:rsidRPr="009B1280">
        <w:rPr>
          <w:sz w:val="22"/>
          <w:szCs w:val="22"/>
          <w:lang w:val="es-VE"/>
        </w:rPr>
        <w:t xml:space="preserve"> estrategias de mitigación y planes </w:t>
      </w:r>
      <w:r w:rsidR="00851F0A" w:rsidRPr="009B1280">
        <w:rPr>
          <w:sz w:val="22"/>
          <w:szCs w:val="22"/>
          <w:lang w:val="es-VE"/>
        </w:rPr>
        <w:t>contingencias</w:t>
      </w:r>
      <w:r w:rsidRPr="009B1280">
        <w:rPr>
          <w:sz w:val="22"/>
          <w:szCs w:val="22"/>
          <w:lang w:val="es-VE"/>
        </w:rPr>
        <w:t>.</w:t>
      </w:r>
    </w:p>
    <w:p w14:paraId="54CD36D0" w14:textId="77777777" w:rsidR="00851F0A" w:rsidRPr="009B1280" w:rsidRDefault="00851F0A" w:rsidP="00851F0A">
      <w:pPr>
        <w:pStyle w:val="Textoindependiente"/>
        <w:jc w:val="both"/>
        <w:rPr>
          <w:sz w:val="22"/>
          <w:szCs w:val="22"/>
          <w:lang w:val="es-VE"/>
        </w:rPr>
      </w:pPr>
    </w:p>
    <w:p w14:paraId="5B8F33D7" w14:textId="77777777" w:rsidR="008A7AF0" w:rsidRPr="009B1280" w:rsidRDefault="00403A8A" w:rsidP="009B1280">
      <w:pPr>
        <w:pStyle w:val="Ttulo2"/>
        <w:jc w:val="both"/>
        <w:rPr>
          <w:sz w:val="22"/>
          <w:szCs w:val="22"/>
        </w:rPr>
      </w:pPr>
      <w:bookmarkStart w:id="7" w:name="_Toc476997930"/>
      <w:r w:rsidRPr="009B1280">
        <w:rPr>
          <w:sz w:val="22"/>
          <w:szCs w:val="22"/>
          <w:lang w:val="es-VE"/>
        </w:rPr>
        <w:t>Alcance</w:t>
      </w:r>
      <w:bookmarkEnd w:id="7"/>
    </w:p>
    <w:p w14:paraId="76402302" w14:textId="792FF65A" w:rsidR="00844FFB" w:rsidRDefault="00595A1A" w:rsidP="009B1280">
      <w:pPr>
        <w:pStyle w:val="Textoindependiente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 xml:space="preserve">El alcance de este documento </w:t>
      </w:r>
      <w:r w:rsidR="008A74E9" w:rsidRPr="009B1280">
        <w:rPr>
          <w:sz w:val="22"/>
          <w:szCs w:val="22"/>
          <w:lang w:val="es-VE"/>
        </w:rPr>
        <w:t xml:space="preserve">es identificar los riesgos  que podrían afectar el </w:t>
      </w:r>
      <w:r w:rsidR="00851F0A">
        <w:rPr>
          <w:sz w:val="22"/>
          <w:szCs w:val="22"/>
          <w:lang w:val="es-VE"/>
        </w:rPr>
        <w:t>normal desarrollo del proyecto</w:t>
      </w:r>
      <w:r w:rsidR="008A74E9" w:rsidRPr="009B1280">
        <w:rPr>
          <w:sz w:val="22"/>
          <w:szCs w:val="22"/>
          <w:lang w:val="es-VE"/>
        </w:rPr>
        <w:t xml:space="preserve">, analizarlos para así poder brindar soluciones como planes estratégicos de mitigación </w:t>
      </w:r>
      <w:r w:rsidR="00851F0A">
        <w:rPr>
          <w:sz w:val="22"/>
          <w:szCs w:val="22"/>
          <w:lang w:val="es-VE"/>
        </w:rPr>
        <w:t xml:space="preserve">si </w:t>
      </w:r>
      <w:r w:rsidR="008A74E9" w:rsidRPr="009B1280">
        <w:rPr>
          <w:sz w:val="22"/>
          <w:szCs w:val="22"/>
          <w:lang w:val="es-VE"/>
        </w:rPr>
        <w:t>alguno de estos</w:t>
      </w:r>
      <w:r w:rsidR="00025396" w:rsidRPr="009B1280">
        <w:rPr>
          <w:sz w:val="22"/>
          <w:szCs w:val="22"/>
          <w:lang w:val="es-VE"/>
        </w:rPr>
        <w:t xml:space="preserve"> riesgos </w:t>
      </w:r>
      <w:r w:rsidR="008A74E9" w:rsidRPr="009B1280">
        <w:rPr>
          <w:sz w:val="22"/>
          <w:szCs w:val="22"/>
          <w:lang w:val="es-VE"/>
        </w:rPr>
        <w:t>se materializa</w:t>
      </w:r>
      <w:r w:rsidR="00ED0A1A" w:rsidRPr="009B1280">
        <w:rPr>
          <w:sz w:val="22"/>
          <w:szCs w:val="22"/>
          <w:lang w:val="es-VE"/>
        </w:rPr>
        <w:t>.</w:t>
      </w:r>
    </w:p>
    <w:p w14:paraId="4CCFA3D6" w14:textId="77777777" w:rsidR="00851F0A" w:rsidRPr="009B1280" w:rsidRDefault="00851F0A" w:rsidP="009B1280">
      <w:pPr>
        <w:pStyle w:val="Textoindependiente"/>
        <w:jc w:val="both"/>
        <w:rPr>
          <w:sz w:val="22"/>
          <w:szCs w:val="22"/>
          <w:lang w:val="es-VE"/>
        </w:rPr>
      </w:pPr>
    </w:p>
    <w:p w14:paraId="1D2F075A" w14:textId="77777777" w:rsidR="008A7AF0" w:rsidRDefault="004375E1" w:rsidP="009B1280">
      <w:pPr>
        <w:pStyle w:val="Ttulo2"/>
        <w:jc w:val="both"/>
        <w:rPr>
          <w:sz w:val="22"/>
          <w:szCs w:val="22"/>
          <w:lang w:val="es-VE"/>
        </w:rPr>
      </w:pPr>
      <w:bookmarkStart w:id="8" w:name="_Toc456598589"/>
      <w:bookmarkStart w:id="9" w:name="_Toc456600920"/>
      <w:bookmarkStart w:id="10" w:name="_Toc476997931"/>
      <w:r w:rsidRPr="009B1280">
        <w:rPr>
          <w:sz w:val="22"/>
          <w:szCs w:val="22"/>
          <w:lang w:val="es-VE"/>
        </w:rPr>
        <w:t>Definic</w:t>
      </w:r>
      <w:r w:rsidR="00AB585B" w:rsidRPr="009B1280">
        <w:rPr>
          <w:sz w:val="22"/>
          <w:szCs w:val="22"/>
          <w:lang w:val="es-VE"/>
        </w:rPr>
        <w:t>ion</w:t>
      </w:r>
      <w:r w:rsidRPr="009B1280">
        <w:rPr>
          <w:sz w:val="22"/>
          <w:szCs w:val="22"/>
          <w:lang w:val="es-VE"/>
        </w:rPr>
        <w:t>e</w:t>
      </w:r>
      <w:r w:rsidR="00AB585B" w:rsidRPr="009B1280">
        <w:rPr>
          <w:sz w:val="22"/>
          <w:szCs w:val="22"/>
          <w:lang w:val="es-VE"/>
        </w:rPr>
        <w:t>s</w:t>
      </w:r>
      <w:r w:rsidR="00AB585B" w:rsidRPr="009B1280">
        <w:rPr>
          <w:sz w:val="22"/>
          <w:szCs w:val="22"/>
        </w:rPr>
        <w:t>,</w:t>
      </w:r>
      <w:r w:rsidR="00AB585B" w:rsidRPr="009B1280">
        <w:rPr>
          <w:sz w:val="22"/>
          <w:szCs w:val="22"/>
          <w:lang w:val="es-VE"/>
        </w:rPr>
        <w:t xml:space="preserve"> </w:t>
      </w:r>
      <w:r w:rsidR="00403A8A" w:rsidRPr="009B1280">
        <w:rPr>
          <w:sz w:val="22"/>
          <w:szCs w:val="22"/>
          <w:lang w:val="es-VE"/>
        </w:rPr>
        <w:t>Acrónimos</w:t>
      </w:r>
      <w:r w:rsidRPr="009B1280">
        <w:rPr>
          <w:sz w:val="22"/>
          <w:szCs w:val="22"/>
        </w:rPr>
        <w:t>, and</w:t>
      </w:r>
      <w:r w:rsidRPr="009B1280">
        <w:rPr>
          <w:sz w:val="22"/>
          <w:szCs w:val="22"/>
          <w:lang w:val="es-VE"/>
        </w:rPr>
        <w:t xml:space="preserve"> Abreviac</w:t>
      </w:r>
      <w:r w:rsidR="00AB585B" w:rsidRPr="009B1280">
        <w:rPr>
          <w:sz w:val="22"/>
          <w:szCs w:val="22"/>
          <w:lang w:val="es-VE"/>
        </w:rPr>
        <w:t>ion</w:t>
      </w:r>
      <w:r w:rsidRPr="009B1280">
        <w:rPr>
          <w:sz w:val="22"/>
          <w:szCs w:val="22"/>
          <w:lang w:val="es-VE"/>
        </w:rPr>
        <w:t>e</w:t>
      </w:r>
      <w:r w:rsidR="00AB585B" w:rsidRPr="009B1280">
        <w:rPr>
          <w:sz w:val="22"/>
          <w:szCs w:val="22"/>
          <w:lang w:val="es-VE"/>
        </w:rPr>
        <w:t>s</w:t>
      </w:r>
      <w:bookmarkEnd w:id="8"/>
      <w:bookmarkEnd w:id="9"/>
      <w:bookmarkEnd w:id="10"/>
    </w:p>
    <w:p w14:paraId="61DB6357" w14:textId="77777777" w:rsidR="00851F0A" w:rsidRPr="00851F0A" w:rsidRDefault="00851F0A" w:rsidP="00851F0A">
      <w:pPr>
        <w:rPr>
          <w:lang w:val="es-VE"/>
        </w:rPr>
      </w:pPr>
    </w:p>
    <w:p w14:paraId="04FF6E37" w14:textId="11297390" w:rsidR="00463B4A" w:rsidRDefault="00F9792E" w:rsidP="009B1280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Estimación</w:t>
      </w:r>
      <w:r w:rsidRPr="00AB743E">
        <w:rPr>
          <w:sz w:val="22"/>
          <w:szCs w:val="22"/>
          <w:lang w:val="es-ES"/>
        </w:rPr>
        <w:t xml:space="preserve"> de la</w:t>
      </w:r>
      <w:r w:rsidRPr="009B1280">
        <w:rPr>
          <w:sz w:val="22"/>
          <w:szCs w:val="22"/>
          <w:lang w:val="es-VE"/>
        </w:rPr>
        <w:t xml:space="preserve"> probabilidad</w:t>
      </w:r>
      <w:r w:rsidR="00AB743E">
        <w:rPr>
          <w:sz w:val="22"/>
          <w:szCs w:val="22"/>
          <w:lang w:val="es-VE"/>
        </w:rPr>
        <w:t xml:space="preserve"> </w:t>
      </w:r>
      <w:r w:rsidR="0012165D">
        <w:rPr>
          <w:sz w:val="22"/>
          <w:szCs w:val="22"/>
          <w:lang w:val="es-VE"/>
        </w:rPr>
        <w:t>de ocurrencia</w:t>
      </w:r>
    </w:p>
    <w:p w14:paraId="7E430CFD" w14:textId="77777777" w:rsidR="0012165D" w:rsidRPr="0012165D" w:rsidRDefault="0012165D" w:rsidP="0012165D">
      <w:pPr>
        <w:rPr>
          <w:lang w:val="es-V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49"/>
        <w:gridCol w:w="2238"/>
      </w:tblGrid>
      <w:tr w:rsidR="0012165D" w:rsidRPr="00052035" w14:paraId="7D0ED37E" w14:textId="77777777" w:rsidTr="009F5949">
        <w:trPr>
          <w:trHeight w:val="438"/>
          <w:jc w:val="center"/>
        </w:trPr>
        <w:tc>
          <w:tcPr>
            <w:tcW w:w="2649" w:type="dxa"/>
            <w:vAlign w:val="center"/>
          </w:tcPr>
          <w:p w14:paraId="715B2E17" w14:textId="0A669080" w:rsidR="0012165D" w:rsidRPr="00052035" w:rsidRDefault="0012165D" w:rsidP="0012165D">
            <w:pPr>
              <w:jc w:val="center"/>
              <w:rPr>
                <w:b/>
                <w:sz w:val="22"/>
                <w:lang w:val="es-VE"/>
              </w:rPr>
            </w:pPr>
            <w:r w:rsidRPr="00052035">
              <w:rPr>
                <w:b/>
                <w:sz w:val="22"/>
                <w:lang w:val="es-VE"/>
              </w:rPr>
              <w:t>RANGO PROBABILIDAD</w:t>
            </w:r>
          </w:p>
        </w:tc>
        <w:tc>
          <w:tcPr>
            <w:tcW w:w="2238" w:type="dxa"/>
            <w:vAlign w:val="center"/>
          </w:tcPr>
          <w:p w14:paraId="01BD887F" w14:textId="02E1C28F" w:rsidR="0012165D" w:rsidRPr="00052035" w:rsidRDefault="0012165D" w:rsidP="0012165D">
            <w:pPr>
              <w:jc w:val="center"/>
              <w:rPr>
                <w:b/>
                <w:sz w:val="22"/>
                <w:lang w:val="es-VE"/>
              </w:rPr>
            </w:pPr>
            <w:r w:rsidRPr="00052035">
              <w:rPr>
                <w:b/>
                <w:sz w:val="22"/>
                <w:lang w:val="es-VE"/>
              </w:rPr>
              <w:t>EXPRESION</w:t>
            </w:r>
          </w:p>
        </w:tc>
      </w:tr>
      <w:tr w:rsidR="0012165D" w:rsidRPr="00052035" w14:paraId="33A1D695" w14:textId="77777777" w:rsidTr="009F5949">
        <w:trPr>
          <w:jc w:val="center"/>
        </w:trPr>
        <w:tc>
          <w:tcPr>
            <w:tcW w:w="2649" w:type="dxa"/>
          </w:tcPr>
          <w:p w14:paraId="3CD48D2C" w14:textId="1A8C1849" w:rsidR="0012165D" w:rsidRPr="00052035" w:rsidRDefault="0012165D" w:rsidP="00AB743E">
            <w:pPr>
              <w:rPr>
                <w:sz w:val="22"/>
                <w:lang w:val="es-VE"/>
              </w:rPr>
            </w:pPr>
            <w:r w:rsidRPr="00052035">
              <w:rPr>
                <w:sz w:val="22"/>
                <w:lang w:val="es-VE"/>
              </w:rPr>
              <w:t>De 0% a 10%</w:t>
            </w:r>
          </w:p>
        </w:tc>
        <w:tc>
          <w:tcPr>
            <w:tcW w:w="2238" w:type="dxa"/>
          </w:tcPr>
          <w:p w14:paraId="35C4B4E9" w14:textId="0A143607" w:rsidR="0012165D" w:rsidRPr="00052035" w:rsidRDefault="0012165D" w:rsidP="00AB743E">
            <w:pPr>
              <w:rPr>
                <w:sz w:val="22"/>
                <w:lang w:val="es-VE"/>
              </w:rPr>
            </w:pPr>
            <w:r w:rsidRPr="00052035">
              <w:rPr>
                <w:sz w:val="22"/>
                <w:lang w:val="es-VE"/>
              </w:rPr>
              <w:t>baja</w:t>
            </w:r>
          </w:p>
        </w:tc>
      </w:tr>
      <w:tr w:rsidR="0012165D" w:rsidRPr="00052035" w14:paraId="194CB042" w14:textId="77777777" w:rsidTr="009F5949">
        <w:trPr>
          <w:jc w:val="center"/>
        </w:trPr>
        <w:tc>
          <w:tcPr>
            <w:tcW w:w="2649" w:type="dxa"/>
          </w:tcPr>
          <w:p w14:paraId="62B1D437" w14:textId="0F43C998" w:rsidR="0012165D" w:rsidRPr="00052035" w:rsidRDefault="0012165D" w:rsidP="00AB743E">
            <w:pPr>
              <w:rPr>
                <w:sz w:val="22"/>
                <w:lang w:val="es-VE"/>
              </w:rPr>
            </w:pPr>
            <w:r w:rsidRPr="00052035">
              <w:rPr>
                <w:sz w:val="22"/>
                <w:lang w:val="es-VE"/>
              </w:rPr>
              <w:t>De 11% a 25%</w:t>
            </w:r>
          </w:p>
        </w:tc>
        <w:tc>
          <w:tcPr>
            <w:tcW w:w="2238" w:type="dxa"/>
          </w:tcPr>
          <w:p w14:paraId="0793CB42" w14:textId="28669FD7" w:rsidR="0012165D" w:rsidRPr="00052035" w:rsidRDefault="0012165D" w:rsidP="00AB743E">
            <w:pPr>
              <w:rPr>
                <w:sz w:val="22"/>
                <w:lang w:val="es-VE"/>
              </w:rPr>
            </w:pPr>
            <w:r w:rsidRPr="00052035">
              <w:rPr>
                <w:sz w:val="22"/>
                <w:lang w:val="es-VE"/>
              </w:rPr>
              <w:t>Poco probable</w:t>
            </w:r>
          </w:p>
        </w:tc>
      </w:tr>
      <w:tr w:rsidR="0012165D" w:rsidRPr="00052035" w14:paraId="3D08E49F" w14:textId="77777777" w:rsidTr="009F5949">
        <w:trPr>
          <w:jc w:val="center"/>
        </w:trPr>
        <w:tc>
          <w:tcPr>
            <w:tcW w:w="2649" w:type="dxa"/>
          </w:tcPr>
          <w:p w14:paraId="2E12A281" w14:textId="09AF304D" w:rsidR="0012165D" w:rsidRPr="00052035" w:rsidRDefault="0012165D" w:rsidP="00052035">
            <w:pPr>
              <w:rPr>
                <w:sz w:val="22"/>
                <w:lang w:val="es-VE"/>
              </w:rPr>
            </w:pPr>
            <w:r w:rsidRPr="00052035">
              <w:rPr>
                <w:sz w:val="22"/>
                <w:lang w:val="es-VE"/>
              </w:rPr>
              <w:t xml:space="preserve">De 26% a </w:t>
            </w:r>
            <w:r w:rsidR="00052035">
              <w:rPr>
                <w:sz w:val="22"/>
                <w:lang w:val="es-VE"/>
              </w:rPr>
              <w:t>50</w:t>
            </w:r>
            <w:r w:rsidRPr="00052035">
              <w:rPr>
                <w:sz w:val="22"/>
                <w:lang w:val="es-VE"/>
              </w:rPr>
              <w:t>%</w:t>
            </w:r>
          </w:p>
        </w:tc>
        <w:tc>
          <w:tcPr>
            <w:tcW w:w="2238" w:type="dxa"/>
          </w:tcPr>
          <w:p w14:paraId="0538DD7C" w14:textId="040EB34E" w:rsidR="0012165D" w:rsidRPr="00052035" w:rsidRDefault="0012165D" w:rsidP="00AB743E">
            <w:pPr>
              <w:rPr>
                <w:sz w:val="22"/>
                <w:lang w:val="es-VE"/>
              </w:rPr>
            </w:pPr>
            <w:r w:rsidRPr="00052035">
              <w:rPr>
                <w:sz w:val="22"/>
                <w:lang w:val="es-VE"/>
              </w:rPr>
              <w:t>Media</w:t>
            </w:r>
          </w:p>
        </w:tc>
      </w:tr>
      <w:tr w:rsidR="0012165D" w:rsidRPr="00052035" w14:paraId="3D0039F5" w14:textId="77777777" w:rsidTr="009F5949">
        <w:trPr>
          <w:jc w:val="center"/>
        </w:trPr>
        <w:tc>
          <w:tcPr>
            <w:tcW w:w="2649" w:type="dxa"/>
          </w:tcPr>
          <w:p w14:paraId="19377A56" w14:textId="4FC2A63F" w:rsidR="0012165D" w:rsidRPr="00052035" w:rsidRDefault="0012165D" w:rsidP="00052035">
            <w:pPr>
              <w:rPr>
                <w:sz w:val="22"/>
                <w:lang w:val="es-VE"/>
              </w:rPr>
            </w:pPr>
            <w:r w:rsidRPr="00052035">
              <w:rPr>
                <w:sz w:val="22"/>
                <w:lang w:val="es-VE"/>
              </w:rPr>
              <w:t xml:space="preserve">De </w:t>
            </w:r>
            <w:r w:rsidR="00052035">
              <w:rPr>
                <w:sz w:val="22"/>
                <w:lang w:val="es-VE"/>
              </w:rPr>
              <w:t>5</w:t>
            </w:r>
            <w:r w:rsidRPr="00052035">
              <w:rPr>
                <w:sz w:val="22"/>
                <w:lang w:val="es-VE"/>
              </w:rPr>
              <w:t>1% a 80%</w:t>
            </w:r>
          </w:p>
        </w:tc>
        <w:tc>
          <w:tcPr>
            <w:tcW w:w="2238" w:type="dxa"/>
          </w:tcPr>
          <w:p w14:paraId="084FE166" w14:textId="430173A7" w:rsidR="0012165D" w:rsidRPr="00052035" w:rsidRDefault="0012165D" w:rsidP="00AB743E">
            <w:pPr>
              <w:rPr>
                <w:sz w:val="22"/>
                <w:lang w:val="es-VE"/>
              </w:rPr>
            </w:pPr>
            <w:r w:rsidRPr="00052035">
              <w:rPr>
                <w:sz w:val="22"/>
                <w:lang w:val="es-VE"/>
              </w:rPr>
              <w:t>Altamente Probable</w:t>
            </w:r>
          </w:p>
        </w:tc>
      </w:tr>
      <w:tr w:rsidR="0012165D" w:rsidRPr="00052035" w14:paraId="25336D81" w14:textId="77777777" w:rsidTr="009F5949">
        <w:trPr>
          <w:jc w:val="center"/>
        </w:trPr>
        <w:tc>
          <w:tcPr>
            <w:tcW w:w="2649" w:type="dxa"/>
          </w:tcPr>
          <w:p w14:paraId="4CBC4AF0" w14:textId="7FD4B3D5" w:rsidR="0012165D" w:rsidRPr="00052035" w:rsidRDefault="0012165D" w:rsidP="00AB743E">
            <w:pPr>
              <w:rPr>
                <w:sz w:val="22"/>
                <w:lang w:val="es-VE"/>
              </w:rPr>
            </w:pPr>
            <w:r w:rsidRPr="00052035">
              <w:rPr>
                <w:sz w:val="22"/>
                <w:lang w:val="es-VE"/>
              </w:rPr>
              <w:t>De 81% a 100%</w:t>
            </w:r>
          </w:p>
        </w:tc>
        <w:tc>
          <w:tcPr>
            <w:tcW w:w="2238" w:type="dxa"/>
          </w:tcPr>
          <w:p w14:paraId="3413FC09" w14:textId="29BEAFFA" w:rsidR="0012165D" w:rsidRPr="00052035" w:rsidRDefault="0012165D" w:rsidP="00AB743E">
            <w:pPr>
              <w:rPr>
                <w:sz w:val="22"/>
                <w:lang w:val="es-VE"/>
              </w:rPr>
            </w:pPr>
            <w:r w:rsidRPr="00052035">
              <w:rPr>
                <w:sz w:val="22"/>
                <w:lang w:val="es-VE"/>
              </w:rPr>
              <w:t>Casi seguro</w:t>
            </w:r>
          </w:p>
        </w:tc>
      </w:tr>
    </w:tbl>
    <w:p w14:paraId="51935EB4" w14:textId="77777777" w:rsidR="009F5949" w:rsidRDefault="009F5949">
      <w:pPr>
        <w:widowControl/>
        <w:spacing w:line="240" w:lineRule="auto"/>
        <w:rPr>
          <w:sz w:val="24"/>
          <w:szCs w:val="22"/>
        </w:rPr>
      </w:pPr>
    </w:p>
    <w:p w14:paraId="1052B1AB" w14:textId="3AF484B1" w:rsidR="0012165D" w:rsidRPr="00052035" w:rsidRDefault="0012165D">
      <w:pPr>
        <w:widowControl/>
        <w:spacing w:line="240" w:lineRule="auto"/>
        <w:rPr>
          <w:i/>
          <w:sz w:val="24"/>
          <w:szCs w:val="22"/>
          <w:lang w:val="es-CO"/>
        </w:rPr>
      </w:pPr>
      <w:r w:rsidRPr="00052035">
        <w:rPr>
          <w:sz w:val="24"/>
          <w:szCs w:val="22"/>
        </w:rPr>
        <w:t xml:space="preserve">1.3.2. </w:t>
      </w:r>
      <w:r w:rsidRPr="00052035">
        <w:rPr>
          <w:i/>
          <w:sz w:val="24"/>
          <w:szCs w:val="22"/>
          <w:lang w:val="es-ES"/>
        </w:rPr>
        <w:t>Estimación</w:t>
      </w:r>
      <w:r w:rsidRPr="00052035">
        <w:rPr>
          <w:i/>
          <w:sz w:val="24"/>
          <w:szCs w:val="22"/>
        </w:rPr>
        <w:t xml:space="preserve"> del </w:t>
      </w:r>
      <w:r w:rsidRPr="00052035">
        <w:rPr>
          <w:i/>
          <w:sz w:val="24"/>
          <w:szCs w:val="22"/>
          <w:lang w:val="es-ES"/>
        </w:rPr>
        <w:t>tiempo</w:t>
      </w:r>
      <w:r w:rsidRPr="00052035">
        <w:rPr>
          <w:i/>
          <w:sz w:val="24"/>
          <w:szCs w:val="22"/>
        </w:rPr>
        <w:t xml:space="preserve"> de </w:t>
      </w:r>
      <w:r w:rsidRPr="00052035">
        <w:rPr>
          <w:i/>
          <w:sz w:val="24"/>
          <w:szCs w:val="22"/>
          <w:lang w:val="es-CO"/>
        </w:rPr>
        <w:t>retraso</w:t>
      </w:r>
    </w:p>
    <w:p w14:paraId="739E6EB9" w14:textId="77777777" w:rsidR="0012165D" w:rsidRPr="00052035" w:rsidRDefault="0012165D">
      <w:pPr>
        <w:widowControl/>
        <w:spacing w:line="240" w:lineRule="auto"/>
        <w:rPr>
          <w:sz w:val="24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2559"/>
      </w:tblGrid>
      <w:tr w:rsidR="0012165D" w:rsidRPr="00052035" w14:paraId="16888D69" w14:textId="589BD4B6" w:rsidTr="009F5949">
        <w:trPr>
          <w:jc w:val="center"/>
        </w:trPr>
        <w:tc>
          <w:tcPr>
            <w:tcW w:w="1791" w:type="dxa"/>
          </w:tcPr>
          <w:p w14:paraId="4F76AAF0" w14:textId="52D5F976" w:rsidR="0012165D" w:rsidRPr="00052035" w:rsidRDefault="0012165D" w:rsidP="0012165D">
            <w:pPr>
              <w:jc w:val="center"/>
              <w:rPr>
                <w:b/>
                <w:sz w:val="22"/>
                <w:lang w:val="es-VE"/>
              </w:rPr>
            </w:pPr>
            <w:r w:rsidRPr="00052035">
              <w:rPr>
                <w:b/>
                <w:sz w:val="22"/>
                <w:lang w:val="es-VE"/>
              </w:rPr>
              <w:t>CRITERIO</w:t>
            </w:r>
          </w:p>
        </w:tc>
        <w:tc>
          <w:tcPr>
            <w:tcW w:w="2559" w:type="dxa"/>
          </w:tcPr>
          <w:p w14:paraId="6D3C3530" w14:textId="4A9A9404" w:rsidR="0012165D" w:rsidRPr="00052035" w:rsidRDefault="0012165D" w:rsidP="0012165D">
            <w:pPr>
              <w:jc w:val="center"/>
              <w:rPr>
                <w:b/>
                <w:sz w:val="22"/>
                <w:lang w:val="es-VE"/>
              </w:rPr>
            </w:pPr>
            <w:r w:rsidRPr="00052035">
              <w:rPr>
                <w:b/>
                <w:sz w:val="22"/>
                <w:lang w:val="es-VE"/>
              </w:rPr>
              <w:t>RETRASO EN LA PLANIFICACIÓN</w:t>
            </w:r>
          </w:p>
        </w:tc>
      </w:tr>
      <w:tr w:rsidR="0012165D" w:rsidRPr="00052035" w14:paraId="62342292" w14:textId="39D161EE" w:rsidTr="009F5949">
        <w:trPr>
          <w:jc w:val="center"/>
        </w:trPr>
        <w:tc>
          <w:tcPr>
            <w:tcW w:w="1791" w:type="dxa"/>
          </w:tcPr>
          <w:p w14:paraId="0FA5AEEB" w14:textId="77777777" w:rsidR="0012165D" w:rsidRPr="00052035" w:rsidRDefault="0012165D" w:rsidP="00F8400B">
            <w:pPr>
              <w:rPr>
                <w:sz w:val="22"/>
                <w:lang w:val="es-VE"/>
              </w:rPr>
            </w:pPr>
            <w:r w:rsidRPr="00052035">
              <w:rPr>
                <w:sz w:val="22"/>
                <w:lang w:val="es-VE"/>
              </w:rPr>
              <w:t>insignificante</w:t>
            </w:r>
          </w:p>
        </w:tc>
        <w:tc>
          <w:tcPr>
            <w:tcW w:w="2559" w:type="dxa"/>
          </w:tcPr>
          <w:p w14:paraId="30A6CC17" w14:textId="43A90635" w:rsidR="0012165D" w:rsidRPr="00052035" w:rsidRDefault="0012165D" w:rsidP="00F8400B">
            <w:pPr>
              <w:rPr>
                <w:sz w:val="22"/>
                <w:lang w:val="es-VE"/>
              </w:rPr>
            </w:pPr>
            <w:r w:rsidRPr="00052035">
              <w:rPr>
                <w:sz w:val="22"/>
                <w:lang w:val="es-VE"/>
              </w:rPr>
              <w:t>1 semana</w:t>
            </w:r>
          </w:p>
        </w:tc>
      </w:tr>
      <w:tr w:rsidR="0012165D" w:rsidRPr="00052035" w14:paraId="143D0FBE" w14:textId="09F06606" w:rsidTr="009F5949">
        <w:trPr>
          <w:jc w:val="center"/>
        </w:trPr>
        <w:tc>
          <w:tcPr>
            <w:tcW w:w="1791" w:type="dxa"/>
          </w:tcPr>
          <w:p w14:paraId="051F1389" w14:textId="77777777" w:rsidR="0012165D" w:rsidRPr="00052035" w:rsidRDefault="0012165D" w:rsidP="00F8400B">
            <w:pPr>
              <w:rPr>
                <w:sz w:val="22"/>
                <w:lang w:val="es-VE"/>
              </w:rPr>
            </w:pPr>
            <w:r w:rsidRPr="00052035">
              <w:rPr>
                <w:sz w:val="22"/>
                <w:lang w:val="es-VE"/>
              </w:rPr>
              <w:t>Marginal</w:t>
            </w:r>
          </w:p>
        </w:tc>
        <w:tc>
          <w:tcPr>
            <w:tcW w:w="2559" w:type="dxa"/>
          </w:tcPr>
          <w:p w14:paraId="6686BB96" w14:textId="465FFE6A" w:rsidR="0012165D" w:rsidRPr="00052035" w:rsidRDefault="0012165D" w:rsidP="00F8400B">
            <w:pPr>
              <w:rPr>
                <w:sz w:val="22"/>
                <w:lang w:val="es-VE"/>
              </w:rPr>
            </w:pPr>
            <w:r w:rsidRPr="00052035">
              <w:rPr>
                <w:sz w:val="22"/>
                <w:lang w:val="es-VE"/>
              </w:rPr>
              <w:t>2 semanas</w:t>
            </w:r>
          </w:p>
        </w:tc>
      </w:tr>
      <w:tr w:rsidR="0012165D" w:rsidRPr="00052035" w14:paraId="3E2DC858" w14:textId="59D7474D" w:rsidTr="009F5949">
        <w:trPr>
          <w:jc w:val="center"/>
        </w:trPr>
        <w:tc>
          <w:tcPr>
            <w:tcW w:w="1791" w:type="dxa"/>
          </w:tcPr>
          <w:p w14:paraId="05919C82" w14:textId="77777777" w:rsidR="0012165D" w:rsidRPr="00052035" w:rsidRDefault="0012165D" w:rsidP="00F8400B">
            <w:pPr>
              <w:rPr>
                <w:sz w:val="22"/>
                <w:lang w:val="es-VE"/>
              </w:rPr>
            </w:pPr>
            <w:r w:rsidRPr="00052035">
              <w:rPr>
                <w:sz w:val="22"/>
                <w:lang w:val="es-VE"/>
              </w:rPr>
              <w:t>Medio</w:t>
            </w:r>
          </w:p>
        </w:tc>
        <w:tc>
          <w:tcPr>
            <w:tcW w:w="2559" w:type="dxa"/>
          </w:tcPr>
          <w:p w14:paraId="32D73EB3" w14:textId="6BAFF635" w:rsidR="0012165D" w:rsidRPr="00052035" w:rsidRDefault="0012165D" w:rsidP="00F8400B">
            <w:pPr>
              <w:rPr>
                <w:sz w:val="22"/>
                <w:lang w:val="es-VE"/>
              </w:rPr>
            </w:pPr>
            <w:r w:rsidRPr="00052035">
              <w:rPr>
                <w:sz w:val="22"/>
                <w:lang w:val="es-VE"/>
              </w:rPr>
              <w:t>1 mes</w:t>
            </w:r>
          </w:p>
        </w:tc>
      </w:tr>
      <w:tr w:rsidR="0012165D" w:rsidRPr="00052035" w14:paraId="2934D0FE" w14:textId="068D17D2" w:rsidTr="009F5949">
        <w:trPr>
          <w:jc w:val="center"/>
        </w:trPr>
        <w:tc>
          <w:tcPr>
            <w:tcW w:w="1791" w:type="dxa"/>
          </w:tcPr>
          <w:p w14:paraId="7D6BBCBE" w14:textId="77777777" w:rsidR="0012165D" w:rsidRPr="00052035" w:rsidRDefault="0012165D" w:rsidP="00F8400B">
            <w:pPr>
              <w:rPr>
                <w:sz w:val="22"/>
                <w:lang w:val="es-VE"/>
              </w:rPr>
            </w:pPr>
            <w:r w:rsidRPr="00052035">
              <w:rPr>
                <w:sz w:val="22"/>
                <w:lang w:val="es-VE"/>
              </w:rPr>
              <w:t>Critico</w:t>
            </w:r>
          </w:p>
        </w:tc>
        <w:tc>
          <w:tcPr>
            <w:tcW w:w="2559" w:type="dxa"/>
          </w:tcPr>
          <w:p w14:paraId="6DD78F01" w14:textId="588536F4" w:rsidR="0012165D" w:rsidRPr="00052035" w:rsidRDefault="0012165D" w:rsidP="00F8400B">
            <w:pPr>
              <w:rPr>
                <w:sz w:val="22"/>
                <w:lang w:val="es-VE"/>
              </w:rPr>
            </w:pPr>
            <w:r w:rsidRPr="00052035">
              <w:rPr>
                <w:sz w:val="22"/>
                <w:lang w:val="es-VE"/>
              </w:rPr>
              <w:t>2 meses</w:t>
            </w:r>
          </w:p>
        </w:tc>
      </w:tr>
      <w:tr w:rsidR="0012165D" w:rsidRPr="00052035" w14:paraId="0F542A40" w14:textId="019610A7" w:rsidTr="009F5949">
        <w:trPr>
          <w:jc w:val="center"/>
        </w:trPr>
        <w:tc>
          <w:tcPr>
            <w:tcW w:w="1791" w:type="dxa"/>
          </w:tcPr>
          <w:p w14:paraId="6A425F70" w14:textId="77777777" w:rsidR="0012165D" w:rsidRPr="00052035" w:rsidRDefault="0012165D" w:rsidP="00F8400B">
            <w:pPr>
              <w:rPr>
                <w:sz w:val="22"/>
                <w:lang w:val="es-VE"/>
              </w:rPr>
            </w:pPr>
            <w:r w:rsidRPr="00052035">
              <w:rPr>
                <w:sz w:val="22"/>
                <w:lang w:val="es-VE"/>
              </w:rPr>
              <w:t>Catastrófico</w:t>
            </w:r>
          </w:p>
        </w:tc>
        <w:tc>
          <w:tcPr>
            <w:tcW w:w="2559" w:type="dxa"/>
          </w:tcPr>
          <w:p w14:paraId="750990BC" w14:textId="099A1778" w:rsidR="0012165D" w:rsidRPr="00052035" w:rsidRDefault="0012165D" w:rsidP="00F8400B">
            <w:pPr>
              <w:rPr>
                <w:sz w:val="22"/>
                <w:lang w:val="es-VE"/>
              </w:rPr>
            </w:pPr>
            <w:r w:rsidRPr="00052035">
              <w:rPr>
                <w:sz w:val="22"/>
                <w:lang w:val="es-VE"/>
              </w:rPr>
              <w:t>Más de dos meses</w:t>
            </w:r>
          </w:p>
        </w:tc>
      </w:tr>
    </w:tbl>
    <w:p w14:paraId="777AA2F8" w14:textId="6AE93993" w:rsidR="00AB743E" w:rsidRDefault="00AB743E">
      <w:pPr>
        <w:widowControl/>
        <w:spacing w:line="240" w:lineRule="auto"/>
        <w:rPr>
          <w:sz w:val="22"/>
          <w:szCs w:val="22"/>
        </w:rPr>
      </w:pPr>
    </w:p>
    <w:p w14:paraId="7DCAA229" w14:textId="77777777" w:rsidR="001F07AB" w:rsidRPr="009B1280" w:rsidRDefault="001F07AB" w:rsidP="00AB743E">
      <w:pPr>
        <w:pStyle w:val="Textoindependiente"/>
        <w:ind w:left="0"/>
        <w:jc w:val="both"/>
        <w:rPr>
          <w:sz w:val="22"/>
          <w:szCs w:val="22"/>
        </w:rPr>
      </w:pPr>
    </w:p>
    <w:p w14:paraId="3FBB651A" w14:textId="77777777" w:rsidR="008A7AF0" w:rsidRPr="009B1280" w:rsidRDefault="00A879F7" w:rsidP="009B1280">
      <w:pPr>
        <w:pStyle w:val="Ttulo2"/>
        <w:jc w:val="both"/>
        <w:rPr>
          <w:sz w:val="22"/>
          <w:szCs w:val="22"/>
        </w:rPr>
      </w:pPr>
      <w:bookmarkStart w:id="11" w:name="_Toc476997932"/>
      <w:r w:rsidRPr="009B1280">
        <w:rPr>
          <w:sz w:val="22"/>
          <w:szCs w:val="22"/>
          <w:lang w:val="es-VE"/>
        </w:rPr>
        <w:lastRenderedPageBreak/>
        <w:t>Visión</w:t>
      </w:r>
      <w:r w:rsidRPr="009B1280">
        <w:rPr>
          <w:sz w:val="22"/>
          <w:szCs w:val="22"/>
        </w:rPr>
        <w:t xml:space="preserve"> General</w:t>
      </w:r>
      <w:bookmarkEnd w:id="11"/>
    </w:p>
    <w:p w14:paraId="239405F4" w14:textId="02A3C5F0" w:rsidR="00244EB5" w:rsidRDefault="00851F0A" w:rsidP="009B1280">
      <w:pPr>
        <w:pStyle w:val="Textoindependiente"/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El presente documento tiene las siguientes secciones</w:t>
      </w:r>
      <w:r w:rsidR="00AB743E">
        <w:rPr>
          <w:sz w:val="22"/>
          <w:szCs w:val="22"/>
          <w:lang w:val="es-VE"/>
        </w:rPr>
        <w:t>:</w:t>
      </w:r>
      <w:r w:rsidR="00244EB5" w:rsidRPr="009B1280">
        <w:rPr>
          <w:sz w:val="22"/>
          <w:szCs w:val="22"/>
          <w:lang w:val="es-VE"/>
        </w:rPr>
        <w:t xml:space="preserve"> </w:t>
      </w:r>
      <w:r>
        <w:rPr>
          <w:sz w:val="22"/>
          <w:szCs w:val="22"/>
          <w:lang w:val="es-VE"/>
        </w:rPr>
        <w:t xml:space="preserve">una </w:t>
      </w:r>
      <w:r w:rsidR="00244EB5" w:rsidRPr="009B1280">
        <w:rPr>
          <w:sz w:val="22"/>
          <w:szCs w:val="22"/>
          <w:lang w:val="es-VE"/>
        </w:rPr>
        <w:t xml:space="preserve"> es la</w:t>
      </w:r>
      <w:r w:rsidR="00244EB5" w:rsidRPr="009B1280">
        <w:rPr>
          <w:sz w:val="22"/>
          <w:szCs w:val="22"/>
          <w:lang w:val="es-ES"/>
        </w:rPr>
        <w:t xml:space="preserve"> </w:t>
      </w:r>
      <w:r w:rsidR="00F176BE" w:rsidRPr="009B1280">
        <w:rPr>
          <w:sz w:val="22"/>
          <w:szCs w:val="22"/>
          <w:lang w:val="es-ES"/>
        </w:rPr>
        <w:t>introducción</w:t>
      </w:r>
      <w:r>
        <w:rPr>
          <w:sz w:val="22"/>
          <w:szCs w:val="22"/>
          <w:lang w:val="es-ES"/>
        </w:rPr>
        <w:t>,</w:t>
      </w:r>
      <w:r w:rsidR="00244EB5" w:rsidRPr="009B1280">
        <w:rPr>
          <w:sz w:val="22"/>
          <w:szCs w:val="22"/>
          <w:lang w:val="es-VE"/>
        </w:rPr>
        <w:t xml:space="preserve"> donde se describen las generalidades del documento y </w:t>
      </w:r>
      <w:r>
        <w:rPr>
          <w:sz w:val="22"/>
          <w:szCs w:val="22"/>
          <w:lang w:val="es-VE"/>
        </w:rPr>
        <w:t>en la otra</w:t>
      </w:r>
      <w:r w:rsidR="00244EB5" w:rsidRPr="009B1280">
        <w:rPr>
          <w:sz w:val="22"/>
          <w:szCs w:val="22"/>
          <w:lang w:val="es-VE"/>
        </w:rPr>
        <w:t xml:space="preserve"> se define el listado de los riesgos identificados para la elaboración del Proyecto.</w:t>
      </w:r>
    </w:p>
    <w:p w14:paraId="35F6F407" w14:textId="77777777" w:rsidR="008A7AF0" w:rsidRDefault="00A879F7" w:rsidP="009B1280">
      <w:pPr>
        <w:pStyle w:val="Ttulo1"/>
        <w:jc w:val="both"/>
        <w:rPr>
          <w:sz w:val="22"/>
          <w:szCs w:val="22"/>
          <w:lang w:val="es-VE"/>
        </w:rPr>
      </w:pPr>
      <w:bookmarkStart w:id="12" w:name="_Toc476997933"/>
      <w:r w:rsidRPr="009B1280">
        <w:rPr>
          <w:sz w:val="22"/>
          <w:szCs w:val="22"/>
          <w:lang w:val="es-VE"/>
        </w:rPr>
        <w:t>Riesgos</w:t>
      </w:r>
      <w:bookmarkEnd w:id="12"/>
    </w:p>
    <w:p w14:paraId="269EA5BF" w14:textId="77777777" w:rsidR="00851F0A" w:rsidRPr="00851F0A" w:rsidRDefault="00851F0A" w:rsidP="00851F0A">
      <w:pPr>
        <w:rPr>
          <w:lang w:val="es-VE"/>
        </w:rPr>
      </w:pPr>
    </w:p>
    <w:p w14:paraId="4E5EB6F2" w14:textId="15E233EB" w:rsidR="00E35639" w:rsidRDefault="00AB743E" w:rsidP="009B1280">
      <w:pPr>
        <w:pStyle w:val="Ttulo2"/>
        <w:jc w:val="both"/>
        <w:rPr>
          <w:sz w:val="22"/>
          <w:szCs w:val="22"/>
          <w:lang w:val="es-VE"/>
        </w:rPr>
      </w:pPr>
      <w:bookmarkStart w:id="13" w:name="_Toc476997934"/>
      <w:r>
        <w:rPr>
          <w:sz w:val="22"/>
          <w:szCs w:val="22"/>
          <w:lang w:val="es-VE"/>
        </w:rPr>
        <w:t>Lista de r</w:t>
      </w:r>
      <w:r w:rsidR="00E35639" w:rsidRPr="009B1280">
        <w:rPr>
          <w:sz w:val="22"/>
          <w:szCs w:val="22"/>
          <w:lang w:val="es-VE"/>
        </w:rPr>
        <w:t>iesgos</w:t>
      </w:r>
      <w:bookmarkEnd w:id="13"/>
    </w:p>
    <w:p w14:paraId="2F9F6E85" w14:textId="2209909F" w:rsidR="009F5949" w:rsidRDefault="009F5949" w:rsidP="009F5949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</w:p>
    <w:p w14:paraId="1DE61657" w14:textId="77777777" w:rsidR="00AE44EE" w:rsidRPr="009B1280" w:rsidRDefault="00AE44EE" w:rsidP="009B1280">
      <w:pPr>
        <w:jc w:val="both"/>
        <w:rPr>
          <w:sz w:val="22"/>
          <w:szCs w:val="22"/>
          <w:lang w:val="es-V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86"/>
        <w:gridCol w:w="6564"/>
      </w:tblGrid>
      <w:tr w:rsidR="00AB743E" w:rsidRPr="009B1280" w14:paraId="1767DD87" w14:textId="77777777" w:rsidTr="00AB743E">
        <w:trPr>
          <w:trHeight w:val="450"/>
          <w:jc w:val="center"/>
        </w:trPr>
        <w:tc>
          <w:tcPr>
            <w:tcW w:w="1586" w:type="dxa"/>
            <w:vAlign w:val="center"/>
          </w:tcPr>
          <w:p w14:paraId="6167406C" w14:textId="094397EA" w:rsidR="00AB743E" w:rsidRPr="00AB743E" w:rsidRDefault="00AB743E" w:rsidP="00AB743E">
            <w:pPr>
              <w:jc w:val="center"/>
              <w:rPr>
                <w:b/>
                <w:sz w:val="22"/>
                <w:szCs w:val="22"/>
                <w:lang w:val="es-VE"/>
              </w:rPr>
            </w:pPr>
            <w:r w:rsidRPr="00AB743E">
              <w:rPr>
                <w:b/>
                <w:sz w:val="22"/>
                <w:szCs w:val="22"/>
                <w:lang w:val="es-VE"/>
              </w:rPr>
              <w:t>ID</w:t>
            </w:r>
          </w:p>
        </w:tc>
        <w:tc>
          <w:tcPr>
            <w:tcW w:w="6564" w:type="dxa"/>
            <w:vAlign w:val="center"/>
          </w:tcPr>
          <w:p w14:paraId="491BF96F" w14:textId="6B430581" w:rsidR="00AB743E" w:rsidRPr="00AB743E" w:rsidRDefault="00AB743E" w:rsidP="00AB743E">
            <w:pPr>
              <w:jc w:val="center"/>
              <w:rPr>
                <w:b/>
                <w:sz w:val="22"/>
                <w:szCs w:val="22"/>
                <w:lang w:val="es-VE"/>
              </w:rPr>
            </w:pPr>
            <w:r w:rsidRPr="00AB743E">
              <w:rPr>
                <w:b/>
                <w:sz w:val="22"/>
                <w:szCs w:val="22"/>
                <w:lang w:val="es-VE"/>
              </w:rPr>
              <w:t>RIESGO</w:t>
            </w:r>
          </w:p>
        </w:tc>
      </w:tr>
      <w:tr w:rsidR="00AB743E" w:rsidRPr="00AB743E" w14:paraId="0B4DADB8" w14:textId="77777777" w:rsidTr="00AB743E">
        <w:trPr>
          <w:jc w:val="center"/>
        </w:trPr>
        <w:tc>
          <w:tcPr>
            <w:tcW w:w="1586" w:type="dxa"/>
          </w:tcPr>
          <w:p w14:paraId="434F55FA" w14:textId="529B2EA0" w:rsidR="00AB743E" w:rsidRPr="009B1280" w:rsidRDefault="00AB743E" w:rsidP="00AB743E">
            <w:pPr>
              <w:jc w:val="center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R</w:t>
            </w:r>
            <w:r w:rsidRPr="009B1280">
              <w:rPr>
                <w:sz w:val="22"/>
                <w:szCs w:val="22"/>
                <w:lang w:val="es-VE"/>
              </w:rPr>
              <w:t>-01</w:t>
            </w:r>
          </w:p>
        </w:tc>
        <w:tc>
          <w:tcPr>
            <w:tcW w:w="6564" w:type="dxa"/>
          </w:tcPr>
          <w:p w14:paraId="643BABDE" w14:textId="0C7066B7" w:rsidR="00AB743E" w:rsidRPr="009B1280" w:rsidRDefault="00AB743E" w:rsidP="009B1280">
            <w:pPr>
              <w:jc w:val="both"/>
              <w:rPr>
                <w:sz w:val="22"/>
                <w:szCs w:val="22"/>
                <w:lang w:val="es-VE"/>
              </w:rPr>
            </w:pPr>
            <w:r w:rsidRPr="009B1280">
              <w:rPr>
                <w:sz w:val="22"/>
                <w:szCs w:val="22"/>
                <w:lang w:val="es-VE"/>
              </w:rPr>
              <w:t>Error en la Estimación de</w:t>
            </w:r>
            <w:r w:rsidR="009862EE">
              <w:rPr>
                <w:sz w:val="22"/>
                <w:szCs w:val="22"/>
                <w:lang w:val="es-VE"/>
              </w:rPr>
              <w:t>l cronograma</w:t>
            </w:r>
            <w:r w:rsidRPr="009B1280">
              <w:rPr>
                <w:sz w:val="22"/>
                <w:szCs w:val="22"/>
                <w:lang w:val="es-VE"/>
              </w:rPr>
              <w:t>.</w:t>
            </w:r>
          </w:p>
        </w:tc>
      </w:tr>
      <w:tr w:rsidR="00AB743E" w:rsidRPr="009B1280" w14:paraId="29F1647E" w14:textId="77777777" w:rsidTr="00AB743E">
        <w:trPr>
          <w:jc w:val="center"/>
        </w:trPr>
        <w:tc>
          <w:tcPr>
            <w:tcW w:w="1586" w:type="dxa"/>
          </w:tcPr>
          <w:p w14:paraId="6CC7AB20" w14:textId="7D0A1B53" w:rsidR="00AB743E" w:rsidRPr="009B1280" w:rsidRDefault="00511F0D" w:rsidP="00AB743E">
            <w:pPr>
              <w:jc w:val="center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R-02</w:t>
            </w:r>
          </w:p>
        </w:tc>
        <w:tc>
          <w:tcPr>
            <w:tcW w:w="6564" w:type="dxa"/>
          </w:tcPr>
          <w:p w14:paraId="27B15835" w14:textId="13268C68" w:rsidR="00AB743E" w:rsidRPr="009B1280" w:rsidRDefault="00AB743E" w:rsidP="009B1280">
            <w:pPr>
              <w:jc w:val="both"/>
              <w:rPr>
                <w:sz w:val="22"/>
                <w:szCs w:val="22"/>
                <w:lang w:val="es-VE"/>
              </w:rPr>
            </w:pPr>
            <w:r w:rsidRPr="009B1280">
              <w:rPr>
                <w:sz w:val="22"/>
                <w:szCs w:val="22"/>
                <w:lang w:val="es-VE"/>
              </w:rPr>
              <w:t>Desconocimiento del negocio</w:t>
            </w:r>
            <w:r w:rsidR="00390579">
              <w:rPr>
                <w:sz w:val="22"/>
                <w:szCs w:val="22"/>
                <w:lang w:val="es-VE"/>
              </w:rPr>
              <w:t xml:space="preserve"> (Funcionamiento de la biblioteca)</w:t>
            </w:r>
            <w:r w:rsidRPr="009B1280">
              <w:rPr>
                <w:sz w:val="22"/>
                <w:szCs w:val="22"/>
                <w:lang w:val="es-VE"/>
              </w:rPr>
              <w:t>.</w:t>
            </w:r>
          </w:p>
        </w:tc>
      </w:tr>
      <w:tr w:rsidR="00AB743E" w:rsidRPr="00AB743E" w14:paraId="18FDB3B2" w14:textId="77777777" w:rsidTr="00AB743E">
        <w:trPr>
          <w:jc w:val="center"/>
        </w:trPr>
        <w:tc>
          <w:tcPr>
            <w:tcW w:w="1586" w:type="dxa"/>
          </w:tcPr>
          <w:p w14:paraId="73E80A55" w14:textId="0285AFD8" w:rsidR="00AB743E" w:rsidRPr="009B1280" w:rsidRDefault="00AB743E" w:rsidP="00AB743E">
            <w:pPr>
              <w:jc w:val="center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R</w:t>
            </w:r>
            <w:r w:rsidR="00511F0D">
              <w:rPr>
                <w:sz w:val="22"/>
                <w:szCs w:val="22"/>
                <w:lang w:val="es-VE"/>
              </w:rPr>
              <w:t>-03</w:t>
            </w:r>
          </w:p>
        </w:tc>
        <w:tc>
          <w:tcPr>
            <w:tcW w:w="6564" w:type="dxa"/>
          </w:tcPr>
          <w:p w14:paraId="5147F272" w14:textId="0388E0D1" w:rsidR="00AB743E" w:rsidRPr="009B1280" w:rsidRDefault="00AB743E" w:rsidP="009B1280">
            <w:pPr>
              <w:jc w:val="both"/>
              <w:rPr>
                <w:sz w:val="22"/>
                <w:szCs w:val="22"/>
                <w:lang w:val="es-VE"/>
              </w:rPr>
            </w:pPr>
            <w:r w:rsidRPr="009B1280">
              <w:rPr>
                <w:sz w:val="22"/>
                <w:szCs w:val="22"/>
                <w:lang w:val="es-VE"/>
              </w:rPr>
              <w:t>Aumento de Requerimientos por parte del cliente</w:t>
            </w:r>
            <w:r w:rsidR="009862EE">
              <w:rPr>
                <w:sz w:val="22"/>
                <w:szCs w:val="22"/>
                <w:lang w:val="es-VE"/>
              </w:rPr>
              <w:t>.</w:t>
            </w:r>
          </w:p>
        </w:tc>
      </w:tr>
      <w:tr w:rsidR="00AB743E" w:rsidRPr="00AB743E" w14:paraId="18DC10D7" w14:textId="77777777" w:rsidTr="00AB743E">
        <w:trPr>
          <w:jc w:val="center"/>
        </w:trPr>
        <w:tc>
          <w:tcPr>
            <w:tcW w:w="1586" w:type="dxa"/>
          </w:tcPr>
          <w:p w14:paraId="6675DF2A" w14:textId="5202D9EA" w:rsidR="00511F0D" w:rsidRPr="009B1280" w:rsidRDefault="00AB743E" w:rsidP="00511F0D">
            <w:pPr>
              <w:jc w:val="center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R</w:t>
            </w:r>
            <w:r w:rsidR="00511F0D">
              <w:rPr>
                <w:sz w:val="22"/>
                <w:szCs w:val="22"/>
                <w:lang w:val="es-VE"/>
              </w:rPr>
              <w:t>-04</w:t>
            </w:r>
          </w:p>
        </w:tc>
        <w:tc>
          <w:tcPr>
            <w:tcW w:w="6564" w:type="dxa"/>
          </w:tcPr>
          <w:p w14:paraId="1360EE8D" w14:textId="48936DB5" w:rsidR="00AB743E" w:rsidRPr="009B1280" w:rsidRDefault="00F8400B" w:rsidP="009B1280">
            <w:pPr>
              <w:jc w:val="both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Dificultad del cliente para adaptarse a la aplicación</w:t>
            </w:r>
            <w:r w:rsidR="00AB743E" w:rsidRPr="009B1280">
              <w:rPr>
                <w:sz w:val="22"/>
                <w:szCs w:val="22"/>
                <w:lang w:val="es-VE"/>
              </w:rPr>
              <w:t>.</w:t>
            </w:r>
          </w:p>
        </w:tc>
      </w:tr>
      <w:tr w:rsidR="00AB743E" w:rsidRPr="00AB743E" w14:paraId="65A2D2A2" w14:textId="77777777" w:rsidTr="00AB743E">
        <w:trPr>
          <w:jc w:val="center"/>
        </w:trPr>
        <w:tc>
          <w:tcPr>
            <w:tcW w:w="1586" w:type="dxa"/>
          </w:tcPr>
          <w:p w14:paraId="36AF5E05" w14:textId="7FDC4151" w:rsidR="00AB743E" w:rsidRPr="009B1280" w:rsidRDefault="00511F0D" w:rsidP="00AB743E">
            <w:pPr>
              <w:jc w:val="center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R-05</w:t>
            </w:r>
          </w:p>
        </w:tc>
        <w:tc>
          <w:tcPr>
            <w:tcW w:w="6564" w:type="dxa"/>
          </w:tcPr>
          <w:p w14:paraId="5ADB80F2" w14:textId="1F6AA097" w:rsidR="00AB743E" w:rsidRPr="009B1280" w:rsidRDefault="009862EE" w:rsidP="00511F0D">
            <w:pPr>
              <w:jc w:val="both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 xml:space="preserve">Problemas con los framework y </w:t>
            </w:r>
            <w:r w:rsidR="00AB743E" w:rsidRPr="009B1280">
              <w:rPr>
                <w:sz w:val="22"/>
                <w:szCs w:val="22"/>
                <w:lang w:val="es-VE"/>
              </w:rPr>
              <w:t xml:space="preserve"> las herramientas</w:t>
            </w:r>
            <w:r w:rsidR="00511F0D">
              <w:rPr>
                <w:sz w:val="22"/>
                <w:szCs w:val="22"/>
                <w:lang w:val="es-VE"/>
              </w:rPr>
              <w:t xml:space="preserve"> usadas en el</w:t>
            </w:r>
            <w:r>
              <w:rPr>
                <w:sz w:val="22"/>
                <w:szCs w:val="22"/>
                <w:lang w:val="es-VE"/>
              </w:rPr>
              <w:t xml:space="preserve"> desarrollo</w:t>
            </w:r>
            <w:r w:rsidR="00AB743E" w:rsidRPr="009B1280">
              <w:rPr>
                <w:sz w:val="22"/>
                <w:szCs w:val="22"/>
                <w:lang w:val="es-VE"/>
              </w:rPr>
              <w:t>.</w:t>
            </w:r>
          </w:p>
        </w:tc>
      </w:tr>
      <w:tr w:rsidR="00AB743E" w:rsidRPr="00AB743E" w14:paraId="2DC65E13" w14:textId="77777777" w:rsidTr="00AB743E">
        <w:trPr>
          <w:jc w:val="center"/>
        </w:trPr>
        <w:tc>
          <w:tcPr>
            <w:tcW w:w="1586" w:type="dxa"/>
          </w:tcPr>
          <w:p w14:paraId="6C7EA7C5" w14:textId="2CD218C2" w:rsidR="00AB743E" w:rsidRPr="009B1280" w:rsidRDefault="00AB743E" w:rsidP="00AB743E">
            <w:pPr>
              <w:jc w:val="center"/>
              <w:rPr>
                <w:sz w:val="22"/>
                <w:szCs w:val="22"/>
                <w:lang w:val="es-VE"/>
              </w:rPr>
            </w:pPr>
            <w:r w:rsidRPr="009B1280">
              <w:rPr>
                <w:sz w:val="22"/>
                <w:szCs w:val="22"/>
                <w:lang w:val="es-VE"/>
              </w:rPr>
              <w:t>R</w:t>
            </w:r>
            <w:r>
              <w:rPr>
                <w:sz w:val="22"/>
                <w:szCs w:val="22"/>
                <w:lang w:val="es-VE"/>
              </w:rPr>
              <w:t>-</w:t>
            </w:r>
            <w:r w:rsidR="00511F0D">
              <w:rPr>
                <w:sz w:val="22"/>
                <w:szCs w:val="22"/>
                <w:lang w:val="es-VE"/>
              </w:rPr>
              <w:t>06</w:t>
            </w:r>
          </w:p>
        </w:tc>
        <w:tc>
          <w:tcPr>
            <w:tcW w:w="6564" w:type="dxa"/>
          </w:tcPr>
          <w:p w14:paraId="36CC5AD3" w14:textId="7C05BF4D" w:rsidR="00AB743E" w:rsidRPr="009B1280" w:rsidRDefault="00AB743E" w:rsidP="009862EE">
            <w:pPr>
              <w:jc w:val="both"/>
              <w:rPr>
                <w:sz w:val="22"/>
                <w:szCs w:val="22"/>
                <w:lang w:val="es-VE"/>
              </w:rPr>
            </w:pPr>
            <w:r w:rsidRPr="009B1280">
              <w:rPr>
                <w:sz w:val="22"/>
                <w:szCs w:val="22"/>
                <w:lang w:val="es-VE"/>
              </w:rPr>
              <w:t xml:space="preserve">Ausencia </w:t>
            </w:r>
            <w:r w:rsidR="009862EE">
              <w:rPr>
                <w:sz w:val="22"/>
                <w:szCs w:val="22"/>
                <w:lang w:val="es-VE"/>
              </w:rPr>
              <w:t>de los interesados.</w:t>
            </w:r>
          </w:p>
        </w:tc>
      </w:tr>
      <w:tr w:rsidR="00E9738B" w:rsidRPr="00AB743E" w14:paraId="7EE72D2B" w14:textId="77777777" w:rsidTr="00AB743E">
        <w:trPr>
          <w:jc w:val="center"/>
        </w:trPr>
        <w:tc>
          <w:tcPr>
            <w:tcW w:w="1586" w:type="dxa"/>
          </w:tcPr>
          <w:p w14:paraId="7B59D1B4" w14:textId="36F988AE" w:rsidR="00E9738B" w:rsidRPr="009B1280" w:rsidRDefault="00E9738B" w:rsidP="00AB743E">
            <w:pPr>
              <w:jc w:val="center"/>
              <w:rPr>
                <w:sz w:val="22"/>
                <w:szCs w:val="22"/>
                <w:lang w:val="es-VE"/>
              </w:rPr>
            </w:pPr>
            <w:r w:rsidRPr="009B1280">
              <w:rPr>
                <w:sz w:val="22"/>
                <w:szCs w:val="22"/>
                <w:lang w:val="es-VE"/>
              </w:rPr>
              <w:t>R</w:t>
            </w:r>
            <w:r>
              <w:rPr>
                <w:sz w:val="22"/>
                <w:szCs w:val="22"/>
                <w:lang w:val="es-VE"/>
              </w:rPr>
              <w:t>-07</w:t>
            </w:r>
          </w:p>
        </w:tc>
        <w:tc>
          <w:tcPr>
            <w:tcW w:w="6564" w:type="dxa"/>
          </w:tcPr>
          <w:p w14:paraId="3FCEE2FF" w14:textId="4457EC97" w:rsidR="00E9738B" w:rsidRPr="009B1280" w:rsidRDefault="00E9738B" w:rsidP="00E9738B">
            <w:pPr>
              <w:jc w:val="both"/>
              <w:rPr>
                <w:sz w:val="22"/>
                <w:szCs w:val="22"/>
                <w:lang w:val="es-VE"/>
              </w:rPr>
            </w:pPr>
            <w:r w:rsidRPr="00E9738B">
              <w:rPr>
                <w:sz w:val="22"/>
                <w:szCs w:val="22"/>
                <w:lang w:val="es-VE"/>
              </w:rPr>
              <w:t>Criterios aceptados que sobrepasan l</w:t>
            </w:r>
            <w:r>
              <w:rPr>
                <w:sz w:val="22"/>
                <w:szCs w:val="22"/>
                <w:lang w:val="es-VE"/>
              </w:rPr>
              <w:t>a capacidad de ejecución (R-07)</w:t>
            </w:r>
          </w:p>
        </w:tc>
      </w:tr>
      <w:tr w:rsidR="00E9738B" w:rsidRPr="00AB743E" w14:paraId="2A75E8FD" w14:textId="77777777" w:rsidTr="00AB743E">
        <w:trPr>
          <w:jc w:val="center"/>
        </w:trPr>
        <w:tc>
          <w:tcPr>
            <w:tcW w:w="1586" w:type="dxa"/>
          </w:tcPr>
          <w:p w14:paraId="1B2F6707" w14:textId="196FD403" w:rsidR="00E9738B" w:rsidRPr="009B1280" w:rsidRDefault="00E9738B" w:rsidP="00AB743E">
            <w:pPr>
              <w:jc w:val="center"/>
              <w:rPr>
                <w:sz w:val="22"/>
                <w:szCs w:val="22"/>
                <w:lang w:val="es-VE"/>
              </w:rPr>
            </w:pPr>
            <w:r w:rsidRPr="009B1280">
              <w:rPr>
                <w:sz w:val="22"/>
                <w:szCs w:val="22"/>
                <w:lang w:val="es-VE"/>
              </w:rPr>
              <w:t>R</w:t>
            </w:r>
            <w:r>
              <w:rPr>
                <w:sz w:val="22"/>
                <w:szCs w:val="22"/>
                <w:lang w:val="es-VE"/>
              </w:rPr>
              <w:t>-08</w:t>
            </w:r>
          </w:p>
        </w:tc>
        <w:tc>
          <w:tcPr>
            <w:tcW w:w="6564" w:type="dxa"/>
          </w:tcPr>
          <w:p w14:paraId="04902F5E" w14:textId="25C65B97" w:rsidR="00E9738B" w:rsidRPr="009B1280" w:rsidRDefault="00E9738B" w:rsidP="009862EE">
            <w:pPr>
              <w:jc w:val="both"/>
              <w:rPr>
                <w:sz w:val="22"/>
                <w:szCs w:val="22"/>
                <w:lang w:val="es-VE"/>
              </w:rPr>
            </w:pPr>
            <w:r w:rsidRPr="00E9738B">
              <w:rPr>
                <w:sz w:val="22"/>
                <w:szCs w:val="22"/>
                <w:lang w:val="es-VE"/>
              </w:rPr>
              <w:t>Dificultad en la comunicación entre los miembros del equipo de desarrollo y el cliente (R-08)</w:t>
            </w:r>
          </w:p>
        </w:tc>
      </w:tr>
      <w:tr w:rsidR="00E9738B" w:rsidRPr="00AB743E" w14:paraId="792AB48F" w14:textId="77777777" w:rsidTr="00AB743E">
        <w:trPr>
          <w:jc w:val="center"/>
        </w:trPr>
        <w:tc>
          <w:tcPr>
            <w:tcW w:w="1586" w:type="dxa"/>
          </w:tcPr>
          <w:p w14:paraId="36E73C2F" w14:textId="1799A5F2" w:rsidR="00E9738B" w:rsidRPr="009B1280" w:rsidRDefault="00E9738B" w:rsidP="00AB743E">
            <w:pPr>
              <w:jc w:val="center"/>
              <w:rPr>
                <w:sz w:val="22"/>
                <w:szCs w:val="22"/>
                <w:lang w:val="es-VE"/>
              </w:rPr>
            </w:pPr>
            <w:r w:rsidRPr="009B1280">
              <w:rPr>
                <w:sz w:val="22"/>
                <w:szCs w:val="22"/>
                <w:lang w:val="es-VE"/>
              </w:rPr>
              <w:t>R</w:t>
            </w:r>
            <w:r>
              <w:rPr>
                <w:sz w:val="22"/>
                <w:szCs w:val="22"/>
                <w:lang w:val="es-VE"/>
              </w:rPr>
              <w:t>-09</w:t>
            </w:r>
          </w:p>
        </w:tc>
        <w:tc>
          <w:tcPr>
            <w:tcW w:w="6564" w:type="dxa"/>
          </w:tcPr>
          <w:p w14:paraId="5FFC9D48" w14:textId="7639A28D" w:rsidR="00E9738B" w:rsidRPr="009B1280" w:rsidRDefault="00E9738B" w:rsidP="009862EE">
            <w:pPr>
              <w:jc w:val="both"/>
              <w:rPr>
                <w:sz w:val="22"/>
                <w:szCs w:val="22"/>
                <w:lang w:val="es-VE"/>
              </w:rPr>
            </w:pPr>
            <w:r w:rsidRPr="00E9738B">
              <w:rPr>
                <w:sz w:val="22"/>
                <w:szCs w:val="22"/>
                <w:lang w:val="es-VE"/>
              </w:rPr>
              <w:t>Ausencia de personal en el equipo de desarrolladores (R-09)</w:t>
            </w:r>
          </w:p>
        </w:tc>
      </w:tr>
    </w:tbl>
    <w:p w14:paraId="08617321" w14:textId="77777777" w:rsidR="006768CC" w:rsidRPr="009B1280" w:rsidRDefault="006768CC" w:rsidP="009B1280">
      <w:pPr>
        <w:jc w:val="both"/>
        <w:rPr>
          <w:sz w:val="22"/>
          <w:szCs w:val="22"/>
          <w:lang w:val="es-VE"/>
        </w:rPr>
      </w:pPr>
    </w:p>
    <w:p w14:paraId="26AD5EBD" w14:textId="61B2655D" w:rsidR="008A7AF0" w:rsidRDefault="00E54827" w:rsidP="009B1280">
      <w:pPr>
        <w:pStyle w:val="Ttulo2"/>
        <w:jc w:val="both"/>
        <w:rPr>
          <w:sz w:val="22"/>
          <w:szCs w:val="22"/>
          <w:lang w:val="es-CO"/>
        </w:rPr>
      </w:pPr>
      <w:bookmarkStart w:id="14" w:name="_Toc476997935"/>
      <w:r w:rsidRPr="009B1280">
        <w:rPr>
          <w:sz w:val="22"/>
          <w:szCs w:val="22"/>
          <w:lang w:val="es-VE"/>
        </w:rPr>
        <w:t xml:space="preserve">Error en la Estimación </w:t>
      </w:r>
      <w:r w:rsidR="009862EE">
        <w:rPr>
          <w:sz w:val="22"/>
          <w:szCs w:val="22"/>
          <w:lang w:val="es-VE"/>
        </w:rPr>
        <w:t>del cronograma</w:t>
      </w:r>
      <w:r w:rsidR="00AB585B" w:rsidRPr="009B1280">
        <w:rPr>
          <w:sz w:val="22"/>
          <w:szCs w:val="22"/>
          <w:lang w:val="es-CO"/>
        </w:rPr>
        <w:t xml:space="preserve"> </w:t>
      </w:r>
      <w:r w:rsidR="0012165D">
        <w:rPr>
          <w:sz w:val="22"/>
          <w:szCs w:val="22"/>
          <w:lang w:val="es-CO"/>
        </w:rPr>
        <w:t>(R-01)</w:t>
      </w:r>
      <w:bookmarkEnd w:id="14"/>
    </w:p>
    <w:p w14:paraId="455A4463" w14:textId="77777777" w:rsidR="009862EE" w:rsidRPr="009862EE" w:rsidRDefault="009862EE" w:rsidP="009862EE">
      <w:pPr>
        <w:rPr>
          <w:lang w:val="es-CO"/>
        </w:rPr>
      </w:pPr>
    </w:p>
    <w:p w14:paraId="014C828F" w14:textId="77777777" w:rsidR="008A7AF0" w:rsidRDefault="00795F21" w:rsidP="009B1280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Clasificación</w:t>
      </w:r>
      <w:r w:rsidRPr="009B1280">
        <w:rPr>
          <w:sz w:val="22"/>
          <w:szCs w:val="22"/>
        </w:rPr>
        <w:t xml:space="preserve"> o</w:t>
      </w:r>
      <w:r w:rsidRPr="009B1280">
        <w:rPr>
          <w:sz w:val="22"/>
          <w:szCs w:val="22"/>
          <w:lang w:val="es-VE"/>
        </w:rPr>
        <w:t xml:space="preserve"> Magnitud</w:t>
      </w:r>
      <w:r w:rsidRPr="009B1280">
        <w:rPr>
          <w:sz w:val="22"/>
          <w:szCs w:val="22"/>
        </w:rPr>
        <w:t xml:space="preserve"> del</w:t>
      </w:r>
      <w:r w:rsidRPr="009B1280">
        <w:rPr>
          <w:sz w:val="22"/>
          <w:szCs w:val="22"/>
          <w:lang w:val="es-VE"/>
        </w:rPr>
        <w:t xml:space="preserve"> riesgo</w:t>
      </w:r>
    </w:p>
    <w:p w14:paraId="693B0A3C" w14:textId="77777777" w:rsidR="009862EE" w:rsidRPr="009862EE" w:rsidRDefault="009862EE" w:rsidP="009862EE">
      <w:pPr>
        <w:rPr>
          <w:lang w:val="es-V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539"/>
      </w:tblGrid>
      <w:tr w:rsidR="00DD3881" w:rsidRPr="009B1280" w14:paraId="10FA00EC" w14:textId="77777777" w:rsidTr="005654C9">
        <w:trPr>
          <w:jc w:val="center"/>
        </w:trPr>
        <w:tc>
          <w:tcPr>
            <w:tcW w:w="2082" w:type="dxa"/>
            <w:vAlign w:val="center"/>
          </w:tcPr>
          <w:p w14:paraId="71A97D12" w14:textId="60475F82" w:rsidR="00DD3881" w:rsidRPr="009862EE" w:rsidRDefault="009862EE" w:rsidP="009862EE">
            <w:pPr>
              <w:pStyle w:val="Textoindependiente"/>
              <w:ind w:left="0"/>
              <w:jc w:val="center"/>
              <w:rPr>
                <w:b/>
                <w:sz w:val="22"/>
                <w:szCs w:val="22"/>
              </w:rPr>
            </w:pPr>
            <w:r w:rsidRPr="009862EE">
              <w:rPr>
                <w:b/>
                <w:sz w:val="22"/>
                <w:szCs w:val="22"/>
              </w:rPr>
              <w:t>PROBABILIDAD</w:t>
            </w:r>
          </w:p>
        </w:tc>
        <w:tc>
          <w:tcPr>
            <w:tcW w:w="2539" w:type="dxa"/>
            <w:vAlign w:val="center"/>
          </w:tcPr>
          <w:p w14:paraId="76D2842C" w14:textId="69661E03" w:rsidR="00DD3881" w:rsidRPr="009862EE" w:rsidRDefault="009862EE" w:rsidP="009862EE">
            <w:pPr>
              <w:pStyle w:val="Textoindependiente"/>
              <w:ind w:left="0"/>
              <w:jc w:val="center"/>
              <w:rPr>
                <w:b/>
                <w:sz w:val="22"/>
                <w:szCs w:val="22"/>
              </w:rPr>
            </w:pPr>
            <w:r w:rsidRPr="009862EE">
              <w:rPr>
                <w:b/>
                <w:sz w:val="22"/>
                <w:szCs w:val="22"/>
              </w:rPr>
              <w:t>EXPRESSION</w:t>
            </w:r>
          </w:p>
        </w:tc>
      </w:tr>
      <w:tr w:rsidR="00DD3881" w:rsidRPr="009862EE" w14:paraId="3AC3DFDC" w14:textId="77777777" w:rsidTr="005654C9">
        <w:trPr>
          <w:jc w:val="center"/>
        </w:trPr>
        <w:tc>
          <w:tcPr>
            <w:tcW w:w="2082" w:type="dxa"/>
          </w:tcPr>
          <w:p w14:paraId="2EA993AF" w14:textId="080675DF" w:rsidR="00DD3881" w:rsidRPr="009B1280" w:rsidRDefault="0012165D" w:rsidP="009862EE">
            <w:pPr>
              <w:pStyle w:val="Textoindependiente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F96545">
              <w:rPr>
                <w:sz w:val="22"/>
                <w:szCs w:val="22"/>
              </w:rPr>
              <w:t>5</w:t>
            </w:r>
            <w:r w:rsidR="00DD3881" w:rsidRPr="009B1280">
              <w:rPr>
                <w:sz w:val="22"/>
                <w:szCs w:val="22"/>
              </w:rPr>
              <w:t>%</w:t>
            </w:r>
          </w:p>
        </w:tc>
        <w:tc>
          <w:tcPr>
            <w:tcW w:w="2539" w:type="dxa"/>
          </w:tcPr>
          <w:p w14:paraId="111C88B7" w14:textId="31AD1A3A" w:rsidR="00DD3881" w:rsidRPr="009862EE" w:rsidRDefault="0012165D" w:rsidP="009862EE">
            <w:pPr>
              <w:pStyle w:val="Textoindependiente"/>
              <w:ind w:left="0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Media</w:t>
            </w:r>
            <w:r w:rsidR="009862EE" w:rsidRPr="009862EE">
              <w:rPr>
                <w:sz w:val="22"/>
                <w:szCs w:val="22"/>
                <w:lang w:val="es-ES"/>
              </w:rPr>
              <w:t>.</w:t>
            </w:r>
          </w:p>
        </w:tc>
      </w:tr>
    </w:tbl>
    <w:p w14:paraId="73156689" w14:textId="77777777" w:rsidR="009862EE" w:rsidRDefault="009862EE" w:rsidP="009862EE">
      <w:pPr>
        <w:pStyle w:val="Ttulo3"/>
        <w:numPr>
          <w:ilvl w:val="0"/>
          <w:numId w:val="0"/>
        </w:numPr>
        <w:jc w:val="both"/>
        <w:rPr>
          <w:sz w:val="22"/>
          <w:szCs w:val="22"/>
          <w:lang w:val="es-ES"/>
        </w:rPr>
      </w:pPr>
    </w:p>
    <w:p w14:paraId="2828A196" w14:textId="3A4227D3" w:rsidR="008A7AF0" w:rsidRDefault="00403A8A" w:rsidP="009862EE">
      <w:pPr>
        <w:pStyle w:val="Ttulo3"/>
        <w:rPr>
          <w:sz w:val="22"/>
          <w:lang w:val="es-ES"/>
        </w:rPr>
      </w:pPr>
      <w:r w:rsidRPr="009862EE">
        <w:rPr>
          <w:sz w:val="22"/>
          <w:lang w:val="es-ES"/>
        </w:rPr>
        <w:t>Descripción</w:t>
      </w:r>
    </w:p>
    <w:p w14:paraId="752406A1" w14:textId="77777777" w:rsidR="009862EE" w:rsidRDefault="009862EE" w:rsidP="009862EE">
      <w:pPr>
        <w:ind w:left="720"/>
        <w:rPr>
          <w:lang w:val="es-ES"/>
        </w:rPr>
      </w:pPr>
    </w:p>
    <w:p w14:paraId="2578CF09" w14:textId="56A8D32E" w:rsidR="009862EE" w:rsidRPr="009862EE" w:rsidRDefault="009862EE" w:rsidP="009862EE">
      <w:pPr>
        <w:ind w:left="720"/>
        <w:jc w:val="both"/>
        <w:rPr>
          <w:sz w:val="22"/>
          <w:lang w:val="es-ES"/>
        </w:rPr>
      </w:pPr>
      <w:r w:rsidRPr="009862EE">
        <w:rPr>
          <w:sz w:val="22"/>
          <w:lang w:val="es-ES"/>
        </w:rPr>
        <w:t xml:space="preserve">Se presentan errores </w:t>
      </w:r>
      <w:r w:rsidR="0012165D">
        <w:rPr>
          <w:sz w:val="22"/>
          <w:lang w:val="es-ES"/>
        </w:rPr>
        <w:t>cuando se estiman los tiempos</w:t>
      </w:r>
      <w:r w:rsidRPr="009862EE">
        <w:rPr>
          <w:sz w:val="22"/>
          <w:lang w:val="es-ES"/>
        </w:rPr>
        <w:t xml:space="preserve"> del cronograma o se presentan inconvenientes por falta de experiencia o por desconocimiento de técnicas tanto al momento de estimación como al momento del desarrollo.</w:t>
      </w:r>
    </w:p>
    <w:p w14:paraId="021F5810" w14:textId="77777777" w:rsidR="009862EE" w:rsidRPr="009B1280" w:rsidRDefault="009862EE" w:rsidP="009B1280">
      <w:pPr>
        <w:pStyle w:val="Textoindependiente"/>
        <w:jc w:val="both"/>
        <w:rPr>
          <w:sz w:val="22"/>
          <w:szCs w:val="22"/>
          <w:lang w:val="es-CO"/>
        </w:rPr>
      </w:pPr>
    </w:p>
    <w:p w14:paraId="7388B93B" w14:textId="77777777" w:rsidR="008A7AF0" w:rsidRDefault="00AB585B" w:rsidP="009B1280">
      <w:pPr>
        <w:pStyle w:val="Ttulo3"/>
        <w:jc w:val="both"/>
        <w:rPr>
          <w:sz w:val="22"/>
          <w:szCs w:val="22"/>
          <w:lang w:val="es-VE"/>
        </w:rPr>
      </w:pPr>
      <w:bookmarkStart w:id="15" w:name="_Toc492790967"/>
      <w:r w:rsidRPr="009B1280">
        <w:rPr>
          <w:sz w:val="22"/>
          <w:szCs w:val="22"/>
          <w:lang w:val="es-VE"/>
        </w:rPr>
        <w:t>Impact</w:t>
      </w:r>
      <w:bookmarkEnd w:id="15"/>
      <w:r w:rsidR="00795F21" w:rsidRPr="009B1280">
        <w:rPr>
          <w:sz w:val="22"/>
          <w:szCs w:val="22"/>
          <w:lang w:val="es-VE"/>
        </w:rPr>
        <w:t>o</w:t>
      </w:r>
    </w:p>
    <w:p w14:paraId="0781FDD0" w14:textId="77777777" w:rsidR="009862EE" w:rsidRPr="009862EE" w:rsidRDefault="009862EE" w:rsidP="009862EE">
      <w:pPr>
        <w:rPr>
          <w:lang w:val="es-V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01"/>
      </w:tblGrid>
      <w:tr w:rsidR="00273513" w:rsidRPr="009B1280" w14:paraId="355C7882" w14:textId="77777777" w:rsidTr="005654C9">
        <w:trPr>
          <w:jc w:val="center"/>
        </w:trPr>
        <w:tc>
          <w:tcPr>
            <w:tcW w:w="1798" w:type="dxa"/>
          </w:tcPr>
          <w:p w14:paraId="632D2389" w14:textId="3B154F0D" w:rsidR="00273513" w:rsidRPr="009862EE" w:rsidRDefault="009862EE" w:rsidP="009862EE">
            <w:pPr>
              <w:pStyle w:val="Textoindependiente"/>
              <w:ind w:left="0"/>
              <w:jc w:val="center"/>
              <w:rPr>
                <w:b/>
                <w:sz w:val="22"/>
                <w:szCs w:val="22"/>
                <w:lang w:val="es-VE"/>
              </w:rPr>
            </w:pPr>
            <w:r w:rsidRPr="009862EE">
              <w:rPr>
                <w:b/>
                <w:sz w:val="22"/>
                <w:szCs w:val="22"/>
                <w:lang w:val="es-VE"/>
              </w:rPr>
              <w:t>CRITERIO</w:t>
            </w:r>
          </w:p>
        </w:tc>
        <w:tc>
          <w:tcPr>
            <w:tcW w:w="1701" w:type="dxa"/>
          </w:tcPr>
          <w:p w14:paraId="3F16DD9A" w14:textId="33AD13E8" w:rsidR="00273513" w:rsidRPr="009862EE" w:rsidRDefault="009862EE" w:rsidP="009862EE">
            <w:pPr>
              <w:pStyle w:val="Textoindependiente"/>
              <w:ind w:left="0"/>
              <w:jc w:val="center"/>
              <w:rPr>
                <w:b/>
                <w:sz w:val="22"/>
                <w:szCs w:val="22"/>
              </w:rPr>
            </w:pPr>
            <w:r w:rsidRPr="009862EE">
              <w:rPr>
                <w:b/>
                <w:sz w:val="22"/>
                <w:szCs w:val="22"/>
                <w:lang w:val="es-VE"/>
              </w:rPr>
              <w:t>RETRASO</w:t>
            </w:r>
          </w:p>
        </w:tc>
      </w:tr>
      <w:tr w:rsidR="00CD535A" w:rsidRPr="009B1280" w14:paraId="65E84F52" w14:textId="77777777" w:rsidTr="005654C9">
        <w:trPr>
          <w:jc w:val="center"/>
        </w:trPr>
        <w:tc>
          <w:tcPr>
            <w:tcW w:w="1798" w:type="dxa"/>
          </w:tcPr>
          <w:p w14:paraId="2AAE8F25" w14:textId="77777777" w:rsidR="00CD535A" w:rsidRPr="009B1280" w:rsidRDefault="00CD535A" w:rsidP="009862EE">
            <w:pPr>
              <w:pStyle w:val="Textoindependiente"/>
              <w:ind w:left="0"/>
              <w:jc w:val="center"/>
              <w:rPr>
                <w:sz w:val="22"/>
                <w:szCs w:val="22"/>
                <w:lang w:val="es-VE"/>
              </w:rPr>
            </w:pPr>
            <w:r w:rsidRPr="009B1280">
              <w:rPr>
                <w:sz w:val="22"/>
                <w:szCs w:val="22"/>
                <w:lang w:val="es-VE"/>
              </w:rPr>
              <w:t>Medio</w:t>
            </w:r>
          </w:p>
        </w:tc>
        <w:tc>
          <w:tcPr>
            <w:tcW w:w="1701" w:type="dxa"/>
          </w:tcPr>
          <w:p w14:paraId="6F00651D" w14:textId="3C40C8D0" w:rsidR="00CD535A" w:rsidRPr="009B1280" w:rsidRDefault="009862EE" w:rsidP="009862EE">
            <w:pPr>
              <w:pStyle w:val="Textoindependiente"/>
              <w:ind w:left="0"/>
              <w:jc w:val="center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1</w:t>
            </w:r>
            <w:r w:rsidR="00CD535A" w:rsidRPr="009B1280">
              <w:rPr>
                <w:sz w:val="22"/>
                <w:szCs w:val="22"/>
                <w:lang w:val="es-VE"/>
              </w:rPr>
              <w:t xml:space="preserve"> mes</w:t>
            </w:r>
          </w:p>
        </w:tc>
      </w:tr>
    </w:tbl>
    <w:p w14:paraId="20F2B72F" w14:textId="77777777" w:rsidR="009862EE" w:rsidRDefault="009862EE" w:rsidP="009862EE">
      <w:pPr>
        <w:pStyle w:val="Ttulo3"/>
        <w:numPr>
          <w:ilvl w:val="0"/>
          <w:numId w:val="0"/>
        </w:numPr>
        <w:jc w:val="both"/>
        <w:rPr>
          <w:sz w:val="22"/>
          <w:szCs w:val="22"/>
          <w:lang w:val="es-VE"/>
        </w:rPr>
      </w:pPr>
      <w:bookmarkStart w:id="16" w:name="_Toc492790968"/>
    </w:p>
    <w:p w14:paraId="1D9C70B2" w14:textId="77777777" w:rsidR="008A7AF0" w:rsidRDefault="00403A8A" w:rsidP="009B1280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Indicad</w:t>
      </w:r>
      <w:r w:rsidR="00AB585B" w:rsidRPr="009B1280">
        <w:rPr>
          <w:sz w:val="22"/>
          <w:szCs w:val="22"/>
          <w:lang w:val="es-VE"/>
        </w:rPr>
        <w:t>or</w:t>
      </w:r>
      <w:r w:rsidR="00795F21" w:rsidRPr="009B1280">
        <w:rPr>
          <w:sz w:val="22"/>
          <w:szCs w:val="22"/>
          <w:lang w:val="es-VE"/>
        </w:rPr>
        <w:t>e</w:t>
      </w:r>
      <w:r w:rsidR="00AB585B" w:rsidRPr="009B1280">
        <w:rPr>
          <w:sz w:val="22"/>
          <w:szCs w:val="22"/>
          <w:lang w:val="es-VE"/>
        </w:rPr>
        <w:t>s</w:t>
      </w:r>
      <w:bookmarkEnd w:id="16"/>
    </w:p>
    <w:p w14:paraId="11E1711E" w14:textId="3840FCBE" w:rsidR="009862EE" w:rsidRPr="009862EE" w:rsidRDefault="009862EE" w:rsidP="009862EE">
      <w:pPr>
        <w:pStyle w:val="Prrafodelista"/>
        <w:ind w:left="1080"/>
        <w:rPr>
          <w:lang w:val="es-VE"/>
        </w:rPr>
      </w:pPr>
    </w:p>
    <w:p w14:paraId="7C2CE990" w14:textId="65F57DA0" w:rsidR="00C507BD" w:rsidRDefault="009862EE" w:rsidP="009862EE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 xml:space="preserve">Las fechas límite para realizar las entregas planteadas en el cronograma tienen </w:t>
      </w:r>
      <w:r w:rsidR="00393EB5" w:rsidRPr="009862EE">
        <w:rPr>
          <w:sz w:val="22"/>
          <w:szCs w:val="22"/>
          <w:lang w:val="es-VE"/>
        </w:rPr>
        <w:t xml:space="preserve">poco </w:t>
      </w:r>
      <w:r>
        <w:rPr>
          <w:sz w:val="22"/>
          <w:szCs w:val="22"/>
          <w:lang w:val="es-VE"/>
        </w:rPr>
        <w:t>tiempo</w:t>
      </w:r>
      <w:r w:rsidR="00393EB5" w:rsidRPr="009862EE">
        <w:rPr>
          <w:sz w:val="22"/>
          <w:szCs w:val="22"/>
          <w:lang w:val="es-VE"/>
        </w:rPr>
        <w:t xml:space="preserve"> de </w:t>
      </w:r>
      <w:r w:rsidR="005654C9">
        <w:rPr>
          <w:sz w:val="22"/>
          <w:szCs w:val="22"/>
          <w:lang w:val="es-VE"/>
        </w:rPr>
        <w:t xml:space="preserve">holgura para corregir errores u organizar </w:t>
      </w:r>
      <w:r w:rsidR="00393EB5" w:rsidRPr="009862EE">
        <w:rPr>
          <w:sz w:val="22"/>
          <w:szCs w:val="22"/>
          <w:lang w:val="es-VE"/>
        </w:rPr>
        <w:t xml:space="preserve">el código de la aplicación. </w:t>
      </w:r>
    </w:p>
    <w:p w14:paraId="7109CB10" w14:textId="323B453A" w:rsidR="009862EE" w:rsidRDefault="00F96545" w:rsidP="00F96545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En l</w:t>
      </w:r>
      <w:r w:rsidR="009862EE">
        <w:rPr>
          <w:sz w:val="22"/>
          <w:szCs w:val="22"/>
          <w:lang w:val="es-VE"/>
        </w:rPr>
        <w:t>os tiempos planeados para corregir errores</w:t>
      </w:r>
      <w:r w:rsidR="00B815D0">
        <w:rPr>
          <w:sz w:val="22"/>
          <w:szCs w:val="22"/>
          <w:lang w:val="es-VE"/>
        </w:rPr>
        <w:t xml:space="preserve"> </w:t>
      </w:r>
      <w:r w:rsidR="005654C9">
        <w:rPr>
          <w:sz w:val="22"/>
          <w:szCs w:val="22"/>
          <w:lang w:val="es-VE"/>
        </w:rPr>
        <w:t xml:space="preserve">aún se están realizando </w:t>
      </w:r>
      <w:r w:rsidR="00B815D0">
        <w:rPr>
          <w:sz w:val="22"/>
          <w:szCs w:val="22"/>
          <w:lang w:val="es-VE"/>
        </w:rPr>
        <w:t>labores de desarrollo de la aplicación</w:t>
      </w:r>
      <w:r w:rsidR="009862EE">
        <w:rPr>
          <w:sz w:val="22"/>
          <w:szCs w:val="22"/>
          <w:lang w:val="es-VE"/>
        </w:rPr>
        <w:t>.</w:t>
      </w:r>
    </w:p>
    <w:p w14:paraId="657BE381" w14:textId="5965DC9D" w:rsidR="00F96545" w:rsidRDefault="00F96545" w:rsidP="00F96545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Las entregas se realizan en tiempos de corte y no cumplen los requisitos.</w:t>
      </w:r>
    </w:p>
    <w:p w14:paraId="26DB850F" w14:textId="2964C14F" w:rsidR="005654C9" w:rsidRDefault="005654C9" w:rsidP="00F96545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Demoras en comienzo de actividades.</w:t>
      </w:r>
    </w:p>
    <w:p w14:paraId="3A790325" w14:textId="0F1967E1" w:rsidR="00E632B4" w:rsidRDefault="00E632B4" w:rsidP="00E632B4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Los framework y demás herramientas necesarias para el desarrollo cuestan o son difíciles en sus manejos y configuraciones.</w:t>
      </w:r>
    </w:p>
    <w:p w14:paraId="0F501A9B" w14:textId="77777777" w:rsidR="00E632B4" w:rsidRPr="00E632B4" w:rsidRDefault="00E632B4" w:rsidP="00E632B4">
      <w:pPr>
        <w:pStyle w:val="Prrafodelista"/>
        <w:ind w:left="1080"/>
        <w:jc w:val="both"/>
        <w:rPr>
          <w:sz w:val="22"/>
          <w:szCs w:val="22"/>
          <w:lang w:val="es-VE"/>
        </w:rPr>
      </w:pPr>
    </w:p>
    <w:p w14:paraId="1C862501" w14:textId="77777777" w:rsidR="008A7AF0" w:rsidRDefault="00795F21" w:rsidP="009B1280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Estrategia</w:t>
      </w:r>
      <w:r w:rsidRPr="009B1280">
        <w:rPr>
          <w:sz w:val="22"/>
          <w:szCs w:val="22"/>
        </w:rPr>
        <w:t xml:space="preserve"> de</w:t>
      </w:r>
      <w:r w:rsidRPr="009B1280">
        <w:rPr>
          <w:sz w:val="22"/>
          <w:szCs w:val="22"/>
          <w:lang w:val="es-VE"/>
        </w:rPr>
        <w:t xml:space="preserve"> Mitigación</w:t>
      </w:r>
    </w:p>
    <w:p w14:paraId="48DE8468" w14:textId="77777777" w:rsidR="009862EE" w:rsidRPr="009862EE" w:rsidRDefault="009862EE" w:rsidP="009862EE">
      <w:pPr>
        <w:rPr>
          <w:lang w:val="es-VE"/>
        </w:rPr>
      </w:pPr>
    </w:p>
    <w:p w14:paraId="7AA4B3DD" w14:textId="59F483B4" w:rsidR="00414E76" w:rsidRPr="009B1280" w:rsidRDefault="00F96545" w:rsidP="00BB68A3">
      <w:pPr>
        <w:pStyle w:val="Textoindependiente"/>
        <w:numPr>
          <w:ilvl w:val="0"/>
          <w:numId w:val="40"/>
        </w:num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VE"/>
        </w:rPr>
        <w:t xml:space="preserve">Tener en cuenta que pueden existir periodos de holgura y </w:t>
      </w:r>
      <w:r w:rsidR="00B815D0">
        <w:rPr>
          <w:sz w:val="22"/>
          <w:szCs w:val="22"/>
          <w:lang w:val="es-VE"/>
        </w:rPr>
        <w:t>dejarlos señalados</w:t>
      </w:r>
      <w:r>
        <w:rPr>
          <w:sz w:val="22"/>
          <w:szCs w:val="22"/>
          <w:lang w:val="es-VE"/>
        </w:rPr>
        <w:t xml:space="preserve"> en el cronograma como tiempo muerto para ponerse al día en las actividades retrasadas</w:t>
      </w:r>
      <w:r w:rsidR="00414E76" w:rsidRPr="009B1280">
        <w:rPr>
          <w:sz w:val="22"/>
          <w:szCs w:val="22"/>
          <w:lang w:val="es-CO"/>
        </w:rPr>
        <w:t>.</w:t>
      </w:r>
    </w:p>
    <w:p w14:paraId="487B1934" w14:textId="578054BE" w:rsidR="00C507BD" w:rsidRDefault="00B040E3" w:rsidP="00BB68A3">
      <w:pPr>
        <w:pStyle w:val="Textoindependiente"/>
        <w:numPr>
          <w:ilvl w:val="0"/>
          <w:numId w:val="40"/>
        </w:num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Establecer </w:t>
      </w:r>
      <w:r w:rsidR="00F96545" w:rsidRPr="009B1280">
        <w:rPr>
          <w:sz w:val="22"/>
          <w:szCs w:val="22"/>
          <w:lang w:val="es-VE"/>
        </w:rPr>
        <w:t>controles</w:t>
      </w:r>
      <w:r w:rsidR="00C507BD" w:rsidRPr="009B1280">
        <w:rPr>
          <w:sz w:val="22"/>
          <w:szCs w:val="22"/>
          <w:lang w:val="es-ES"/>
        </w:rPr>
        <w:t xml:space="preserve"> </w:t>
      </w:r>
      <w:r w:rsidR="00C507BD" w:rsidRPr="009B1280">
        <w:rPr>
          <w:sz w:val="22"/>
          <w:szCs w:val="22"/>
          <w:lang w:val="es-VE"/>
        </w:rPr>
        <w:t>donde</w:t>
      </w:r>
      <w:r w:rsidR="00C507BD" w:rsidRPr="009B1280">
        <w:rPr>
          <w:sz w:val="22"/>
          <w:szCs w:val="22"/>
          <w:lang w:val="es-CO"/>
        </w:rPr>
        <w:t xml:space="preserve"> se</w:t>
      </w:r>
      <w:r w:rsidR="00C507BD" w:rsidRPr="009B1280">
        <w:rPr>
          <w:sz w:val="22"/>
          <w:szCs w:val="22"/>
          <w:lang w:val="es-VE"/>
        </w:rPr>
        <w:t xml:space="preserve"> revisen los tiempos</w:t>
      </w:r>
      <w:r w:rsidR="00C507BD" w:rsidRPr="009B1280">
        <w:rPr>
          <w:sz w:val="22"/>
          <w:szCs w:val="22"/>
          <w:lang w:val="es-CO"/>
        </w:rPr>
        <w:t xml:space="preserve"> y</w:t>
      </w:r>
      <w:r w:rsidR="00C507BD" w:rsidRPr="009B1280">
        <w:rPr>
          <w:sz w:val="22"/>
          <w:szCs w:val="22"/>
          <w:lang w:val="es-VE"/>
        </w:rPr>
        <w:t xml:space="preserve"> velocidad</w:t>
      </w:r>
      <w:r w:rsidR="00C507BD" w:rsidRPr="009B1280">
        <w:rPr>
          <w:sz w:val="22"/>
          <w:szCs w:val="22"/>
          <w:lang w:val="es-CO"/>
        </w:rPr>
        <w:t xml:space="preserve"> de</w:t>
      </w:r>
      <w:r w:rsidR="00C507BD" w:rsidRPr="009B1280">
        <w:rPr>
          <w:sz w:val="22"/>
          <w:szCs w:val="22"/>
          <w:lang w:val="es-VE"/>
        </w:rPr>
        <w:t xml:space="preserve"> ejecución</w:t>
      </w:r>
      <w:r w:rsidR="00C507BD" w:rsidRPr="009B1280">
        <w:rPr>
          <w:sz w:val="22"/>
          <w:szCs w:val="22"/>
          <w:lang w:val="es-CO"/>
        </w:rPr>
        <w:t xml:space="preserve"> de las</w:t>
      </w:r>
      <w:r w:rsidR="00C507BD" w:rsidRPr="009B1280">
        <w:rPr>
          <w:sz w:val="22"/>
          <w:szCs w:val="22"/>
          <w:lang w:val="es-VE"/>
        </w:rPr>
        <w:t xml:space="preserve"> tareas para</w:t>
      </w:r>
      <w:r w:rsidR="00C507BD" w:rsidRPr="009B1280">
        <w:rPr>
          <w:sz w:val="22"/>
          <w:szCs w:val="22"/>
          <w:lang w:val="es-ES"/>
        </w:rPr>
        <w:t xml:space="preserve"> hallar</w:t>
      </w:r>
      <w:r w:rsidR="00C507BD" w:rsidRPr="009B1280">
        <w:rPr>
          <w:sz w:val="22"/>
          <w:szCs w:val="22"/>
          <w:lang w:val="es-VE"/>
        </w:rPr>
        <w:t xml:space="preserve"> posibles fallos</w:t>
      </w:r>
      <w:r w:rsidR="00C507BD" w:rsidRPr="009B1280">
        <w:rPr>
          <w:sz w:val="22"/>
          <w:szCs w:val="22"/>
          <w:lang w:val="es-CO"/>
        </w:rPr>
        <w:t>.</w:t>
      </w:r>
    </w:p>
    <w:p w14:paraId="475A2169" w14:textId="5EE9F6F9" w:rsidR="00B040E3" w:rsidRDefault="00B040E3" w:rsidP="00BB68A3">
      <w:pPr>
        <w:pStyle w:val="Textoindependiente"/>
        <w:numPr>
          <w:ilvl w:val="0"/>
          <w:numId w:val="40"/>
        </w:num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Buscar suficiente información sobre las herramientas que se utilizarán para hacer una correcta selección de éstas o si en algún caso y algún framework de los utilizados llega a fallar saber </w:t>
      </w:r>
      <w:r w:rsidR="00DD784C">
        <w:rPr>
          <w:sz w:val="22"/>
          <w:szCs w:val="22"/>
          <w:lang w:val="es-CO"/>
        </w:rPr>
        <w:t>cuál</w:t>
      </w:r>
      <w:r>
        <w:rPr>
          <w:sz w:val="22"/>
          <w:szCs w:val="22"/>
          <w:lang w:val="es-CO"/>
        </w:rPr>
        <w:t xml:space="preserve"> otro puede ser utilizado en su reemplazo.</w:t>
      </w:r>
    </w:p>
    <w:p w14:paraId="36ADC53F" w14:textId="0B14292E" w:rsidR="00B040E3" w:rsidRDefault="00B040E3" w:rsidP="00BB68A3">
      <w:pPr>
        <w:pStyle w:val="Textoindependiente"/>
        <w:numPr>
          <w:ilvl w:val="0"/>
          <w:numId w:val="40"/>
        </w:num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Revisar constantemente mediante reuniones con los integrantes e interesados del proyecto para revisar fechas y así apoyar y dar prioridades a las tareas retrasadas.</w:t>
      </w:r>
    </w:p>
    <w:p w14:paraId="1B8A6712" w14:textId="77777777" w:rsidR="009862EE" w:rsidRPr="009B1280" w:rsidRDefault="009862EE" w:rsidP="009B1280">
      <w:pPr>
        <w:pStyle w:val="Textoindependiente"/>
        <w:jc w:val="both"/>
        <w:rPr>
          <w:sz w:val="22"/>
          <w:szCs w:val="22"/>
          <w:lang w:val="es-CO"/>
        </w:rPr>
      </w:pPr>
    </w:p>
    <w:p w14:paraId="3D1AA972" w14:textId="77777777" w:rsidR="008A7AF0" w:rsidRDefault="00C53FB8" w:rsidP="009B1280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</w:rPr>
        <w:t>Plan de</w:t>
      </w:r>
      <w:r w:rsidRPr="009B1280">
        <w:rPr>
          <w:sz w:val="22"/>
          <w:szCs w:val="22"/>
          <w:lang w:val="es-VE"/>
        </w:rPr>
        <w:t xml:space="preserve"> Contingencia</w:t>
      </w:r>
    </w:p>
    <w:p w14:paraId="27A0D67D" w14:textId="77777777" w:rsidR="009862EE" w:rsidRPr="009862EE" w:rsidRDefault="009862EE" w:rsidP="009862EE">
      <w:pPr>
        <w:rPr>
          <w:lang w:val="es-VE"/>
        </w:rPr>
      </w:pPr>
    </w:p>
    <w:p w14:paraId="142483A1" w14:textId="0B4D7CA0" w:rsidR="00F96545" w:rsidRDefault="00F96545" w:rsidP="00F96545">
      <w:pPr>
        <w:pStyle w:val="Textoindependiente"/>
        <w:numPr>
          <w:ilvl w:val="0"/>
          <w:numId w:val="39"/>
        </w:num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Determinar el impacto de la materialización del riesgo y  elaborar un cronograma secundario de manera que se puedan cumplir los objetivos del Sprint</w:t>
      </w:r>
      <w:r w:rsidR="00910498">
        <w:rPr>
          <w:sz w:val="22"/>
          <w:szCs w:val="22"/>
          <w:lang w:val="es-CO"/>
        </w:rPr>
        <w:t xml:space="preserve"> (o fase del proyecto) </w:t>
      </w:r>
      <w:r>
        <w:rPr>
          <w:sz w:val="22"/>
          <w:szCs w:val="22"/>
          <w:lang w:val="es-CO"/>
        </w:rPr>
        <w:t xml:space="preserve"> en el tiempo restante.</w:t>
      </w:r>
    </w:p>
    <w:p w14:paraId="36B2AEA9" w14:textId="0A907A17" w:rsidR="00910498" w:rsidRDefault="00910498" w:rsidP="00F96545">
      <w:pPr>
        <w:pStyle w:val="Textoindependiente"/>
        <w:numPr>
          <w:ilvl w:val="0"/>
          <w:numId w:val="39"/>
        </w:num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Inicialmente se deben realizar estudios sobre las mejores y posibles herramientas-framework a utilizar en el desarrollo del proyecto para seleccionar lo más conveniente y, si en llegado caso alguna herramienta utilizada llega a fallar saber rápidamente como reemplazarla o arreglar los errores.</w:t>
      </w:r>
    </w:p>
    <w:p w14:paraId="49BE222D" w14:textId="71E102E7" w:rsidR="003F661E" w:rsidRDefault="003F661E" w:rsidP="00F96545">
      <w:pPr>
        <w:pStyle w:val="Textoindependiente"/>
        <w:numPr>
          <w:ilvl w:val="0"/>
          <w:numId w:val="39"/>
        </w:num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Documentación donde se especifique como debe ser el cumplimiento de los requerimientos de calidad en el proyecto para tener una guía a cumplir y saber si el trabajo realizado esta acorde a lo planeado.</w:t>
      </w:r>
    </w:p>
    <w:p w14:paraId="41D7A0E1" w14:textId="72FE673B" w:rsidR="000504CC" w:rsidRDefault="00E85805" w:rsidP="009B1280">
      <w:pPr>
        <w:pStyle w:val="Ttulo2"/>
        <w:jc w:val="both"/>
        <w:rPr>
          <w:sz w:val="22"/>
          <w:szCs w:val="22"/>
          <w:lang w:val="es-VE"/>
        </w:rPr>
      </w:pPr>
      <w:bookmarkStart w:id="17" w:name="_Toc476997936"/>
      <w:r w:rsidRPr="009B1280">
        <w:rPr>
          <w:sz w:val="22"/>
          <w:szCs w:val="22"/>
          <w:lang w:val="es-VE"/>
        </w:rPr>
        <w:t>Desconocimiento del negocio</w:t>
      </w:r>
      <w:r w:rsidR="00694C2C">
        <w:rPr>
          <w:sz w:val="22"/>
          <w:szCs w:val="22"/>
          <w:lang w:val="es-VE"/>
        </w:rPr>
        <w:t xml:space="preserve"> (Funcionamiento de la biblioteca) </w:t>
      </w:r>
      <w:r w:rsidR="00694C2C">
        <w:rPr>
          <w:sz w:val="22"/>
          <w:szCs w:val="22"/>
          <w:lang w:val="es-CO"/>
        </w:rPr>
        <w:t>(R-02)</w:t>
      </w:r>
      <w:bookmarkEnd w:id="17"/>
    </w:p>
    <w:p w14:paraId="4282BD90" w14:textId="77777777" w:rsidR="00CC56E5" w:rsidRPr="00CC56E5" w:rsidRDefault="00CC56E5" w:rsidP="00CC56E5">
      <w:pPr>
        <w:rPr>
          <w:lang w:val="es-VE"/>
        </w:rPr>
      </w:pPr>
    </w:p>
    <w:p w14:paraId="52ECF2B6" w14:textId="77777777" w:rsidR="000504CC" w:rsidRDefault="000504CC" w:rsidP="009B1280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Clasificación</w:t>
      </w:r>
      <w:r w:rsidRPr="009B1280">
        <w:rPr>
          <w:sz w:val="22"/>
          <w:szCs w:val="22"/>
        </w:rPr>
        <w:t xml:space="preserve"> o</w:t>
      </w:r>
      <w:r w:rsidRPr="009B1280">
        <w:rPr>
          <w:sz w:val="22"/>
          <w:szCs w:val="22"/>
          <w:lang w:val="es-VE"/>
        </w:rPr>
        <w:t xml:space="preserve"> Magnitud</w:t>
      </w:r>
      <w:r w:rsidRPr="009B1280">
        <w:rPr>
          <w:sz w:val="22"/>
          <w:szCs w:val="22"/>
        </w:rPr>
        <w:t xml:space="preserve"> del</w:t>
      </w:r>
      <w:r w:rsidRPr="009B1280">
        <w:rPr>
          <w:sz w:val="22"/>
          <w:szCs w:val="22"/>
          <w:lang w:val="es-VE"/>
        </w:rPr>
        <w:t xml:space="preserve"> riesgo</w:t>
      </w:r>
    </w:p>
    <w:p w14:paraId="2CAF052C" w14:textId="77777777" w:rsidR="00CC56E5" w:rsidRPr="00CC56E5" w:rsidRDefault="00CC56E5" w:rsidP="00CC56E5">
      <w:pPr>
        <w:rPr>
          <w:lang w:val="es-V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2694"/>
      </w:tblGrid>
      <w:tr w:rsidR="00F12E12" w:rsidRPr="009B1280" w14:paraId="679F3565" w14:textId="77777777" w:rsidTr="00541755">
        <w:trPr>
          <w:jc w:val="center"/>
        </w:trPr>
        <w:tc>
          <w:tcPr>
            <w:tcW w:w="1543" w:type="dxa"/>
          </w:tcPr>
          <w:p w14:paraId="60103B22" w14:textId="77777777" w:rsidR="00DD3881" w:rsidRPr="009B1280" w:rsidRDefault="00DD3881" w:rsidP="009B1280">
            <w:pPr>
              <w:pStyle w:val="Textoindependiente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9B1280">
              <w:rPr>
                <w:sz w:val="22"/>
                <w:szCs w:val="22"/>
              </w:rPr>
              <w:t>Probabilidad</w:t>
            </w:r>
            <w:proofErr w:type="spellEnd"/>
          </w:p>
        </w:tc>
        <w:tc>
          <w:tcPr>
            <w:tcW w:w="2694" w:type="dxa"/>
          </w:tcPr>
          <w:p w14:paraId="03075917" w14:textId="772CFDFA" w:rsidR="00DD3881" w:rsidRPr="009B1280" w:rsidRDefault="00CC56E5" w:rsidP="00CC56E5">
            <w:pPr>
              <w:pStyle w:val="Textoindependiente"/>
              <w:ind w:left="0"/>
              <w:jc w:val="both"/>
              <w:rPr>
                <w:sz w:val="22"/>
                <w:szCs w:val="22"/>
              </w:rPr>
            </w:pPr>
            <w:r w:rsidRPr="009B1280">
              <w:rPr>
                <w:sz w:val="22"/>
                <w:szCs w:val="22"/>
              </w:rPr>
              <w:t>Expression</w:t>
            </w:r>
            <w:r w:rsidR="00DD3881" w:rsidRPr="009B1280">
              <w:rPr>
                <w:sz w:val="22"/>
                <w:szCs w:val="22"/>
              </w:rPr>
              <w:t xml:space="preserve"> </w:t>
            </w:r>
          </w:p>
        </w:tc>
      </w:tr>
      <w:tr w:rsidR="00DD3881" w:rsidRPr="009B1280" w14:paraId="272A5A83" w14:textId="77777777" w:rsidTr="00541755">
        <w:trPr>
          <w:jc w:val="center"/>
        </w:trPr>
        <w:tc>
          <w:tcPr>
            <w:tcW w:w="1543" w:type="dxa"/>
          </w:tcPr>
          <w:p w14:paraId="2943CFBA" w14:textId="038AD623" w:rsidR="00DD3881" w:rsidRPr="009B1280" w:rsidRDefault="00CC56E5" w:rsidP="009B1280">
            <w:pPr>
              <w:pStyle w:val="Textoindependiente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20</w:t>
            </w:r>
            <w:r w:rsidR="00DD3881" w:rsidRPr="009B1280">
              <w:rPr>
                <w:sz w:val="22"/>
                <w:szCs w:val="22"/>
              </w:rPr>
              <w:t>%</w:t>
            </w:r>
          </w:p>
        </w:tc>
        <w:tc>
          <w:tcPr>
            <w:tcW w:w="2694" w:type="dxa"/>
          </w:tcPr>
          <w:p w14:paraId="5D9CD4D8" w14:textId="0EB5A042" w:rsidR="00DD3881" w:rsidRPr="009B1280" w:rsidRDefault="00CC56E5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Poco probable</w:t>
            </w:r>
          </w:p>
        </w:tc>
      </w:tr>
    </w:tbl>
    <w:p w14:paraId="49F094E8" w14:textId="77777777" w:rsidR="00541755" w:rsidRDefault="00541755" w:rsidP="00541755">
      <w:pPr>
        <w:rPr>
          <w:lang w:val="es-CO"/>
        </w:rPr>
      </w:pPr>
    </w:p>
    <w:p w14:paraId="4480F2AE" w14:textId="77777777" w:rsidR="000504CC" w:rsidRDefault="000504CC" w:rsidP="009B1280">
      <w:pPr>
        <w:pStyle w:val="Ttulo3"/>
        <w:jc w:val="both"/>
        <w:rPr>
          <w:sz w:val="22"/>
          <w:szCs w:val="22"/>
          <w:lang w:val="es-CO"/>
        </w:rPr>
      </w:pPr>
      <w:r w:rsidRPr="00CC56E5">
        <w:rPr>
          <w:sz w:val="22"/>
          <w:szCs w:val="22"/>
          <w:lang w:val="es-CO"/>
        </w:rPr>
        <w:t>Descripción</w:t>
      </w:r>
    </w:p>
    <w:p w14:paraId="6CAE02E8" w14:textId="77777777" w:rsidR="00CC56E5" w:rsidRPr="00CC56E5" w:rsidRDefault="00CC56E5" w:rsidP="00CC56E5">
      <w:pPr>
        <w:rPr>
          <w:lang w:val="es-CO"/>
        </w:rPr>
      </w:pPr>
    </w:p>
    <w:p w14:paraId="1579C07C" w14:textId="668A24B2" w:rsidR="00E85805" w:rsidRDefault="00E85805" w:rsidP="009B1280">
      <w:pPr>
        <w:pStyle w:val="Textoindependiente"/>
        <w:jc w:val="both"/>
        <w:rPr>
          <w:sz w:val="22"/>
          <w:szCs w:val="22"/>
          <w:lang w:val="es-CO"/>
        </w:rPr>
      </w:pPr>
      <w:r w:rsidRPr="009B1280">
        <w:rPr>
          <w:sz w:val="22"/>
          <w:szCs w:val="22"/>
          <w:lang w:val="es-CO"/>
        </w:rPr>
        <w:t xml:space="preserve">Desconocer la forma en cómo funciona la organización y como </w:t>
      </w:r>
      <w:r w:rsidR="00CC56E5">
        <w:rPr>
          <w:sz w:val="22"/>
          <w:szCs w:val="22"/>
          <w:lang w:val="es-CO"/>
        </w:rPr>
        <w:t xml:space="preserve">están articulados todos los </w:t>
      </w:r>
      <w:r w:rsidRPr="009B1280">
        <w:rPr>
          <w:sz w:val="22"/>
          <w:szCs w:val="22"/>
          <w:lang w:val="es-CO"/>
        </w:rPr>
        <w:t>procesos dentro de ella</w:t>
      </w:r>
      <w:r w:rsidR="00621618">
        <w:rPr>
          <w:sz w:val="22"/>
          <w:szCs w:val="22"/>
          <w:lang w:val="es-CO"/>
        </w:rPr>
        <w:t xml:space="preserve">, para este caso aplica el caso en que no se comprenda </w:t>
      </w:r>
      <w:proofErr w:type="spellStart"/>
      <w:r w:rsidR="00621618">
        <w:rPr>
          <w:sz w:val="22"/>
          <w:szCs w:val="22"/>
          <w:lang w:val="es-CO"/>
        </w:rPr>
        <w:t>adecauadamente</w:t>
      </w:r>
      <w:proofErr w:type="spellEnd"/>
      <w:r w:rsidR="00621618">
        <w:rPr>
          <w:sz w:val="22"/>
          <w:szCs w:val="22"/>
          <w:lang w:val="es-CO"/>
        </w:rPr>
        <w:t xml:space="preserve"> como se organizan los libros y demás elementos en la Biblioteca de acuerdo a la gestión de la información</w:t>
      </w:r>
      <w:r w:rsidRPr="009B1280">
        <w:rPr>
          <w:sz w:val="22"/>
          <w:szCs w:val="22"/>
          <w:lang w:val="es-CO"/>
        </w:rPr>
        <w:t>.</w:t>
      </w:r>
    </w:p>
    <w:p w14:paraId="142B90A2" w14:textId="77777777" w:rsidR="00CC56E5" w:rsidRPr="009B1280" w:rsidRDefault="00CC56E5" w:rsidP="009B1280">
      <w:pPr>
        <w:pStyle w:val="Textoindependiente"/>
        <w:jc w:val="both"/>
        <w:rPr>
          <w:sz w:val="22"/>
          <w:szCs w:val="22"/>
          <w:lang w:val="es-CO"/>
        </w:rPr>
      </w:pPr>
    </w:p>
    <w:p w14:paraId="3B29C00E" w14:textId="77777777" w:rsidR="000504CC" w:rsidRDefault="000504CC" w:rsidP="009B1280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Impacto</w:t>
      </w:r>
    </w:p>
    <w:p w14:paraId="65619C17" w14:textId="77777777" w:rsidR="00CC56E5" w:rsidRPr="00CC56E5" w:rsidRDefault="00CC56E5" w:rsidP="00CC56E5">
      <w:pPr>
        <w:rPr>
          <w:lang w:val="es-V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134"/>
      </w:tblGrid>
      <w:tr w:rsidR="00196599" w:rsidRPr="009B1280" w14:paraId="13FC6C91" w14:textId="77777777" w:rsidTr="00966A98">
        <w:trPr>
          <w:jc w:val="center"/>
        </w:trPr>
        <w:tc>
          <w:tcPr>
            <w:tcW w:w="1118" w:type="dxa"/>
          </w:tcPr>
          <w:p w14:paraId="20F7837F" w14:textId="77777777" w:rsidR="00196599" w:rsidRPr="009B1280" w:rsidRDefault="00196599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 w:rsidRPr="009B1280">
              <w:rPr>
                <w:sz w:val="22"/>
                <w:szCs w:val="22"/>
                <w:lang w:val="es-VE"/>
              </w:rPr>
              <w:t>Criterio</w:t>
            </w:r>
            <w:r w:rsidRPr="009B128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5C268EC8" w14:textId="77777777" w:rsidR="00196599" w:rsidRPr="009B1280" w:rsidRDefault="00196599" w:rsidP="009B1280">
            <w:pPr>
              <w:pStyle w:val="Textoindependiente"/>
              <w:ind w:left="0"/>
              <w:jc w:val="both"/>
              <w:rPr>
                <w:sz w:val="22"/>
                <w:szCs w:val="22"/>
              </w:rPr>
            </w:pPr>
            <w:r w:rsidRPr="009B1280">
              <w:rPr>
                <w:sz w:val="22"/>
                <w:szCs w:val="22"/>
                <w:lang w:val="es-VE"/>
              </w:rPr>
              <w:t>Retraso</w:t>
            </w:r>
          </w:p>
        </w:tc>
      </w:tr>
      <w:tr w:rsidR="00196599" w:rsidRPr="009B1280" w14:paraId="36B5132E" w14:textId="77777777" w:rsidTr="00966A98">
        <w:trPr>
          <w:jc w:val="center"/>
        </w:trPr>
        <w:tc>
          <w:tcPr>
            <w:tcW w:w="1118" w:type="dxa"/>
          </w:tcPr>
          <w:p w14:paraId="2C174990" w14:textId="77777777" w:rsidR="00196599" w:rsidRPr="009B1280" w:rsidRDefault="00196599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 w:rsidRPr="009B1280">
              <w:rPr>
                <w:sz w:val="22"/>
                <w:szCs w:val="22"/>
                <w:lang w:val="es-VE"/>
              </w:rPr>
              <w:t>M</w:t>
            </w:r>
            <w:r w:rsidR="006423FD" w:rsidRPr="009B1280">
              <w:rPr>
                <w:sz w:val="22"/>
                <w:szCs w:val="22"/>
                <w:lang w:val="es-VE"/>
              </w:rPr>
              <w:t>arginal</w:t>
            </w:r>
          </w:p>
        </w:tc>
        <w:tc>
          <w:tcPr>
            <w:tcW w:w="1134" w:type="dxa"/>
          </w:tcPr>
          <w:p w14:paraId="0FE576C2" w14:textId="77777777" w:rsidR="00196599" w:rsidRPr="009B1280" w:rsidRDefault="006423FD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 w:rsidRPr="009B1280">
              <w:rPr>
                <w:sz w:val="22"/>
                <w:szCs w:val="22"/>
                <w:lang w:val="es-VE"/>
              </w:rPr>
              <w:t>2 semanas</w:t>
            </w:r>
          </w:p>
        </w:tc>
      </w:tr>
    </w:tbl>
    <w:p w14:paraId="6AB27557" w14:textId="77777777" w:rsidR="00CC56E5" w:rsidRDefault="00CC56E5" w:rsidP="00CC56E5">
      <w:pPr>
        <w:pStyle w:val="Ttulo3"/>
        <w:numPr>
          <w:ilvl w:val="0"/>
          <w:numId w:val="0"/>
        </w:numPr>
        <w:jc w:val="both"/>
        <w:rPr>
          <w:sz w:val="22"/>
          <w:szCs w:val="22"/>
          <w:lang w:val="es-VE"/>
        </w:rPr>
      </w:pPr>
    </w:p>
    <w:p w14:paraId="2FCFF0A7" w14:textId="77777777" w:rsidR="000504CC" w:rsidRDefault="000504CC" w:rsidP="009B1280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Indicadores</w:t>
      </w:r>
    </w:p>
    <w:p w14:paraId="4DB35EA8" w14:textId="76AB8073" w:rsidR="00CC56E5" w:rsidRPr="00CC56E5" w:rsidRDefault="00CC56E5" w:rsidP="00CC56E5">
      <w:pPr>
        <w:pStyle w:val="Prrafodelista"/>
        <w:numPr>
          <w:ilvl w:val="0"/>
          <w:numId w:val="39"/>
        </w:numPr>
        <w:rPr>
          <w:sz w:val="22"/>
          <w:lang w:val="es-VE"/>
        </w:rPr>
      </w:pPr>
      <w:r w:rsidRPr="00CC56E5">
        <w:rPr>
          <w:sz w:val="22"/>
          <w:lang w:val="es-VE"/>
        </w:rPr>
        <w:t xml:space="preserve">Los requisitos </w:t>
      </w:r>
      <w:r w:rsidR="00966A98">
        <w:rPr>
          <w:sz w:val="22"/>
          <w:lang w:val="es-VE"/>
        </w:rPr>
        <w:t xml:space="preserve">y/o  lógica </w:t>
      </w:r>
      <w:r w:rsidRPr="00CC56E5">
        <w:rPr>
          <w:sz w:val="22"/>
          <w:lang w:val="es-VE"/>
        </w:rPr>
        <w:t>planeados no se acercan a los requisitos que el negocio tiene planteado y el cliente los rechaza</w:t>
      </w:r>
      <w:r w:rsidR="00B70E38">
        <w:rPr>
          <w:sz w:val="22"/>
          <w:lang w:val="es-VE"/>
        </w:rPr>
        <w:t>.</w:t>
      </w:r>
    </w:p>
    <w:p w14:paraId="3AD439F1" w14:textId="2C6BAA39" w:rsidR="00CC56E5" w:rsidRDefault="00CC56E5" w:rsidP="00CC56E5">
      <w:pPr>
        <w:pStyle w:val="Prrafodelista"/>
        <w:numPr>
          <w:ilvl w:val="0"/>
          <w:numId w:val="39"/>
        </w:numPr>
        <w:rPr>
          <w:sz w:val="22"/>
          <w:lang w:val="es-VE"/>
        </w:rPr>
      </w:pPr>
      <w:r w:rsidRPr="00CC56E5">
        <w:rPr>
          <w:sz w:val="22"/>
          <w:lang w:val="es-VE"/>
        </w:rPr>
        <w:t xml:space="preserve">Retraso en los tiempos de planeación de los requisitos del </w:t>
      </w:r>
      <w:r w:rsidR="00966A98">
        <w:rPr>
          <w:sz w:val="22"/>
          <w:lang w:val="es-VE"/>
        </w:rPr>
        <w:t xml:space="preserve">negocio y del </w:t>
      </w:r>
      <w:r w:rsidRPr="00CC56E5">
        <w:rPr>
          <w:sz w:val="22"/>
          <w:lang w:val="es-VE"/>
        </w:rPr>
        <w:t>sistema</w:t>
      </w:r>
      <w:r w:rsidR="00B70E38">
        <w:rPr>
          <w:sz w:val="22"/>
          <w:lang w:val="es-VE"/>
        </w:rPr>
        <w:t>.</w:t>
      </w:r>
    </w:p>
    <w:p w14:paraId="396E1CA8" w14:textId="5711F4F6" w:rsidR="00966A98" w:rsidRDefault="00966A98" w:rsidP="00CC56E5">
      <w:pPr>
        <w:pStyle w:val="Prrafodelista"/>
        <w:numPr>
          <w:ilvl w:val="0"/>
          <w:numId w:val="39"/>
        </w:numPr>
        <w:rPr>
          <w:sz w:val="22"/>
          <w:lang w:val="es-VE"/>
        </w:rPr>
      </w:pPr>
      <w:r>
        <w:rPr>
          <w:sz w:val="22"/>
          <w:lang w:val="es-VE"/>
        </w:rPr>
        <w:t>Mal planeamiento de análisis y diseño en  las fases de desarrollo del proyecto.</w:t>
      </w:r>
    </w:p>
    <w:p w14:paraId="3A0E1973" w14:textId="5307D423" w:rsidR="009C5F78" w:rsidRPr="00CC56E5" w:rsidRDefault="009C5F78" w:rsidP="00CC56E5">
      <w:pPr>
        <w:pStyle w:val="Prrafodelista"/>
        <w:numPr>
          <w:ilvl w:val="0"/>
          <w:numId w:val="39"/>
        </w:numPr>
        <w:rPr>
          <w:sz w:val="22"/>
          <w:lang w:val="es-VE"/>
        </w:rPr>
      </w:pPr>
      <w:r>
        <w:rPr>
          <w:sz w:val="22"/>
          <w:lang w:val="es-VE"/>
        </w:rPr>
        <w:t>Funcionamiento incorrecto conform</w:t>
      </w:r>
      <w:r w:rsidR="00D91EA5">
        <w:rPr>
          <w:sz w:val="22"/>
          <w:lang w:val="es-VE"/>
        </w:rPr>
        <w:t>e</w:t>
      </w:r>
      <w:r>
        <w:rPr>
          <w:sz w:val="22"/>
          <w:lang w:val="es-VE"/>
        </w:rPr>
        <w:t xml:space="preserve"> a la lógica del negocio (Organización de la información-libros en la </w:t>
      </w:r>
      <w:r w:rsidR="00D91EA5">
        <w:rPr>
          <w:sz w:val="22"/>
          <w:lang w:val="es-VE"/>
        </w:rPr>
        <w:t>B</w:t>
      </w:r>
      <w:r>
        <w:rPr>
          <w:sz w:val="22"/>
          <w:lang w:val="es-VE"/>
        </w:rPr>
        <w:t>iblioteca</w:t>
      </w:r>
      <w:r w:rsidR="00D91EA5">
        <w:rPr>
          <w:sz w:val="22"/>
          <w:lang w:val="es-VE"/>
        </w:rPr>
        <w:t xml:space="preserve"> Universidad del Quindío</w:t>
      </w:r>
      <w:r>
        <w:rPr>
          <w:sz w:val="22"/>
          <w:lang w:val="es-VE"/>
        </w:rPr>
        <w:t>)</w:t>
      </w:r>
      <w:r w:rsidR="00D91EA5">
        <w:rPr>
          <w:sz w:val="22"/>
          <w:lang w:val="es-VE"/>
        </w:rPr>
        <w:t>.</w:t>
      </w:r>
    </w:p>
    <w:p w14:paraId="27286122" w14:textId="77777777" w:rsidR="00CC56E5" w:rsidRPr="00CC56E5" w:rsidRDefault="00CC56E5" w:rsidP="00CC56E5">
      <w:pPr>
        <w:rPr>
          <w:lang w:val="es-VE"/>
        </w:rPr>
      </w:pPr>
    </w:p>
    <w:p w14:paraId="76EEC483" w14:textId="77777777" w:rsidR="000504CC" w:rsidRDefault="000504CC" w:rsidP="009B1280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Estrategia</w:t>
      </w:r>
      <w:r w:rsidRPr="009B1280">
        <w:rPr>
          <w:sz w:val="22"/>
          <w:szCs w:val="22"/>
        </w:rPr>
        <w:t xml:space="preserve"> de</w:t>
      </w:r>
      <w:r w:rsidRPr="009B1280">
        <w:rPr>
          <w:sz w:val="22"/>
          <w:szCs w:val="22"/>
          <w:lang w:val="es-VE"/>
        </w:rPr>
        <w:t xml:space="preserve"> Mitigación</w:t>
      </w:r>
    </w:p>
    <w:p w14:paraId="4EEB19FF" w14:textId="77777777" w:rsidR="00CC56E5" w:rsidRPr="00CC56E5" w:rsidRDefault="00CC56E5" w:rsidP="00CC56E5">
      <w:pPr>
        <w:rPr>
          <w:lang w:val="es-VE"/>
        </w:rPr>
      </w:pPr>
    </w:p>
    <w:p w14:paraId="758205E8" w14:textId="56ABEB91" w:rsidR="0027444B" w:rsidRDefault="00EF1A12" w:rsidP="009B1280">
      <w:pPr>
        <w:ind w:left="720"/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Establecer constante comunicación por medio de entrevistas y plataformas de gestión de proyectos (</w:t>
      </w:r>
      <w:proofErr w:type="spellStart"/>
      <w:r>
        <w:rPr>
          <w:sz w:val="22"/>
          <w:szCs w:val="22"/>
          <w:lang w:val="es-VE"/>
        </w:rPr>
        <w:t>Slack</w:t>
      </w:r>
      <w:proofErr w:type="spellEnd"/>
      <w:r>
        <w:rPr>
          <w:sz w:val="22"/>
          <w:szCs w:val="22"/>
          <w:lang w:val="es-VE"/>
        </w:rPr>
        <w:t xml:space="preserve">) </w:t>
      </w:r>
      <w:r w:rsidR="00052035">
        <w:rPr>
          <w:sz w:val="22"/>
          <w:szCs w:val="22"/>
          <w:lang w:val="es-VE"/>
        </w:rPr>
        <w:t xml:space="preserve">con el cliente para </w:t>
      </w:r>
      <w:r>
        <w:rPr>
          <w:sz w:val="22"/>
          <w:szCs w:val="22"/>
          <w:lang w:val="es-VE"/>
        </w:rPr>
        <w:t xml:space="preserve">realizar </w:t>
      </w:r>
      <w:r w:rsidR="007027C8">
        <w:rPr>
          <w:sz w:val="22"/>
          <w:szCs w:val="22"/>
          <w:lang w:val="es-VE"/>
        </w:rPr>
        <w:t>preguntas sobre el funcionamiento de la Biblioteca (Comprender el negocio) para así comprender</w:t>
      </w:r>
      <w:r w:rsidR="00052035">
        <w:rPr>
          <w:sz w:val="22"/>
          <w:szCs w:val="22"/>
          <w:lang w:val="es-VE"/>
        </w:rPr>
        <w:t xml:space="preserve"> mejor los objetivos de la organización</w:t>
      </w:r>
      <w:r w:rsidR="007027C8">
        <w:rPr>
          <w:sz w:val="22"/>
          <w:szCs w:val="22"/>
          <w:lang w:val="es-VE"/>
        </w:rPr>
        <w:t>-departamento y desarrollar acciones o soluciones</w:t>
      </w:r>
      <w:r w:rsidR="00052035">
        <w:rPr>
          <w:sz w:val="22"/>
          <w:szCs w:val="22"/>
          <w:lang w:val="es-VE"/>
        </w:rPr>
        <w:t xml:space="preserve"> que vallan encaminadas a su cumplimiento</w:t>
      </w:r>
      <w:r w:rsidR="0027444B" w:rsidRPr="009B1280">
        <w:rPr>
          <w:sz w:val="22"/>
          <w:szCs w:val="22"/>
          <w:lang w:val="es-VE"/>
        </w:rPr>
        <w:t>.</w:t>
      </w:r>
    </w:p>
    <w:p w14:paraId="2C512B2C" w14:textId="77777777" w:rsidR="00CC56E5" w:rsidRPr="009B1280" w:rsidRDefault="00CC56E5" w:rsidP="009B1280">
      <w:pPr>
        <w:ind w:left="720"/>
        <w:jc w:val="both"/>
        <w:rPr>
          <w:sz w:val="22"/>
          <w:szCs w:val="22"/>
          <w:lang w:val="es-VE"/>
        </w:rPr>
      </w:pPr>
    </w:p>
    <w:p w14:paraId="531C11BC" w14:textId="77777777" w:rsidR="000504CC" w:rsidRDefault="000504CC" w:rsidP="009B1280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</w:rPr>
        <w:t>Plan de</w:t>
      </w:r>
      <w:r w:rsidRPr="009B1280">
        <w:rPr>
          <w:sz w:val="22"/>
          <w:szCs w:val="22"/>
          <w:lang w:val="es-VE"/>
        </w:rPr>
        <w:t xml:space="preserve"> Contingencia</w:t>
      </w:r>
    </w:p>
    <w:p w14:paraId="40F2012A" w14:textId="77777777" w:rsidR="00CC56E5" w:rsidRPr="00CC56E5" w:rsidRDefault="00CC56E5" w:rsidP="00CC56E5">
      <w:pPr>
        <w:rPr>
          <w:lang w:val="es-VE"/>
        </w:rPr>
      </w:pPr>
    </w:p>
    <w:p w14:paraId="2E1DA9DC" w14:textId="43379039" w:rsidR="000F6197" w:rsidRPr="0018622D" w:rsidRDefault="000F6197" w:rsidP="0018622D">
      <w:pPr>
        <w:pStyle w:val="Prrafodelista"/>
        <w:numPr>
          <w:ilvl w:val="0"/>
          <w:numId w:val="41"/>
        </w:numPr>
        <w:ind w:left="720"/>
        <w:jc w:val="both"/>
        <w:rPr>
          <w:sz w:val="24"/>
          <w:szCs w:val="22"/>
          <w:lang w:val="es-VE"/>
        </w:rPr>
      </w:pPr>
      <w:r w:rsidRPr="0018622D">
        <w:rPr>
          <w:sz w:val="24"/>
          <w:szCs w:val="22"/>
          <w:lang w:val="es-VE"/>
        </w:rPr>
        <w:t>Incorporar</w:t>
      </w:r>
      <w:r w:rsidR="00052035" w:rsidRPr="0018622D">
        <w:rPr>
          <w:sz w:val="24"/>
          <w:szCs w:val="22"/>
          <w:lang w:val="es-VE"/>
        </w:rPr>
        <w:t>se en la organización hasta que se entiendan compl</w:t>
      </w:r>
      <w:r w:rsidR="009204A9" w:rsidRPr="0018622D">
        <w:rPr>
          <w:sz w:val="24"/>
          <w:szCs w:val="22"/>
          <w:lang w:val="es-VE"/>
        </w:rPr>
        <w:t>etamente los procesos y se pueda</w:t>
      </w:r>
      <w:r w:rsidR="00052035" w:rsidRPr="0018622D">
        <w:rPr>
          <w:sz w:val="24"/>
          <w:szCs w:val="22"/>
          <w:lang w:val="es-VE"/>
        </w:rPr>
        <w:t xml:space="preserve">n </w:t>
      </w:r>
      <w:r w:rsidR="009204A9" w:rsidRPr="0018622D">
        <w:rPr>
          <w:sz w:val="24"/>
          <w:szCs w:val="22"/>
          <w:lang w:val="es-VE"/>
        </w:rPr>
        <w:t>encontrar</w:t>
      </w:r>
      <w:r w:rsidR="00052035" w:rsidRPr="0018622D">
        <w:rPr>
          <w:sz w:val="24"/>
          <w:szCs w:val="22"/>
          <w:lang w:val="es-VE"/>
        </w:rPr>
        <w:t xml:space="preserve"> las soluciones que satisfagan el cliente</w:t>
      </w:r>
      <w:r w:rsidRPr="0018622D">
        <w:rPr>
          <w:sz w:val="24"/>
          <w:szCs w:val="22"/>
          <w:lang w:val="es-VE"/>
        </w:rPr>
        <w:t>.</w:t>
      </w:r>
    </w:p>
    <w:p w14:paraId="22AB3BDD" w14:textId="77777777" w:rsidR="0018622D" w:rsidRDefault="0018622D" w:rsidP="0018622D">
      <w:pPr>
        <w:jc w:val="both"/>
        <w:rPr>
          <w:sz w:val="24"/>
          <w:szCs w:val="22"/>
          <w:lang w:val="es-VE"/>
        </w:rPr>
      </w:pPr>
    </w:p>
    <w:p w14:paraId="45A4A530" w14:textId="706F9811" w:rsidR="009204A9" w:rsidRPr="0018622D" w:rsidRDefault="009204A9" w:rsidP="0018622D">
      <w:pPr>
        <w:pStyle w:val="Prrafodelista"/>
        <w:numPr>
          <w:ilvl w:val="0"/>
          <w:numId w:val="41"/>
        </w:numPr>
        <w:ind w:left="720"/>
        <w:jc w:val="both"/>
        <w:rPr>
          <w:sz w:val="24"/>
          <w:szCs w:val="22"/>
          <w:lang w:val="es-VE"/>
        </w:rPr>
      </w:pPr>
      <w:r w:rsidRPr="0018622D">
        <w:rPr>
          <w:sz w:val="24"/>
          <w:szCs w:val="22"/>
          <w:lang w:val="es-VE"/>
        </w:rPr>
        <w:t>Implementar técnicas tales como visitas técnicas, desarrollar el papel de usuario o empleado para comprender ampliamente el funcionamiento de la organización interna y externamente.</w:t>
      </w:r>
    </w:p>
    <w:p w14:paraId="0CDA8D96" w14:textId="77777777" w:rsidR="00DD3881" w:rsidRPr="009B1280" w:rsidRDefault="00DD3881" w:rsidP="009B1280">
      <w:pPr>
        <w:pStyle w:val="Textoindependiente"/>
        <w:jc w:val="both"/>
        <w:rPr>
          <w:sz w:val="22"/>
          <w:szCs w:val="22"/>
          <w:lang w:val="es-CO"/>
        </w:rPr>
      </w:pPr>
    </w:p>
    <w:p w14:paraId="410F47F5" w14:textId="4FEA6E05" w:rsidR="00C16068" w:rsidRPr="00114FE2" w:rsidRDefault="00C16068" w:rsidP="007E1B60">
      <w:pPr>
        <w:pStyle w:val="Ttulo2"/>
        <w:rPr>
          <w:sz w:val="22"/>
          <w:lang w:val="es-VE"/>
        </w:rPr>
      </w:pPr>
      <w:bookmarkStart w:id="18" w:name="_Toc476997937"/>
      <w:r w:rsidRPr="00114FE2">
        <w:rPr>
          <w:sz w:val="22"/>
          <w:lang w:val="es-VE"/>
        </w:rPr>
        <w:t xml:space="preserve">Aumento de </w:t>
      </w:r>
      <w:r w:rsidR="00052035" w:rsidRPr="00114FE2">
        <w:rPr>
          <w:sz w:val="22"/>
          <w:lang w:val="es-VE"/>
        </w:rPr>
        <w:t>requisitos</w:t>
      </w:r>
      <w:r w:rsidRPr="00114FE2">
        <w:rPr>
          <w:sz w:val="22"/>
          <w:lang w:val="es-VE"/>
        </w:rPr>
        <w:t xml:space="preserve"> del cliente</w:t>
      </w:r>
      <w:r w:rsidR="00694C2C" w:rsidRPr="00114FE2">
        <w:rPr>
          <w:sz w:val="22"/>
          <w:lang w:val="es-VE"/>
        </w:rPr>
        <w:t xml:space="preserve"> </w:t>
      </w:r>
      <w:r w:rsidR="00694C2C" w:rsidRPr="00114FE2">
        <w:rPr>
          <w:sz w:val="22"/>
          <w:lang w:val="es-CO"/>
        </w:rPr>
        <w:t>(R-03)</w:t>
      </w:r>
      <w:bookmarkEnd w:id="18"/>
    </w:p>
    <w:p w14:paraId="1D7F463A" w14:textId="77777777" w:rsidR="00052035" w:rsidRPr="00052035" w:rsidRDefault="00052035" w:rsidP="00052035">
      <w:pPr>
        <w:rPr>
          <w:lang w:val="es-VE"/>
        </w:rPr>
      </w:pPr>
    </w:p>
    <w:p w14:paraId="55742607" w14:textId="77777777" w:rsidR="00C16068" w:rsidRDefault="00C16068" w:rsidP="009B1280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lastRenderedPageBreak/>
        <w:t>Clasificación o Magnitud del riesgo</w:t>
      </w:r>
    </w:p>
    <w:p w14:paraId="2A00B63F" w14:textId="77777777" w:rsidR="00052035" w:rsidRPr="00052035" w:rsidRDefault="00052035" w:rsidP="00052035">
      <w:pPr>
        <w:rPr>
          <w:lang w:val="es-V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495"/>
      </w:tblGrid>
      <w:tr w:rsidR="00C16068" w:rsidRPr="009B1280" w14:paraId="6013BB57" w14:textId="77777777" w:rsidTr="00645CE0">
        <w:trPr>
          <w:jc w:val="center"/>
        </w:trPr>
        <w:tc>
          <w:tcPr>
            <w:tcW w:w="1402" w:type="dxa"/>
          </w:tcPr>
          <w:p w14:paraId="345FEE81" w14:textId="77777777" w:rsidR="00C16068" w:rsidRPr="00645CE0" w:rsidRDefault="00C16068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 w:rsidRPr="00645CE0">
              <w:rPr>
                <w:sz w:val="22"/>
                <w:szCs w:val="22"/>
                <w:lang w:val="es-CO"/>
              </w:rPr>
              <w:t>Probabilidad</w:t>
            </w:r>
          </w:p>
        </w:tc>
        <w:tc>
          <w:tcPr>
            <w:tcW w:w="1495" w:type="dxa"/>
          </w:tcPr>
          <w:p w14:paraId="023254E9" w14:textId="7DBBD5A9" w:rsidR="00C16068" w:rsidRPr="00645CE0" w:rsidRDefault="00052035" w:rsidP="00052035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 w:rsidRPr="00645CE0">
              <w:rPr>
                <w:sz w:val="22"/>
                <w:szCs w:val="22"/>
                <w:lang w:val="es-CO"/>
              </w:rPr>
              <w:t>Expresión</w:t>
            </w:r>
          </w:p>
        </w:tc>
      </w:tr>
      <w:tr w:rsidR="00C16068" w:rsidRPr="009B1280" w14:paraId="3DFAE824" w14:textId="77777777" w:rsidTr="00645CE0">
        <w:trPr>
          <w:jc w:val="center"/>
        </w:trPr>
        <w:tc>
          <w:tcPr>
            <w:tcW w:w="1402" w:type="dxa"/>
          </w:tcPr>
          <w:p w14:paraId="091226B7" w14:textId="3194FCE5" w:rsidR="00C16068" w:rsidRPr="00645CE0" w:rsidRDefault="00645CE0" w:rsidP="00052035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50</w:t>
            </w:r>
            <w:r w:rsidR="00C16068" w:rsidRPr="00645CE0">
              <w:rPr>
                <w:sz w:val="22"/>
                <w:szCs w:val="22"/>
                <w:lang w:val="es-CO"/>
              </w:rPr>
              <w:t>%</w:t>
            </w:r>
          </w:p>
        </w:tc>
        <w:tc>
          <w:tcPr>
            <w:tcW w:w="1495" w:type="dxa"/>
          </w:tcPr>
          <w:p w14:paraId="71C495FA" w14:textId="2654F08E" w:rsidR="00C16068" w:rsidRPr="00645CE0" w:rsidRDefault="00645CE0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Media</w:t>
            </w:r>
          </w:p>
        </w:tc>
      </w:tr>
    </w:tbl>
    <w:p w14:paraId="5953D6E0" w14:textId="77777777" w:rsidR="00E15E41" w:rsidRPr="009B1280" w:rsidRDefault="00E15E41" w:rsidP="009B1280">
      <w:pPr>
        <w:jc w:val="both"/>
        <w:rPr>
          <w:sz w:val="22"/>
          <w:szCs w:val="22"/>
          <w:lang w:val="es-VE"/>
        </w:rPr>
      </w:pPr>
    </w:p>
    <w:p w14:paraId="3C7ABD74" w14:textId="77777777" w:rsidR="00E15E41" w:rsidRPr="009B1280" w:rsidRDefault="00E15E41" w:rsidP="009B1280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 xml:space="preserve">Descripción </w:t>
      </w:r>
    </w:p>
    <w:p w14:paraId="5AE924DC" w14:textId="67A872D6" w:rsidR="00E15E41" w:rsidRPr="009B1280" w:rsidRDefault="00F0524E" w:rsidP="009B1280">
      <w:pPr>
        <w:ind w:left="720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Funcionalidades que no fueron tomadas en cuenta por parte del cliente</w:t>
      </w:r>
      <w:r w:rsidR="00052035">
        <w:rPr>
          <w:sz w:val="22"/>
          <w:szCs w:val="22"/>
          <w:lang w:val="es-VE"/>
        </w:rPr>
        <w:t xml:space="preserve"> al inicio del proyecto</w:t>
      </w:r>
      <w:r w:rsidR="00645CE0">
        <w:rPr>
          <w:sz w:val="22"/>
          <w:szCs w:val="22"/>
          <w:lang w:val="es-VE"/>
        </w:rPr>
        <w:t xml:space="preserve"> en su planteamiento de la idea</w:t>
      </w:r>
      <w:r w:rsidR="00052035">
        <w:rPr>
          <w:sz w:val="22"/>
          <w:szCs w:val="22"/>
          <w:lang w:val="es-VE"/>
        </w:rPr>
        <w:t xml:space="preserve"> y se presentan después las cuales </w:t>
      </w:r>
      <w:r w:rsidRPr="009B1280">
        <w:rPr>
          <w:sz w:val="22"/>
          <w:szCs w:val="22"/>
          <w:lang w:val="es-VE"/>
        </w:rPr>
        <w:t>conlleva</w:t>
      </w:r>
      <w:r w:rsidR="00052035">
        <w:rPr>
          <w:sz w:val="22"/>
          <w:szCs w:val="22"/>
          <w:lang w:val="es-VE"/>
        </w:rPr>
        <w:t>n</w:t>
      </w:r>
      <w:r w:rsidRPr="009B1280">
        <w:rPr>
          <w:sz w:val="22"/>
          <w:szCs w:val="22"/>
          <w:lang w:val="es-VE"/>
        </w:rPr>
        <w:t xml:space="preserve"> al aumento de tiempo y </w:t>
      </w:r>
      <w:r w:rsidR="00645CE0">
        <w:rPr>
          <w:sz w:val="22"/>
          <w:szCs w:val="22"/>
          <w:lang w:val="es-VE"/>
        </w:rPr>
        <w:t xml:space="preserve">en llegado caso a </w:t>
      </w:r>
      <w:r w:rsidRPr="009B1280">
        <w:rPr>
          <w:sz w:val="22"/>
          <w:szCs w:val="22"/>
          <w:lang w:val="es-VE"/>
        </w:rPr>
        <w:t>presupuesto</w:t>
      </w:r>
      <w:r w:rsidR="00043C16">
        <w:rPr>
          <w:sz w:val="22"/>
          <w:szCs w:val="22"/>
          <w:lang w:val="es-VE"/>
        </w:rPr>
        <w:t>s</w:t>
      </w:r>
      <w:r w:rsidRPr="009B1280">
        <w:rPr>
          <w:sz w:val="22"/>
          <w:szCs w:val="22"/>
          <w:lang w:val="es-VE"/>
        </w:rPr>
        <w:t>.</w:t>
      </w:r>
    </w:p>
    <w:p w14:paraId="316A71BC" w14:textId="3A82497B" w:rsidR="00F0524E" w:rsidRPr="009B1280" w:rsidRDefault="00645CE0" w:rsidP="009B1280">
      <w:pPr>
        <w:ind w:left="720"/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 xml:space="preserve"> </w:t>
      </w:r>
    </w:p>
    <w:p w14:paraId="1729F0CD" w14:textId="77777777" w:rsidR="00F0524E" w:rsidRDefault="00F0524E" w:rsidP="009B1280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Impacto</w:t>
      </w:r>
    </w:p>
    <w:p w14:paraId="3069E5CF" w14:textId="77777777" w:rsidR="00052035" w:rsidRPr="00052035" w:rsidRDefault="00052035" w:rsidP="00052035">
      <w:pPr>
        <w:rPr>
          <w:lang w:val="es-V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134"/>
      </w:tblGrid>
      <w:tr w:rsidR="00F0524E" w:rsidRPr="009B1280" w14:paraId="5439C157" w14:textId="77777777" w:rsidTr="0095001E">
        <w:trPr>
          <w:jc w:val="center"/>
        </w:trPr>
        <w:tc>
          <w:tcPr>
            <w:tcW w:w="1118" w:type="dxa"/>
          </w:tcPr>
          <w:p w14:paraId="442AE814" w14:textId="77777777" w:rsidR="00F0524E" w:rsidRPr="009B1280" w:rsidRDefault="00F0524E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 w:rsidRPr="009B1280">
              <w:rPr>
                <w:sz w:val="22"/>
                <w:szCs w:val="22"/>
                <w:lang w:val="es-VE"/>
              </w:rPr>
              <w:t>Criterio</w:t>
            </w:r>
            <w:r w:rsidRPr="009B128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32461278" w14:textId="77777777" w:rsidR="00F0524E" w:rsidRPr="009B1280" w:rsidRDefault="00F0524E" w:rsidP="009B1280">
            <w:pPr>
              <w:pStyle w:val="Textoindependiente"/>
              <w:ind w:left="0"/>
              <w:jc w:val="both"/>
              <w:rPr>
                <w:sz w:val="22"/>
                <w:szCs w:val="22"/>
              </w:rPr>
            </w:pPr>
            <w:r w:rsidRPr="009B1280">
              <w:rPr>
                <w:sz w:val="22"/>
                <w:szCs w:val="22"/>
                <w:lang w:val="es-VE"/>
              </w:rPr>
              <w:t>Retraso</w:t>
            </w:r>
          </w:p>
        </w:tc>
      </w:tr>
      <w:tr w:rsidR="00F0524E" w:rsidRPr="009B1280" w14:paraId="68007072" w14:textId="77777777" w:rsidTr="0095001E">
        <w:trPr>
          <w:jc w:val="center"/>
        </w:trPr>
        <w:tc>
          <w:tcPr>
            <w:tcW w:w="1118" w:type="dxa"/>
          </w:tcPr>
          <w:p w14:paraId="36086EC5" w14:textId="747AC966" w:rsidR="00F0524E" w:rsidRPr="009B1280" w:rsidRDefault="00052035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Medio</w:t>
            </w:r>
          </w:p>
        </w:tc>
        <w:tc>
          <w:tcPr>
            <w:tcW w:w="1134" w:type="dxa"/>
          </w:tcPr>
          <w:p w14:paraId="734622BA" w14:textId="37791D50" w:rsidR="00F0524E" w:rsidRPr="009B1280" w:rsidRDefault="00052035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1 Mes</w:t>
            </w:r>
          </w:p>
        </w:tc>
      </w:tr>
    </w:tbl>
    <w:p w14:paraId="25AE3FC3" w14:textId="77777777" w:rsidR="00F0524E" w:rsidRPr="009B1280" w:rsidRDefault="00F0524E" w:rsidP="009B1280">
      <w:pPr>
        <w:jc w:val="both"/>
        <w:rPr>
          <w:rFonts w:ascii="Arial" w:hAnsi="Arial" w:cs="Arial"/>
          <w:i/>
          <w:sz w:val="22"/>
          <w:szCs w:val="22"/>
          <w:lang w:val="es-VE"/>
        </w:rPr>
      </w:pPr>
    </w:p>
    <w:p w14:paraId="4DAB02F3" w14:textId="77777777" w:rsidR="00F0524E" w:rsidRPr="009B1280" w:rsidRDefault="00F0524E" w:rsidP="009B1280">
      <w:pPr>
        <w:pStyle w:val="Ttulo3"/>
        <w:jc w:val="both"/>
        <w:rPr>
          <w:rFonts w:cs="Arial"/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Indicadores</w:t>
      </w:r>
    </w:p>
    <w:p w14:paraId="24D495B3" w14:textId="3D352134" w:rsidR="00FA0F5A" w:rsidRDefault="00B3214C" w:rsidP="00052035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 w:rsidRPr="00052035">
        <w:rPr>
          <w:sz w:val="22"/>
          <w:szCs w:val="22"/>
          <w:lang w:val="es-VE"/>
        </w:rPr>
        <w:t>Inconsistencias de la información que provee el cliente.</w:t>
      </w:r>
    </w:p>
    <w:p w14:paraId="3683000C" w14:textId="3E4649F6" w:rsidR="00052035" w:rsidRDefault="00052035" w:rsidP="00052035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Se reciben muchas solicitudes de cambio</w:t>
      </w:r>
      <w:r w:rsidR="0095001E">
        <w:rPr>
          <w:sz w:val="22"/>
          <w:szCs w:val="22"/>
          <w:lang w:val="es-VE"/>
        </w:rPr>
        <w:t>.</w:t>
      </w:r>
    </w:p>
    <w:p w14:paraId="28373FE3" w14:textId="1EB703B7" w:rsidR="00052035" w:rsidRPr="00052035" w:rsidRDefault="0095001E" w:rsidP="00052035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 xml:space="preserve">Cliente insatisfecho </w:t>
      </w:r>
      <w:r w:rsidR="00C5372C">
        <w:rPr>
          <w:sz w:val="22"/>
          <w:szCs w:val="22"/>
          <w:lang w:val="es-VE"/>
        </w:rPr>
        <w:t>aun</w:t>
      </w:r>
      <w:r w:rsidR="00052035">
        <w:rPr>
          <w:sz w:val="22"/>
          <w:szCs w:val="22"/>
          <w:lang w:val="es-VE"/>
        </w:rPr>
        <w:t xml:space="preserve"> cuando el producto cumple todos los requisitos</w:t>
      </w:r>
      <w:r>
        <w:rPr>
          <w:sz w:val="22"/>
          <w:szCs w:val="22"/>
          <w:lang w:val="es-VE"/>
        </w:rPr>
        <w:t>.</w:t>
      </w:r>
    </w:p>
    <w:p w14:paraId="33B1179C" w14:textId="77777777" w:rsidR="00B3214C" w:rsidRPr="009B1280" w:rsidRDefault="00B3214C" w:rsidP="009B1280">
      <w:pPr>
        <w:ind w:left="720"/>
        <w:jc w:val="both"/>
        <w:rPr>
          <w:sz w:val="22"/>
          <w:szCs w:val="22"/>
          <w:lang w:val="es-VE"/>
        </w:rPr>
      </w:pPr>
    </w:p>
    <w:p w14:paraId="5F143EC3" w14:textId="77777777" w:rsidR="0015021F" w:rsidRPr="009B1280" w:rsidRDefault="00B3214C" w:rsidP="009B1280">
      <w:pPr>
        <w:pStyle w:val="Ttulo3"/>
        <w:jc w:val="both"/>
        <w:rPr>
          <w:rFonts w:cs="Arial"/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Estrategia de Mitigación</w:t>
      </w:r>
    </w:p>
    <w:p w14:paraId="4D9FF22E" w14:textId="113F48B2" w:rsidR="0015021F" w:rsidRDefault="0015021F" w:rsidP="009B1280">
      <w:pPr>
        <w:ind w:left="720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 xml:space="preserve">Realizar una </w:t>
      </w:r>
      <w:r w:rsidR="00052035">
        <w:rPr>
          <w:sz w:val="22"/>
          <w:szCs w:val="22"/>
          <w:lang w:val="es-VE"/>
        </w:rPr>
        <w:t xml:space="preserve">adecuada </w:t>
      </w:r>
      <w:r w:rsidR="002C6289" w:rsidRPr="009B1280">
        <w:rPr>
          <w:sz w:val="22"/>
          <w:szCs w:val="22"/>
          <w:lang w:val="es-VE"/>
        </w:rPr>
        <w:t xml:space="preserve">gestión de </w:t>
      </w:r>
      <w:r w:rsidRPr="009B1280">
        <w:rPr>
          <w:sz w:val="22"/>
          <w:szCs w:val="22"/>
          <w:lang w:val="es-VE"/>
        </w:rPr>
        <w:t xml:space="preserve"> </w:t>
      </w:r>
      <w:r w:rsidR="002C6289" w:rsidRPr="009B1280">
        <w:rPr>
          <w:sz w:val="22"/>
          <w:szCs w:val="22"/>
          <w:lang w:val="es-VE"/>
        </w:rPr>
        <w:t>requerimientos</w:t>
      </w:r>
      <w:r w:rsidR="00052035">
        <w:rPr>
          <w:sz w:val="22"/>
          <w:szCs w:val="22"/>
          <w:lang w:val="es-VE"/>
        </w:rPr>
        <w:t xml:space="preserve"> de manera que el cliente determine cuáles son los requisitos y quede claro el alcance, de manera que no haya necesidad de hacer cambios </w:t>
      </w:r>
      <w:r w:rsidR="00C5372C">
        <w:rPr>
          <w:sz w:val="22"/>
          <w:szCs w:val="22"/>
          <w:lang w:val="es-VE"/>
        </w:rPr>
        <w:t xml:space="preserve">significativos </w:t>
      </w:r>
      <w:r w:rsidR="001613F5">
        <w:rPr>
          <w:sz w:val="22"/>
          <w:szCs w:val="22"/>
          <w:lang w:val="es-VE"/>
        </w:rPr>
        <w:t xml:space="preserve">(cambios que afecten drásticamente la aplicación y su </w:t>
      </w:r>
      <w:r w:rsidR="00492868">
        <w:rPr>
          <w:sz w:val="22"/>
          <w:szCs w:val="22"/>
          <w:lang w:val="es-VE"/>
        </w:rPr>
        <w:t>funcionamiento</w:t>
      </w:r>
      <w:r w:rsidR="001613F5">
        <w:rPr>
          <w:sz w:val="22"/>
          <w:szCs w:val="22"/>
          <w:lang w:val="es-VE"/>
        </w:rPr>
        <w:t xml:space="preserve">) </w:t>
      </w:r>
      <w:r w:rsidR="00052035">
        <w:rPr>
          <w:sz w:val="22"/>
          <w:szCs w:val="22"/>
          <w:lang w:val="es-VE"/>
        </w:rPr>
        <w:t>en etapas posteriores</w:t>
      </w:r>
      <w:r w:rsidR="002C6289" w:rsidRPr="009B1280">
        <w:rPr>
          <w:sz w:val="22"/>
          <w:szCs w:val="22"/>
          <w:lang w:val="es-VE"/>
        </w:rPr>
        <w:t>.</w:t>
      </w:r>
    </w:p>
    <w:p w14:paraId="4F4E3D38" w14:textId="77777777" w:rsidR="00F503C8" w:rsidRDefault="00F503C8" w:rsidP="009B1280">
      <w:pPr>
        <w:ind w:left="720"/>
        <w:jc w:val="both"/>
        <w:rPr>
          <w:sz w:val="22"/>
          <w:szCs w:val="22"/>
          <w:lang w:val="es-VE"/>
        </w:rPr>
      </w:pPr>
    </w:p>
    <w:p w14:paraId="035504E2" w14:textId="378C4CC7" w:rsidR="00F503C8" w:rsidRDefault="00F503C8" w:rsidP="009B1280">
      <w:pPr>
        <w:ind w:left="720"/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Cuanto se realiza el acuerdo inicial de requisitos se debe añadir a éstos un peso e importancia en el proyecto para saber así de qué forma afecta un cambio sobre el mismo.</w:t>
      </w:r>
    </w:p>
    <w:p w14:paraId="263967EF" w14:textId="77777777" w:rsidR="00F503C8" w:rsidRDefault="00F503C8" w:rsidP="009B1280">
      <w:pPr>
        <w:ind w:left="720"/>
        <w:jc w:val="both"/>
        <w:rPr>
          <w:sz w:val="22"/>
          <w:szCs w:val="22"/>
          <w:lang w:val="es-VE"/>
        </w:rPr>
      </w:pPr>
    </w:p>
    <w:p w14:paraId="5125854F" w14:textId="4606D577" w:rsidR="00492868" w:rsidRPr="009B1280" w:rsidRDefault="00492868" w:rsidP="009B1280">
      <w:pPr>
        <w:ind w:left="720"/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Reuniones y documentos de especificación de requisitos donde se hagan acuerdos con el cliente.</w:t>
      </w:r>
    </w:p>
    <w:p w14:paraId="1CD992B0" w14:textId="77777777" w:rsidR="002C6289" w:rsidRPr="009B1280" w:rsidRDefault="002C6289" w:rsidP="009B1280">
      <w:pPr>
        <w:jc w:val="both"/>
        <w:rPr>
          <w:sz w:val="22"/>
          <w:szCs w:val="22"/>
          <w:lang w:val="es-VE"/>
        </w:rPr>
      </w:pPr>
    </w:p>
    <w:p w14:paraId="7A01047C" w14:textId="77777777" w:rsidR="002C6289" w:rsidRPr="009B1280" w:rsidRDefault="002C6289" w:rsidP="009B1280">
      <w:pPr>
        <w:pStyle w:val="Ttulo3"/>
        <w:jc w:val="both"/>
        <w:rPr>
          <w:rFonts w:cs="Arial"/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 xml:space="preserve">Plan de Contingencia </w:t>
      </w:r>
    </w:p>
    <w:p w14:paraId="58DF73D1" w14:textId="78DC0BD6" w:rsidR="002C6289" w:rsidRDefault="002C6289" w:rsidP="009B1280">
      <w:pPr>
        <w:ind w:left="720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R</w:t>
      </w:r>
      <w:r w:rsidR="00052035">
        <w:rPr>
          <w:sz w:val="22"/>
          <w:szCs w:val="22"/>
          <w:lang w:val="es-VE"/>
        </w:rPr>
        <w:t>evisar detalladamente las solicitudes de cambio y determinar si incluir dichos cambios afecta el cronograma, el presupuesto o incluso el alcance del proyecto y notificar al cliente los resultados</w:t>
      </w:r>
      <w:r w:rsidRPr="009B1280">
        <w:rPr>
          <w:sz w:val="22"/>
          <w:szCs w:val="22"/>
          <w:lang w:val="es-VE"/>
        </w:rPr>
        <w:t>.</w:t>
      </w:r>
    </w:p>
    <w:p w14:paraId="078F799E" w14:textId="77777777" w:rsidR="00F503C8" w:rsidRPr="009B1280" w:rsidRDefault="00F503C8" w:rsidP="009B1280">
      <w:pPr>
        <w:ind w:left="720"/>
        <w:jc w:val="both"/>
        <w:rPr>
          <w:sz w:val="22"/>
          <w:szCs w:val="22"/>
          <w:lang w:val="es-VE"/>
        </w:rPr>
      </w:pPr>
    </w:p>
    <w:p w14:paraId="71B41C1C" w14:textId="77777777" w:rsidR="00C16068" w:rsidRPr="009B1280" w:rsidRDefault="00C16068" w:rsidP="009B1280">
      <w:pPr>
        <w:jc w:val="both"/>
        <w:rPr>
          <w:sz w:val="22"/>
          <w:szCs w:val="22"/>
          <w:lang w:val="es-VE"/>
        </w:rPr>
      </w:pPr>
    </w:p>
    <w:p w14:paraId="5A280D8B" w14:textId="22B6A7FB" w:rsidR="002C6289" w:rsidRPr="009B1280" w:rsidRDefault="002C6289" w:rsidP="009B1280">
      <w:pPr>
        <w:pStyle w:val="Ttulo2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CO"/>
        </w:rPr>
        <w:t xml:space="preserve"> </w:t>
      </w:r>
      <w:bookmarkStart w:id="19" w:name="_Toc476997938"/>
      <w:r w:rsidR="00C95C64">
        <w:rPr>
          <w:sz w:val="22"/>
          <w:szCs w:val="22"/>
          <w:lang w:val="es-VE"/>
        </w:rPr>
        <w:t>Dificultad del cliente para adaptarse a la aplicación</w:t>
      </w:r>
      <w:r w:rsidR="007E1B60">
        <w:rPr>
          <w:sz w:val="22"/>
          <w:szCs w:val="22"/>
          <w:lang w:val="es-VE"/>
        </w:rPr>
        <w:t xml:space="preserve"> </w:t>
      </w:r>
      <w:r w:rsidR="007E1B60">
        <w:rPr>
          <w:sz w:val="22"/>
          <w:szCs w:val="22"/>
          <w:lang w:val="es-CO"/>
        </w:rPr>
        <w:t>(R-04)</w:t>
      </w:r>
      <w:bookmarkEnd w:id="19"/>
    </w:p>
    <w:p w14:paraId="546341E9" w14:textId="77777777" w:rsidR="002C6289" w:rsidRPr="009B1280" w:rsidRDefault="002C6289" w:rsidP="009B1280">
      <w:pPr>
        <w:jc w:val="both"/>
        <w:rPr>
          <w:sz w:val="22"/>
          <w:szCs w:val="22"/>
          <w:lang w:val="es-VE"/>
        </w:rPr>
      </w:pPr>
    </w:p>
    <w:p w14:paraId="77F438DB" w14:textId="77777777" w:rsidR="00616536" w:rsidRPr="009B1280" w:rsidRDefault="00616536" w:rsidP="009B1280">
      <w:pPr>
        <w:jc w:val="both"/>
        <w:rPr>
          <w:rFonts w:ascii="Arial" w:hAnsi="Arial" w:cs="Arial"/>
          <w:i/>
          <w:sz w:val="22"/>
          <w:szCs w:val="22"/>
          <w:lang w:val="es-VE"/>
        </w:rPr>
      </w:pPr>
      <w:r w:rsidRPr="009B1280">
        <w:rPr>
          <w:rFonts w:ascii="Arial" w:hAnsi="Arial" w:cs="Arial"/>
          <w:i/>
          <w:sz w:val="22"/>
          <w:szCs w:val="22"/>
          <w:lang w:val="es-VE"/>
        </w:rPr>
        <w:t>2.9.1   Clasificación o Magnitud del riesgo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636"/>
      </w:tblGrid>
      <w:tr w:rsidR="00A77D94" w:rsidRPr="009B1280" w14:paraId="31B75E9B" w14:textId="77777777" w:rsidTr="008D0F12">
        <w:trPr>
          <w:jc w:val="center"/>
        </w:trPr>
        <w:tc>
          <w:tcPr>
            <w:tcW w:w="1402" w:type="dxa"/>
          </w:tcPr>
          <w:p w14:paraId="6C6C4A27" w14:textId="77777777" w:rsidR="00A77D94" w:rsidRPr="008D0F12" w:rsidRDefault="00A77D94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 w:rsidRPr="008D0F12">
              <w:rPr>
                <w:sz w:val="22"/>
                <w:szCs w:val="22"/>
                <w:lang w:val="es-CO"/>
              </w:rPr>
              <w:t>Probabilidad</w:t>
            </w:r>
          </w:p>
        </w:tc>
        <w:tc>
          <w:tcPr>
            <w:tcW w:w="1636" w:type="dxa"/>
          </w:tcPr>
          <w:p w14:paraId="0A0EF9F4" w14:textId="03201180" w:rsidR="00A77D94" w:rsidRPr="008D0F12" w:rsidRDefault="00A77D94" w:rsidP="00C95C64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 w:rsidRPr="008D0F12">
              <w:rPr>
                <w:sz w:val="22"/>
                <w:szCs w:val="22"/>
                <w:lang w:val="es-CO"/>
              </w:rPr>
              <w:t>Expresión</w:t>
            </w:r>
          </w:p>
        </w:tc>
      </w:tr>
      <w:tr w:rsidR="00A77D94" w:rsidRPr="009B1280" w14:paraId="1B4D419A" w14:textId="77777777" w:rsidTr="008D0F12">
        <w:trPr>
          <w:jc w:val="center"/>
        </w:trPr>
        <w:tc>
          <w:tcPr>
            <w:tcW w:w="1402" w:type="dxa"/>
          </w:tcPr>
          <w:p w14:paraId="3A6AFBEE" w14:textId="6F0EEF5D" w:rsidR="00A77D94" w:rsidRPr="008D0F12" w:rsidRDefault="008D0F12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 w:rsidRPr="008D0F12">
              <w:rPr>
                <w:sz w:val="22"/>
                <w:szCs w:val="22"/>
                <w:lang w:val="es-CO"/>
              </w:rPr>
              <w:t>2</w:t>
            </w:r>
            <w:r w:rsidR="00C95C64" w:rsidRPr="008D0F12">
              <w:rPr>
                <w:sz w:val="22"/>
                <w:szCs w:val="22"/>
                <w:lang w:val="es-CO"/>
              </w:rPr>
              <w:t>5</w:t>
            </w:r>
            <w:r w:rsidR="00A77D94" w:rsidRPr="008D0F12">
              <w:rPr>
                <w:sz w:val="22"/>
                <w:szCs w:val="22"/>
                <w:lang w:val="es-CO"/>
              </w:rPr>
              <w:t>%</w:t>
            </w:r>
          </w:p>
        </w:tc>
        <w:tc>
          <w:tcPr>
            <w:tcW w:w="1636" w:type="dxa"/>
          </w:tcPr>
          <w:p w14:paraId="7EF7C2DE" w14:textId="78C58DBA" w:rsidR="00A77D94" w:rsidRPr="008D0F12" w:rsidRDefault="008D0F12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 w:rsidRPr="008D0F12">
              <w:rPr>
                <w:sz w:val="22"/>
                <w:szCs w:val="22"/>
                <w:lang w:val="es-CO"/>
              </w:rPr>
              <w:t>Poco Probable</w:t>
            </w:r>
          </w:p>
        </w:tc>
      </w:tr>
    </w:tbl>
    <w:p w14:paraId="6C893A3B" w14:textId="77777777" w:rsidR="004D7FE5" w:rsidRPr="009B1280" w:rsidRDefault="004D7FE5" w:rsidP="009B1280">
      <w:pPr>
        <w:jc w:val="both"/>
        <w:rPr>
          <w:sz w:val="22"/>
          <w:szCs w:val="22"/>
          <w:lang w:val="es-VE"/>
        </w:rPr>
      </w:pPr>
    </w:p>
    <w:p w14:paraId="66D460B5" w14:textId="77777777" w:rsidR="002C6289" w:rsidRPr="009B1280" w:rsidRDefault="004D7FE5" w:rsidP="009B1280">
      <w:pPr>
        <w:jc w:val="both"/>
        <w:rPr>
          <w:rFonts w:ascii="Arial" w:hAnsi="Arial" w:cs="Arial"/>
          <w:i/>
          <w:sz w:val="22"/>
          <w:szCs w:val="22"/>
          <w:lang w:val="es-VE"/>
        </w:rPr>
      </w:pPr>
      <w:r w:rsidRPr="009B1280">
        <w:rPr>
          <w:rFonts w:ascii="Arial" w:hAnsi="Arial" w:cs="Arial"/>
          <w:sz w:val="22"/>
          <w:szCs w:val="22"/>
          <w:lang w:val="es-VE"/>
        </w:rPr>
        <w:lastRenderedPageBreak/>
        <w:t>2.9.2</w:t>
      </w:r>
      <w:r w:rsidRPr="009B1280">
        <w:rPr>
          <w:sz w:val="22"/>
          <w:szCs w:val="22"/>
          <w:lang w:val="es-VE"/>
        </w:rPr>
        <w:t xml:space="preserve">   </w:t>
      </w:r>
      <w:r w:rsidRPr="009B1280">
        <w:rPr>
          <w:rFonts w:ascii="Arial" w:hAnsi="Arial" w:cs="Arial"/>
          <w:i/>
          <w:sz w:val="22"/>
          <w:szCs w:val="22"/>
          <w:lang w:val="es-VE"/>
        </w:rPr>
        <w:t>Descripción</w:t>
      </w:r>
    </w:p>
    <w:p w14:paraId="765E03CD" w14:textId="77777777" w:rsidR="004D7FE5" w:rsidRPr="009B1280" w:rsidRDefault="004D7FE5" w:rsidP="009B1280">
      <w:pPr>
        <w:jc w:val="both"/>
        <w:rPr>
          <w:rFonts w:ascii="Arial" w:hAnsi="Arial" w:cs="Arial"/>
          <w:i/>
          <w:sz w:val="22"/>
          <w:szCs w:val="22"/>
          <w:lang w:val="es-VE"/>
        </w:rPr>
      </w:pPr>
    </w:p>
    <w:p w14:paraId="439B503D" w14:textId="556C0EBC" w:rsidR="004D7FE5" w:rsidRDefault="00C95C64" w:rsidP="009B1280">
      <w:pPr>
        <w:ind w:left="720"/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El cliente</w:t>
      </w:r>
      <w:r w:rsidR="004D7FE5" w:rsidRPr="009B1280">
        <w:rPr>
          <w:sz w:val="22"/>
          <w:szCs w:val="22"/>
          <w:lang w:val="es-VE"/>
        </w:rPr>
        <w:t xml:space="preserve"> no </w:t>
      </w:r>
      <w:r w:rsidR="009E7318" w:rsidRPr="009B1280">
        <w:rPr>
          <w:sz w:val="22"/>
          <w:szCs w:val="22"/>
          <w:lang w:val="es-VE"/>
        </w:rPr>
        <w:t xml:space="preserve">se </w:t>
      </w:r>
      <w:r w:rsidRPr="009B1280">
        <w:rPr>
          <w:sz w:val="22"/>
          <w:szCs w:val="22"/>
          <w:lang w:val="es-VE"/>
        </w:rPr>
        <w:t>adapta</w:t>
      </w:r>
      <w:r w:rsidR="009E7318" w:rsidRPr="009B1280">
        <w:rPr>
          <w:sz w:val="22"/>
          <w:szCs w:val="22"/>
          <w:lang w:val="es-VE"/>
        </w:rPr>
        <w:t xml:space="preserve"> con facilidad a los componentes de la interfaz</w:t>
      </w:r>
      <w:r>
        <w:rPr>
          <w:sz w:val="22"/>
          <w:szCs w:val="22"/>
          <w:lang w:val="es-VE"/>
        </w:rPr>
        <w:t xml:space="preserve"> gráfica</w:t>
      </w:r>
      <w:r w:rsidR="009E7318" w:rsidRPr="009B1280">
        <w:rPr>
          <w:sz w:val="22"/>
          <w:szCs w:val="22"/>
          <w:lang w:val="es-VE"/>
        </w:rPr>
        <w:t xml:space="preserve"> </w:t>
      </w:r>
      <w:r w:rsidR="008D0F12">
        <w:rPr>
          <w:sz w:val="22"/>
          <w:szCs w:val="22"/>
          <w:lang w:val="es-VE"/>
        </w:rPr>
        <w:t xml:space="preserve">o funciones de la misma </w:t>
      </w:r>
      <w:r>
        <w:rPr>
          <w:sz w:val="22"/>
          <w:szCs w:val="22"/>
          <w:lang w:val="es-VE"/>
        </w:rPr>
        <w:t>y por ende no puede usar la aplicación correctamente</w:t>
      </w:r>
      <w:r w:rsidR="0001480C" w:rsidRPr="009B1280">
        <w:rPr>
          <w:sz w:val="22"/>
          <w:szCs w:val="22"/>
          <w:lang w:val="es-VE"/>
        </w:rPr>
        <w:t>.</w:t>
      </w:r>
      <w:r w:rsidR="008D0F12">
        <w:rPr>
          <w:sz w:val="22"/>
          <w:szCs w:val="22"/>
          <w:lang w:val="es-VE"/>
        </w:rPr>
        <w:t xml:space="preserve">  </w:t>
      </w:r>
    </w:p>
    <w:p w14:paraId="276F35E7" w14:textId="77777777" w:rsidR="00C95C64" w:rsidRPr="009B1280" w:rsidRDefault="00C95C64" w:rsidP="009B1280">
      <w:pPr>
        <w:ind w:left="720"/>
        <w:jc w:val="both"/>
        <w:rPr>
          <w:sz w:val="22"/>
          <w:szCs w:val="22"/>
          <w:lang w:val="es-VE"/>
        </w:rPr>
      </w:pPr>
    </w:p>
    <w:p w14:paraId="70983C1D" w14:textId="77777777" w:rsidR="007A63E2" w:rsidRPr="009B1280" w:rsidRDefault="007A63E2" w:rsidP="009B1280">
      <w:pPr>
        <w:ind w:left="720"/>
        <w:jc w:val="both"/>
        <w:rPr>
          <w:sz w:val="22"/>
          <w:szCs w:val="22"/>
          <w:lang w:val="es-VE"/>
        </w:rPr>
      </w:pPr>
    </w:p>
    <w:p w14:paraId="226F0CD2" w14:textId="77777777" w:rsidR="0001480C" w:rsidRDefault="0001480C" w:rsidP="009B1280">
      <w:pPr>
        <w:jc w:val="both"/>
        <w:rPr>
          <w:rFonts w:ascii="Arial" w:hAnsi="Arial" w:cs="Arial"/>
          <w:i/>
          <w:sz w:val="22"/>
          <w:szCs w:val="22"/>
          <w:lang w:val="es-VE"/>
        </w:rPr>
      </w:pPr>
      <w:r w:rsidRPr="009B1280">
        <w:rPr>
          <w:rFonts w:ascii="Arial" w:hAnsi="Arial" w:cs="Arial"/>
          <w:i/>
          <w:sz w:val="22"/>
          <w:szCs w:val="22"/>
          <w:lang w:val="es-VE"/>
        </w:rPr>
        <w:t>2.9.3   Impacto</w:t>
      </w:r>
    </w:p>
    <w:p w14:paraId="278B9BFF" w14:textId="77777777" w:rsidR="00C95C64" w:rsidRPr="009B1280" w:rsidRDefault="00C95C64" w:rsidP="009B1280">
      <w:pPr>
        <w:jc w:val="both"/>
        <w:rPr>
          <w:rFonts w:ascii="Arial" w:hAnsi="Arial" w:cs="Arial"/>
          <w:i/>
          <w:sz w:val="22"/>
          <w:szCs w:val="22"/>
          <w:lang w:val="es-V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134"/>
      </w:tblGrid>
      <w:tr w:rsidR="007A63E2" w:rsidRPr="009B1280" w14:paraId="5CDDA58B" w14:textId="77777777" w:rsidTr="008D0F12">
        <w:trPr>
          <w:jc w:val="center"/>
        </w:trPr>
        <w:tc>
          <w:tcPr>
            <w:tcW w:w="1118" w:type="dxa"/>
          </w:tcPr>
          <w:p w14:paraId="4217B37C" w14:textId="77777777" w:rsidR="007A63E2" w:rsidRPr="009B1280" w:rsidRDefault="007A63E2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 w:rsidRPr="009B1280">
              <w:rPr>
                <w:sz w:val="22"/>
                <w:szCs w:val="22"/>
                <w:lang w:val="es-VE"/>
              </w:rPr>
              <w:t>Criterio</w:t>
            </w:r>
            <w:r w:rsidRPr="009B128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1CE63956" w14:textId="77777777" w:rsidR="007A63E2" w:rsidRPr="009B1280" w:rsidRDefault="007A63E2" w:rsidP="009B1280">
            <w:pPr>
              <w:pStyle w:val="Textoindependiente"/>
              <w:ind w:left="0"/>
              <w:jc w:val="both"/>
              <w:rPr>
                <w:sz w:val="22"/>
                <w:szCs w:val="22"/>
              </w:rPr>
            </w:pPr>
            <w:r w:rsidRPr="009B1280">
              <w:rPr>
                <w:sz w:val="22"/>
                <w:szCs w:val="22"/>
                <w:lang w:val="es-VE"/>
              </w:rPr>
              <w:t>Retraso</w:t>
            </w:r>
          </w:p>
        </w:tc>
      </w:tr>
      <w:tr w:rsidR="007A63E2" w:rsidRPr="009B1280" w14:paraId="21E7FBE3" w14:textId="77777777" w:rsidTr="008D0F12">
        <w:trPr>
          <w:jc w:val="center"/>
        </w:trPr>
        <w:tc>
          <w:tcPr>
            <w:tcW w:w="1118" w:type="dxa"/>
          </w:tcPr>
          <w:p w14:paraId="42128843" w14:textId="6EF4F6BC" w:rsidR="007A63E2" w:rsidRPr="009B1280" w:rsidRDefault="00C95C64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Marginal</w:t>
            </w:r>
          </w:p>
        </w:tc>
        <w:tc>
          <w:tcPr>
            <w:tcW w:w="1134" w:type="dxa"/>
          </w:tcPr>
          <w:p w14:paraId="14F1905A" w14:textId="20A3A6D6" w:rsidR="007A63E2" w:rsidRPr="009B1280" w:rsidRDefault="00C95C64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2 semanas</w:t>
            </w:r>
          </w:p>
        </w:tc>
      </w:tr>
    </w:tbl>
    <w:p w14:paraId="1D9EF139" w14:textId="77777777" w:rsidR="007A63E2" w:rsidRPr="009B1280" w:rsidRDefault="007A63E2" w:rsidP="009B1280">
      <w:pPr>
        <w:jc w:val="both"/>
        <w:rPr>
          <w:rFonts w:ascii="Arial" w:hAnsi="Arial" w:cs="Arial"/>
          <w:i/>
          <w:sz w:val="22"/>
          <w:szCs w:val="22"/>
          <w:lang w:val="es-VE"/>
        </w:rPr>
      </w:pPr>
    </w:p>
    <w:p w14:paraId="015A2219" w14:textId="77777777" w:rsidR="0056074D" w:rsidRPr="009B1280" w:rsidRDefault="0056074D" w:rsidP="009B1280">
      <w:pPr>
        <w:jc w:val="both"/>
        <w:rPr>
          <w:rFonts w:ascii="Arial" w:hAnsi="Arial" w:cs="Arial"/>
          <w:i/>
          <w:sz w:val="22"/>
          <w:szCs w:val="22"/>
          <w:lang w:val="es-VE"/>
        </w:rPr>
      </w:pPr>
    </w:p>
    <w:p w14:paraId="2B5984DE" w14:textId="77777777" w:rsidR="007A63E2" w:rsidRDefault="0056074D" w:rsidP="009B1280">
      <w:pPr>
        <w:jc w:val="both"/>
        <w:rPr>
          <w:rFonts w:ascii="Arial" w:hAnsi="Arial" w:cs="Arial"/>
          <w:i/>
          <w:sz w:val="22"/>
          <w:szCs w:val="22"/>
          <w:lang w:val="es-VE"/>
        </w:rPr>
      </w:pPr>
      <w:r w:rsidRPr="009B1280">
        <w:rPr>
          <w:rFonts w:ascii="Arial" w:hAnsi="Arial" w:cs="Arial"/>
          <w:i/>
          <w:sz w:val="22"/>
          <w:szCs w:val="22"/>
          <w:lang w:val="es-VE"/>
        </w:rPr>
        <w:t>2.9.4   Indicadores</w:t>
      </w:r>
    </w:p>
    <w:p w14:paraId="60082E27" w14:textId="77777777" w:rsidR="00C95C64" w:rsidRPr="009B1280" w:rsidRDefault="00C95C64" w:rsidP="009B1280">
      <w:pPr>
        <w:jc w:val="both"/>
        <w:rPr>
          <w:rFonts w:ascii="Arial" w:hAnsi="Arial" w:cs="Arial"/>
          <w:i/>
          <w:sz w:val="22"/>
          <w:szCs w:val="22"/>
          <w:lang w:val="es-VE"/>
        </w:rPr>
      </w:pPr>
    </w:p>
    <w:p w14:paraId="12EA17CA" w14:textId="6ABCFC4A" w:rsidR="00C95C64" w:rsidRPr="00C95C64" w:rsidRDefault="00C95C64" w:rsidP="00C95C64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 w:rsidRPr="00C95C64">
        <w:rPr>
          <w:sz w:val="22"/>
          <w:szCs w:val="22"/>
          <w:lang w:val="es-VE"/>
        </w:rPr>
        <w:t xml:space="preserve">Los requisitos de usabilidad no son claros o el cliente no sabe definirlos. </w:t>
      </w:r>
    </w:p>
    <w:p w14:paraId="614A9F84" w14:textId="3412A60C" w:rsidR="0056074D" w:rsidRDefault="008C5F49" w:rsidP="00C95C64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 w:rsidRPr="00C95C64">
        <w:rPr>
          <w:sz w:val="22"/>
          <w:szCs w:val="22"/>
          <w:lang w:val="es-VE"/>
        </w:rPr>
        <w:t>Los entregables de la interfaz no se ajustan a las peticiones hechas y acordadas por el cliente.</w:t>
      </w:r>
    </w:p>
    <w:p w14:paraId="2D7E346A" w14:textId="3BFC6318" w:rsidR="008D0F12" w:rsidRPr="00C95C64" w:rsidRDefault="008D0F12" w:rsidP="00C95C64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Se realiza poco énfasis a temas de usabilidad en la planeación y construcción de la aplicación.</w:t>
      </w:r>
    </w:p>
    <w:p w14:paraId="3F2F8AA2" w14:textId="77777777" w:rsidR="008C5F49" w:rsidRPr="009B1280" w:rsidRDefault="008C5F49" w:rsidP="009B1280">
      <w:pPr>
        <w:jc w:val="both"/>
        <w:rPr>
          <w:sz w:val="22"/>
          <w:szCs w:val="22"/>
          <w:lang w:val="es-VE"/>
        </w:rPr>
      </w:pPr>
    </w:p>
    <w:p w14:paraId="1C3AB242" w14:textId="77777777" w:rsidR="00D34042" w:rsidRPr="009B1280" w:rsidRDefault="00D34042" w:rsidP="009B1280">
      <w:pPr>
        <w:jc w:val="both"/>
        <w:rPr>
          <w:sz w:val="22"/>
          <w:szCs w:val="22"/>
          <w:lang w:val="es-VE"/>
        </w:rPr>
      </w:pPr>
    </w:p>
    <w:p w14:paraId="21C30E6B" w14:textId="77777777" w:rsidR="008C5F49" w:rsidRDefault="008C5F49" w:rsidP="009B1280">
      <w:pPr>
        <w:jc w:val="both"/>
        <w:rPr>
          <w:rFonts w:ascii="Arial" w:hAnsi="Arial" w:cs="Arial"/>
          <w:i/>
          <w:sz w:val="22"/>
          <w:szCs w:val="22"/>
          <w:lang w:val="es-VE"/>
        </w:rPr>
      </w:pPr>
      <w:r w:rsidRPr="009B1280">
        <w:rPr>
          <w:rFonts w:ascii="Arial" w:hAnsi="Arial" w:cs="Arial"/>
          <w:i/>
          <w:sz w:val="22"/>
          <w:szCs w:val="22"/>
          <w:lang w:val="es-VE"/>
        </w:rPr>
        <w:t>2.9.5</w:t>
      </w:r>
      <w:r w:rsidRPr="009B1280">
        <w:rPr>
          <w:rFonts w:ascii="Arial" w:hAnsi="Arial" w:cs="Arial"/>
          <w:sz w:val="22"/>
          <w:szCs w:val="22"/>
          <w:lang w:val="es-VE"/>
        </w:rPr>
        <w:t xml:space="preserve">   </w:t>
      </w:r>
      <w:r w:rsidRPr="009B1280">
        <w:rPr>
          <w:rFonts w:ascii="Arial" w:hAnsi="Arial" w:cs="Arial"/>
          <w:i/>
          <w:sz w:val="22"/>
          <w:szCs w:val="22"/>
          <w:lang w:val="es-VE"/>
        </w:rPr>
        <w:t xml:space="preserve">Estrategia de Mitigación </w:t>
      </w:r>
    </w:p>
    <w:p w14:paraId="2BDE9E0A" w14:textId="77777777" w:rsidR="00C95C64" w:rsidRPr="009B1280" w:rsidRDefault="00C95C64" w:rsidP="009B1280">
      <w:pPr>
        <w:jc w:val="both"/>
        <w:rPr>
          <w:rFonts w:ascii="Arial" w:hAnsi="Arial" w:cs="Arial"/>
          <w:i/>
          <w:sz w:val="22"/>
          <w:szCs w:val="22"/>
          <w:lang w:val="es-VE"/>
        </w:rPr>
      </w:pPr>
    </w:p>
    <w:p w14:paraId="00FF7C94" w14:textId="7EB10BC0" w:rsidR="00616536" w:rsidRPr="0044240C" w:rsidRDefault="00DE2E3E" w:rsidP="0044240C">
      <w:pPr>
        <w:pStyle w:val="Prrafodelista"/>
        <w:numPr>
          <w:ilvl w:val="0"/>
          <w:numId w:val="42"/>
        </w:numPr>
        <w:ind w:left="1080"/>
        <w:jc w:val="both"/>
        <w:rPr>
          <w:sz w:val="22"/>
          <w:szCs w:val="22"/>
          <w:lang w:val="es-VE"/>
        </w:rPr>
      </w:pPr>
      <w:r w:rsidRPr="0044240C">
        <w:rPr>
          <w:sz w:val="22"/>
          <w:szCs w:val="22"/>
          <w:lang w:val="es-VE"/>
        </w:rPr>
        <w:t>Realizar bosquejos</w:t>
      </w:r>
      <w:r w:rsidR="00C95C64" w:rsidRPr="0044240C">
        <w:rPr>
          <w:sz w:val="22"/>
          <w:szCs w:val="22"/>
          <w:lang w:val="es-VE"/>
        </w:rPr>
        <w:t xml:space="preserve"> y prototipos de interfaz de usuario</w:t>
      </w:r>
      <w:r w:rsidRPr="0044240C">
        <w:rPr>
          <w:sz w:val="22"/>
          <w:szCs w:val="22"/>
          <w:lang w:val="es-VE"/>
        </w:rPr>
        <w:t xml:space="preserve"> con el cliente</w:t>
      </w:r>
      <w:r w:rsidR="00C95C64" w:rsidRPr="0044240C">
        <w:rPr>
          <w:sz w:val="22"/>
          <w:szCs w:val="22"/>
          <w:lang w:val="es-VE"/>
        </w:rPr>
        <w:t xml:space="preserve"> final y determinar su nivel de adaptación.</w:t>
      </w:r>
    </w:p>
    <w:p w14:paraId="10D6B42F" w14:textId="77777777" w:rsidR="00D54256" w:rsidRDefault="00D54256" w:rsidP="0044240C">
      <w:pPr>
        <w:ind w:left="360"/>
        <w:jc w:val="both"/>
        <w:rPr>
          <w:sz w:val="22"/>
          <w:szCs w:val="22"/>
          <w:lang w:val="es-VE"/>
        </w:rPr>
      </w:pPr>
    </w:p>
    <w:p w14:paraId="17CB3835" w14:textId="4FDC5CF3" w:rsidR="00D54256" w:rsidRPr="0044240C" w:rsidRDefault="00D54256" w:rsidP="0044240C">
      <w:pPr>
        <w:pStyle w:val="Prrafodelista"/>
        <w:numPr>
          <w:ilvl w:val="0"/>
          <w:numId w:val="42"/>
        </w:numPr>
        <w:ind w:left="1080"/>
        <w:jc w:val="both"/>
        <w:rPr>
          <w:sz w:val="22"/>
          <w:szCs w:val="22"/>
          <w:lang w:val="es-VE"/>
        </w:rPr>
      </w:pPr>
      <w:r w:rsidRPr="0044240C">
        <w:rPr>
          <w:sz w:val="22"/>
          <w:szCs w:val="22"/>
          <w:lang w:val="es-VE"/>
        </w:rPr>
        <w:t xml:space="preserve">Se realizan Mockups previos al desarrollo y construcción de la aplicación para </w:t>
      </w:r>
      <w:proofErr w:type="spellStart"/>
      <w:r w:rsidRPr="0044240C">
        <w:rPr>
          <w:sz w:val="22"/>
          <w:szCs w:val="22"/>
          <w:lang w:val="es-VE"/>
        </w:rPr>
        <w:t>aordar</w:t>
      </w:r>
      <w:proofErr w:type="spellEnd"/>
      <w:r w:rsidRPr="0044240C">
        <w:rPr>
          <w:sz w:val="22"/>
          <w:szCs w:val="22"/>
          <w:lang w:val="es-VE"/>
        </w:rPr>
        <w:t xml:space="preserve"> con el cliente.</w:t>
      </w:r>
    </w:p>
    <w:p w14:paraId="66BFFC52" w14:textId="77777777" w:rsidR="00DE2E3E" w:rsidRPr="009B1280" w:rsidRDefault="00DE2E3E" w:rsidP="009B1280">
      <w:pPr>
        <w:jc w:val="both"/>
        <w:rPr>
          <w:sz w:val="22"/>
          <w:szCs w:val="22"/>
          <w:lang w:val="es-VE"/>
        </w:rPr>
      </w:pPr>
    </w:p>
    <w:p w14:paraId="6558C238" w14:textId="77777777" w:rsidR="00DE2E3E" w:rsidRDefault="00DE2E3E" w:rsidP="009B1280">
      <w:pPr>
        <w:jc w:val="both"/>
        <w:rPr>
          <w:rFonts w:ascii="Arial" w:hAnsi="Arial" w:cs="Arial"/>
          <w:i/>
          <w:sz w:val="22"/>
          <w:szCs w:val="22"/>
          <w:lang w:val="es-VE"/>
        </w:rPr>
      </w:pPr>
      <w:r w:rsidRPr="009B1280">
        <w:rPr>
          <w:rFonts w:ascii="Arial" w:hAnsi="Arial" w:cs="Arial"/>
          <w:i/>
          <w:sz w:val="22"/>
          <w:szCs w:val="22"/>
          <w:lang w:val="es-VE"/>
        </w:rPr>
        <w:t xml:space="preserve">2.9.6    Plan de Contingencia </w:t>
      </w:r>
    </w:p>
    <w:p w14:paraId="442E034A" w14:textId="77777777" w:rsidR="00C95C64" w:rsidRDefault="00C95C64" w:rsidP="00C95C64">
      <w:pPr>
        <w:jc w:val="both"/>
        <w:rPr>
          <w:sz w:val="22"/>
          <w:szCs w:val="22"/>
          <w:lang w:val="es-VE"/>
        </w:rPr>
      </w:pPr>
    </w:p>
    <w:p w14:paraId="43F9E3A7" w14:textId="754BF4D6" w:rsidR="00DE2E3E" w:rsidRDefault="00C95C64" w:rsidP="00C95C64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 w:rsidRPr="00C95C64">
        <w:rPr>
          <w:sz w:val="22"/>
          <w:szCs w:val="22"/>
          <w:lang w:val="es-VE"/>
        </w:rPr>
        <w:t>Ofrecer capacitación dedicada al cliente hasta que se adapte al sistema y pase las pruebas de usabilidad requeridas</w:t>
      </w:r>
      <w:r w:rsidR="00A45311">
        <w:rPr>
          <w:sz w:val="22"/>
          <w:szCs w:val="22"/>
          <w:lang w:val="es-VE"/>
        </w:rPr>
        <w:t>.</w:t>
      </w:r>
    </w:p>
    <w:p w14:paraId="0EBF57AB" w14:textId="77777777" w:rsidR="0044240C" w:rsidRDefault="0044240C" w:rsidP="0044240C">
      <w:pPr>
        <w:pStyle w:val="Prrafodelista"/>
        <w:ind w:left="1080"/>
        <w:jc w:val="both"/>
        <w:rPr>
          <w:sz w:val="22"/>
          <w:szCs w:val="22"/>
          <w:lang w:val="es-VE"/>
        </w:rPr>
      </w:pPr>
    </w:p>
    <w:p w14:paraId="7DFCA874" w14:textId="17723B3E" w:rsidR="00A45311" w:rsidRPr="00C95C64" w:rsidRDefault="00A45311" w:rsidP="00C95C64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Usar técnicas de interactividad como ayudas iniciales previas al uso de la aplicación y/o manuales guia en la aplicación.</w:t>
      </w:r>
    </w:p>
    <w:p w14:paraId="3032B2E5" w14:textId="77777777" w:rsidR="002C6289" w:rsidRPr="009B1280" w:rsidRDefault="002C6289" w:rsidP="009B1280">
      <w:pPr>
        <w:jc w:val="both"/>
        <w:rPr>
          <w:sz w:val="22"/>
          <w:szCs w:val="22"/>
          <w:lang w:val="es-VE"/>
        </w:rPr>
      </w:pPr>
    </w:p>
    <w:p w14:paraId="3CAF911B" w14:textId="5BC0D8C6" w:rsidR="00A030EA" w:rsidRPr="00A030EA" w:rsidRDefault="00B254C7" w:rsidP="00A030EA">
      <w:pPr>
        <w:pStyle w:val="Ttulo2"/>
        <w:rPr>
          <w:lang w:val="es-VE"/>
        </w:rPr>
      </w:pPr>
      <w:bookmarkStart w:id="20" w:name="_Toc476997939"/>
      <w:r>
        <w:rPr>
          <w:sz w:val="22"/>
          <w:szCs w:val="22"/>
          <w:lang w:val="es-VE"/>
        </w:rPr>
        <w:t>Problemas con</w:t>
      </w:r>
      <w:r w:rsidR="00E51E05">
        <w:rPr>
          <w:sz w:val="22"/>
          <w:szCs w:val="22"/>
          <w:lang w:val="es-VE"/>
        </w:rPr>
        <w:t xml:space="preserve"> el</w:t>
      </w:r>
      <w:r w:rsidR="0044240C">
        <w:rPr>
          <w:sz w:val="22"/>
          <w:szCs w:val="22"/>
          <w:lang w:val="es-VE"/>
        </w:rPr>
        <w:t xml:space="preserve"> framework y</w:t>
      </w:r>
      <w:r w:rsidR="007E1B60">
        <w:rPr>
          <w:sz w:val="22"/>
          <w:szCs w:val="22"/>
          <w:lang w:val="es-VE"/>
        </w:rPr>
        <w:t xml:space="preserve"> las herramientas de desarrollo </w:t>
      </w:r>
      <w:r w:rsidR="007E1B60">
        <w:rPr>
          <w:sz w:val="22"/>
          <w:szCs w:val="22"/>
          <w:lang w:val="es-CO"/>
        </w:rPr>
        <w:t>(R-05)</w:t>
      </w:r>
      <w:bookmarkEnd w:id="20"/>
    </w:p>
    <w:p w14:paraId="67FE58AC" w14:textId="77777777" w:rsidR="009169B6" w:rsidRPr="009B1280" w:rsidRDefault="009169B6" w:rsidP="009B1280">
      <w:pPr>
        <w:pStyle w:val="Ttulo3"/>
        <w:jc w:val="both"/>
        <w:rPr>
          <w:sz w:val="22"/>
          <w:szCs w:val="22"/>
          <w:lang w:val="es-CO"/>
        </w:rPr>
      </w:pPr>
      <w:r w:rsidRPr="009B1280">
        <w:rPr>
          <w:sz w:val="22"/>
          <w:szCs w:val="22"/>
          <w:lang w:val="es-VE"/>
        </w:rPr>
        <w:t>Clasificación</w:t>
      </w:r>
      <w:r w:rsidRPr="009B1280">
        <w:rPr>
          <w:sz w:val="22"/>
          <w:szCs w:val="22"/>
          <w:lang w:val="es-CO"/>
        </w:rPr>
        <w:t xml:space="preserve"> o</w:t>
      </w:r>
      <w:r w:rsidRPr="009B1280">
        <w:rPr>
          <w:sz w:val="22"/>
          <w:szCs w:val="22"/>
          <w:lang w:val="es-VE"/>
        </w:rPr>
        <w:t xml:space="preserve"> Magnitud</w:t>
      </w:r>
      <w:r w:rsidRPr="009B1280">
        <w:rPr>
          <w:sz w:val="22"/>
          <w:szCs w:val="22"/>
          <w:lang w:val="es-CO"/>
        </w:rPr>
        <w:t xml:space="preserve"> del</w:t>
      </w:r>
      <w:r w:rsidRPr="009B1280">
        <w:rPr>
          <w:sz w:val="22"/>
          <w:szCs w:val="22"/>
          <w:lang w:val="es-VE"/>
        </w:rPr>
        <w:t xml:space="preserve"> riesgo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2694"/>
      </w:tblGrid>
      <w:tr w:rsidR="00F12E12" w:rsidRPr="009B1280" w14:paraId="108103A1" w14:textId="77777777" w:rsidTr="0044240C">
        <w:trPr>
          <w:jc w:val="center"/>
        </w:trPr>
        <w:tc>
          <w:tcPr>
            <w:tcW w:w="1543" w:type="dxa"/>
          </w:tcPr>
          <w:p w14:paraId="7EC8E35B" w14:textId="77777777" w:rsidR="00DD3881" w:rsidRPr="009B1280" w:rsidRDefault="00DD3881" w:rsidP="009B1280">
            <w:pPr>
              <w:pStyle w:val="Textoindependiente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9B1280">
              <w:rPr>
                <w:sz w:val="22"/>
                <w:szCs w:val="22"/>
              </w:rPr>
              <w:t>Probabilidad</w:t>
            </w:r>
            <w:proofErr w:type="spellEnd"/>
          </w:p>
        </w:tc>
        <w:tc>
          <w:tcPr>
            <w:tcW w:w="2694" w:type="dxa"/>
          </w:tcPr>
          <w:p w14:paraId="5B37BDA0" w14:textId="0A53E878" w:rsidR="00DD3881" w:rsidRPr="009B1280" w:rsidRDefault="00DD3881" w:rsidP="00A030EA">
            <w:pPr>
              <w:pStyle w:val="Textoindependiente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9B1280">
              <w:rPr>
                <w:sz w:val="22"/>
                <w:szCs w:val="22"/>
              </w:rPr>
              <w:t>Expresión</w:t>
            </w:r>
            <w:proofErr w:type="spellEnd"/>
            <w:r w:rsidRPr="009B1280">
              <w:rPr>
                <w:sz w:val="22"/>
                <w:szCs w:val="22"/>
              </w:rPr>
              <w:t xml:space="preserve"> </w:t>
            </w:r>
          </w:p>
        </w:tc>
      </w:tr>
      <w:tr w:rsidR="00DD3881" w:rsidRPr="009B1280" w14:paraId="656568DE" w14:textId="77777777" w:rsidTr="0044240C">
        <w:trPr>
          <w:jc w:val="center"/>
        </w:trPr>
        <w:tc>
          <w:tcPr>
            <w:tcW w:w="1543" w:type="dxa"/>
          </w:tcPr>
          <w:p w14:paraId="6BE0DB0D" w14:textId="2C467D75" w:rsidR="00DD3881" w:rsidRPr="009B1280" w:rsidRDefault="00A030EA" w:rsidP="009B1280">
            <w:pPr>
              <w:pStyle w:val="Textoindependiente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  <w:r w:rsidR="00DD3881" w:rsidRPr="009B1280">
              <w:rPr>
                <w:sz w:val="22"/>
                <w:szCs w:val="22"/>
              </w:rPr>
              <w:t>%</w:t>
            </w:r>
          </w:p>
        </w:tc>
        <w:tc>
          <w:tcPr>
            <w:tcW w:w="2694" w:type="dxa"/>
          </w:tcPr>
          <w:p w14:paraId="1965C757" w14:textId="18851F41" w:rsidR="00DD3881" w:rsidRPr="009B1280" w:rsidRDefault="00A030EA" w:rsidP="009B1280">
            <w:pPr>
              <w:pStyle w:val="Textoindependiente"/>
              <w:ind w:left="0"/>
              <w:jc w:val="both"/>
              <w:rPr>
                <w:sz w:val="22"/>
                <w:szCs w:val="22"/>
              </w:rPr>
            </w:pPr>
            <w:r w:rsidRPr="00A030EA">
              <w:rPr>
                <w:sz w:val="22"/>
                <w:szCs w:val="22"/>
                <w:lang w:val="es-ES"/>
              </w:rPr>
              <w:t>Altamente</w:t>
            </w:r>
            <w:r>
              <w:rPr>
                <w:sz w:val="22"/>
                <w:szCs w:val="22"/>
              </w:rPr>
              <w:t xml:space="preserve"> probable</w:t>
            </w:r>
          </w:p>
        </w:tc>
      </w:tr>
    </w:tbl>
    <w:p w14:paraId="234DEE1B" w14:textId="77777777" w:rsidR="009169B6" w:rsidRPr="009B1280" w:rsidRDefault="009169B6" w:rsidP="009B1280">
      <w:pPr>
        <w:pStyle w:val="Ttulo3"/>
        <w:jc w:val="both"/>
        <w:rPr>
          <w:sz w:val="22"/>
          <w:szCs w:val="22"/>
        </w:rPr>
      </w:pPr>
      <w:proofErr w:type="spellStart"/>
      <w:r w:rsidRPr="009B1280">
        <w:rPr>
          <w:sz w:val="22"/>
          <w:szCs w:val="22"/>
        </w:rPr>
        <w:t>Descripción</w:t>
      </w:r>
      <w:proofErr w:type="spellEnd"/>
    </w:p>
    <w:p w14:paraId="42A2AD02" w14:textId="5F77EF7B" w:rsidR="009169B6" w:rsidRDefault="00E51E05" w:rsidP="009B1280">
      <w:pPr>
        <w:pStyle w:val="Textoindependiente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Se presentan problemas en el</w:t>
      </w:r>
      <w:r w:rsidR="00A030EA">
        <w:rPr>
          <w:sz w:val="22"/>
          <w:szCs w:val="22"/>
          <w:lang w:val="es-CO"/>
        </w:rPr>
        <w:t xml:space="preserve"> momento del desarrollo porque </w:t>
      </w:r>
      <w:r w:rsidR="007D4EFB">
        <w:rPr>
          <w:sz w:val="22"/>
          <w:szCs w:val="22"/>
          <w:lang w:val="es-CO"/>
        </w:rPr>
        <w:t>no se está familiarizado con</w:t>
      </w:r>
      <w:r w:rsidR="00A030EA">
        <w:rPr>
          <w:sz w:val="22"/>
          <w:szCs w:val="22"/>
          <w:lang w:val="es-CO"/>
        </w:rPr>
        <w:t xml:space="preserve"> las herramientas tales como </w:t>
      </w:r>
      <w:r w:rsidR="007D4EFB">
        <w:rPr>
          <w:sz w:val="22"/>
          <w:szCs w:val="22"/>
          <w:lang w:val="es-CO"/>
        </w:rPr>
        <w:t>framework</w:t>
      </w:r>
      <w:r w:rsidR="00A030EA">
        <w:rPr>
          <w:sz w:val="22"/>
          <w:szCs w:val="22"/>
          <w:lang w:val="es-CO"/>
        </w:rPr>
        <w:t xml:space="preserve"> de desarrollo</w:t>
      </w:r>
      <w:r w:rsidR="007D4EFB">
        <w:rPr>
          <w:sz w:val="22"/>
          <w:szCs w:val="22"/>
          <w:lang w:val="es-CO"/>
        </w:rPr>
        <w:t>, sistemas de integración o cambios</w:t>
      </w:r>
      <w:r w:rsidR="00A030EA">
        <w:rPr>
          <w:sz w:val="22"/>
          <w:szCs w:val="22"/>
          <w:lang w:val="es-CO"/>
        </w:rPr>
        <w:t xml:space="preserve"> los cuales </w:t>
      </w:r>
      <w:r w:rsidR="007D4EFB">
        <w:rPr>
          <w:sz w:val="22"/>
          <w:szCs w:val="22"/>
          <w:lang w:val="es-CO"/>
        </w:rPr>
        <w:t>consumen tiempo en el proceso de aprendizaje.</w:t>
      </w:r>
    </w:p>
    <w:p w14:paraId="172B2E55" w14:textId="1606B70E" w:rsidR="00E51E05" w:rsidRPr="009B1280" w:rsidRDefault="00E51E05" w:rsidP="009B1280">
      <w:pPr>
        <w:pStyle w:val="Textoindependiente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lastRenderedPageBreak/>
        <w:t>Las herramientas de realidad aumentada requieren recursos por parte de los usuarios que deben ser tenidas en cuenta cu</w:t>
      </w:r>
      <w:r w:rsidR="00445959">
        <w:rPr>
          <w:sz w:val="22"/>
          <w:szCs w:val="22"/>
          <w:lang w:val="es-CO"/>
        </w:rPr>
        <w:t>ando se escoja la herramienta a</w:t>
      </w:r>
      <w:r>
        <w:rPr>
          <w:sz w:val="22"/>
          <w:szCs w:val="22"/>
          <w:lang w:val="es-CO"/>
        </w:rPr>
        <w:t xml:space="preserve"> u</w:t>
      </w:r>
      <w:r w:rsidR="00445959">
        <w:rPr>
          <w:sz w:val="22"/>
          <w:szCs w:val="22"/>
          <w:lang w:val="es-CO"/>
        </w:rPr>
        <w:t>tilizar</w:t>
      </w:r>
      <w:r>
        <w:rPr>
          <w:sz w:val="22"/>
          <w:szCs w:val="22"/>
          <w:lang w:val="es-CO"/>
        </w:rPr>
        <w:t>.</w:t>
      </w:r>
    </w:p>
    <w:p w14:paraId="150E5BBA" w14:textId="77777777" w:rsidR="007B31DE" w:rsidRPr="009B1280" w:rsidRDefault="007B31DE" w:rsidP="009B1280">
      <w:pPr>
        <w:pStyle w:val="Textoindependiente"/>
        <w:jc w:val="both"/>
        <w:rPr>
          <w:sz w:val="22"/>
          <w:szCs w:val="22"/>
          <w:lang w:val="es-CO"/>
        </w:rPr>
      </w:pPr>
    </w:p>
    <w:p w14:paraId="165A3803" w14:textId="77777777" w:rsidR="009169B6" w:rsidRPr="009B1280" w:rsidRDefault="009169B6" w:rsidP="009B1280">
      <w:pPr>
        <w:pStyle w:val="Ttulo3"/>
        <w:jc w:val="both"/>
        <w:rPr>
          <w:sz w:val="22"/>
          <w:szCs w:val="22"/>
        </w:rPr>
      </w:pPr>
      <w:r w:rsidRPr="009B1280">
        <w:rPr>
          <w:sz w:val="22"/>
          <w:szCs w:val="22"/>
          <w:lang w:val="es-VE"/>
        </w:rPr>
        <w:t>Impacto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134"/>
      </w:tblGrid>
      <w:tr w:rsidR="00B50E56" w:rsidRPr="009B1280" w14:paraId="2F46540A" w14:textId="77777777" w:rsidTr="00445959">
        <w:trPr>
          <w:jc w:val="center"/>
        </w:trPr>
        <w:tc>
          <w:tcPr>
            <w:tcW w:w="1118" w:type="dxa"/>
          </w:tcPr>
          <w:p w14:paraId="7D80E71F" w14:textId="77777777" w:rsidR="00B50E56" w:rsidRPr="009B1280" w:rsidRDefault="00B50E56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 w:rsidRPr="009B1280">
              <w:rPr>
                <w:sz w:val="22"/>
                <w:szCs w:val="22"/>
                <w:lang w:val="es-VE"/>
              </w:rPr>
              <w:t>Criterio</w:t>
            </w:r>
            <w:r w:rsidRPr="009B128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5C567FB1" w14:textId="77777777" w:rsidR="00B50E56" w:rsidRPr="009B1280" w:rsidRDefault="00B50E56" w:rsidP="009B1280">
            <w:pPr>
              <w:pStyle w:val="Textoindependiente"/>
              <w:ind w:left="0"/>
              <w:jc w:val="both"/>
              <w:rPr>
                <w:sz w:val="22"/>
                <w:szCs w:val="22"/>
              </w:rPr>
            </w:pPr>
            <w:r w:rsidRPr="009B1280">
              <w:rPr>
                <w:sz w:val="22"/>
                <w:szCs w:val="22"/>
                <w:lang w:val="es-VE"/>
              </w:rPr>
              <w:t>Retraso</w:t>
            </w:r>
          </w:p>
        </w:tc>
      </w:tr>
      <w:tr w:rsidR="00B50E56" w:rsidRPr="009B1280" w14:paraId="2F53734B" w14:textId="77777777" w:rsidTr="00445959">
        <w:trPr>
          <w:jc w:val="center"/>
        </w:trPr>
        <w:tc>
          <w:tcPr>
            <w:tcW w:w="1118" w:type="dxa"/>
          </w:tcPr>
          <w:p w14:paraId="3E6F972F" w14:textId="2E4975D3" w:rsidR="00B50E56" w:rsidRPr="009B1280" w:rsidRDefault="00A030EA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Critico</w:t>
            </w:r>
          </w:p>
        </w:tc>
        <w:tc>
          <w:tcPr>
            <w:tcW w:w="1134" w:type="dxa"/>
          </w:tcPr>
          <w:p w14:paraId="50D0E707" w14:textId="16BE9FFB" w:rsidR="00B50E56" w:rsidRPr="009B1280" w:rsidRDefault="00A030EA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2 meses</w:t>
            </w:r>
          </w:p>
        </w:tc>
      </w:tr>
    </w:tbl>
    <w:p w14:paraId="424EBC86" w14:textId="77777777" w:rsidR="009169B6" w:rsidRPr="009B1280" w:rsidRDefault="009169B6" w:rsidP="009B1280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Indicadores</w:t>
      </w:r>
    </w:p>
    <w:p w14:paraId="49FA8636" w14:textId="4EEAEC63" w:rsidR="007D4EFB" w:rsidRPr="007D4EFB" w:rsidRDefault="007D4EFB" w:rsidP="007D4EFB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 w:rsidRPr="007D4EFB">
        <w:rPr>
          <w:sz w:val="22"/>
          <w:szCs w:val="22"/>
          <w:lang w:val="es-VE"/>
        </w:rPr>
        <w:t xml:space="preserve">El tiempo de aprendizaje de las herramientas consume mucho tiempo. </w:t>
      </w:r>
    </w:p>
    <w:p w14:paraId="699744F6" w14:textId="294CFC57" w:rsidR="00797C41" w:rsidRDefault="007D4EFB" w:rsidP="007D4EFB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 w:rsidRPr="007D4EFB">
        <w:rPr>
          <w:sz w:val="22"/>
          <w:szCs w:val="22"/>
          <w:lang w:val="es-VE"/>
        </w:rPr>
        <w:t>Las herramientas no hacen su trabajo eficientemente</w:t>
      </w:r>
      <w:r w:rsidR="00797C41" w:rsidRPr="007D4EFB">
        <w:rPr>
          <w:sz w:val="22"/>
          <w:szCs w:val="22"/>
          <w:lang w:val="es-VE"/>
        </w:rPr>
        <w:t>.</w:t>
      </w:r>
    </w:p>
    <w:p w14:paraId="1C4D11C2" w14:textId="39F3694E" w:rsidR="007D4EFB" w:rsidRDefault="007D4EFB" w:rsidP="007D4EFB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La herramienta escogida tiene poca documentación.</w:t>
      </w:r>
    </w:p>
    <w:p w14:paraId="2A2C581C" w14:textId="023CEAFD" w:rsidR="00445959" w:rsidRPr="007D4EFB" w:rsidRDefault="00445959" w:rsidP="007D4EFB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La herramienta seleccionada requiere recursos adicionales.</w:t>
      </w:r>
    </w:p>
    <w:p w14:paraId="0BD8EBE6" w14:textId="77777777" w:rsidR="007D4EFB" w:rsidRPr="009B1280" w:rsidRDefault="007D4EFB" w:rsidP="007D4EFB">
      <w:pPr>
        <w:ind w:left="720"/>
        <w:jc w:val="both"/>
        <w:rPr>
          <w:sz w:val="22"/>
          <w:szCs w:val="22"/>
          <w:lang w:val="es-VE"/>
        </w:rPr>
      </w:pPr>
    </w:p>
    <w:p w14:paraId="6924EB0C" w14:textId="77777777" w:rsidR="009169B6" w:rsidRDefault="009169B6" w:rsidP="007D4EFB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Estrategia</w:t>
      </w:r>
      <w:r w:rsidRPr="009B1280">
        <w:rPr>
          <w:sz w:val="22"/>
          <w:szCs w:val="22"/>
        </w:rPr>
        <w:t xml:space="preserve"> de</w:t>
      </w:r>
      <w:r w:rsidRPr="009B1280">
        <w:rPr>
          <w:sz w:val="22"/>
          <w:szCs w:val="22"/>
          <w:lang w:val="es-VE"/>
        </w:rPr>
        <w:t xml:space="preserve"> Mitigación</w:t>
      </w:r>
    </w:p>
    <w:p w14:paraId="74D6213A" w14:textId="48DFE707" w:rsidR="007D4EFB" w:rsidRPr="007D4EFB" w:rsidRDefault="007D4EFB" w:rsidP="007D4EFB">
      <w:pPr>
        <w:pStyle w:val="Prrafodelista"/>
        <w:numPr>
          <w:ilvl w:val="0"/>
          <w:numId w:val="39"/>
        </w:numPr>
        <w:jc w:val="both"/>
        <w:rPr>
          <w:sz w:val="22"/>
          <w:lang w:val="es-VE"/>
        </w:rPr>
      </w:pPr>
      <w:r w:rsidRPr="007D4EFB">
        <w:rPr>
          <w:sz w:val="22"/>
          <w:lang w:val="es-VE"/>
        </w:rPr>
        <w:t>Preferiblemente escoger una herramienta de trabajo con la cual se esté más familiarizado  y tenga experiencia.</w:t>
      </w:r>
    </w:p>
    <w:p w14:paraId="4684DC56" w14:textId="0146A143" w:rsidR="009F0D3F" w:rsidRPr="007D4EFB" w:rsidRDefault="007D4EFB" w:rsidP="007D4EFB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 w:rsidRPr="007D4EFB">
        <w:rPr>
          <w:sz w:val="22"/>
          <w:szCs w:val="22"/>
          <w:lang w:val="es-VE"/>
        </w:rPr>
        <w:t>Capacitarse</w:t>
      </w:r>
      <w:r w:rsidR="009F0D3F" w:rsidRPr="007D4EFB">
        <w:rPr>
          <w:sz w:val="22"/>
          <w:szCs w:val="22"/>
          <w:lang w:val="es-VE"/>
        </w:rPr>
        <w:t xml:space="preserve"> en el us</w:t>
      </w:r>
      <w:r w:rsidRPr="007D4EFB">
        <w:rPr>
          <w:sz w:val="22"/>
          <w:szCs w:val="22"/>
          <w:lang w:val="es-VE"/>
        </w:rPr>
        <w:t>o de las herramientas de trabajo</w:t>
      </w:r>
      <w:r w:rsidR="009F0D3F" w:rsidRPr="007D4EFB">
        <w:rPr>
          <w:sz w:val="22"/>
          <w:szCs w:val="22"/>
          <w:lang w:val="es-VE"/>
        </w:rPr>
        <w:t>.</w:t>
      </w:r>
    </w:p>
    <w:p w14:paraId="42CFE6CC" w14:textId="77777777" w:rsidR="009169B6" w:rsidRDefault="009169B6" w:rsidP="007D4EFB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</w:rPr>
        <w:t>Plan de</w:t>
      </w:r>
      <w:r w:rsidRPr="009B1280">
        <w:rPr>
          <w:sz w:val="22"/>
          <w:szCs w:val="22"/>
          <w:lang w:val="es-VE"/>
        </w:rPr>
        <w:t xml:space="preserve"> Contingencia</w:t>
      </w:r>
    </w:p>
    <w:p w14:paraId="33EF6065" w14:textId="24D2DBF7" w:rsidR="007D4EFB" w:rsidRPr="007D4EFB" w:rsidRDefault="0068283A" w:rsidP="007D4EFB">
      <w:pPr>
        <w:pStyle w:val="Prrafodelista"/>
        <w:numPr>
          <w:ilvl w:val="0"/>
          <w:numId w:val="39"/>
        </w:numPr>
        <w:jc w:val="both"/>
        <w:rPr>
          <w:sz w:val="22"/>
          <w:lang w:val="es-VE"/>
        </w:rPr>
      </w:pPr>
      <w:r>
        <w:rPr>
          <w:sz w:val="22"/>
          <w:lang w:val="es-VE"/>
        </w:rPr>
        <w:t>Si los tiempos lo permiten</w:t>
      </w:r>
      <w:r w:rsidR="007D4EFB" w:rsidRPr="007D4EFB">
        <w:rPr>
          <w:sz w:val="22"/>
          <w:lang w:val="es-VE"/>
        </w:rPr>
        <w:t xml:space="preserve">, </w:t>
      </w:r>
      <w:r>
        <w:rPr>
          <w:sz w:val="22"/>
          <w:lang w:val="es-VE"/>
        </w:rPr>
        <w:t xml:space="preserve">se planea </w:t>
      </w:r>
      <w:r w:rsidR="007D4EFB" w:rsidRPr="007D4EFB">
        <w:rPr>
          <w:sz w:val="22"/>
          <w:lang w:val="es-VE"/>
        </w:rPr>
        <w:t>hacer un cambio en la herramienta que esté generando dificultades</w:t>
      </w:r>
      <w:r>
        <w:rPr>
          <w:sz w:val="22"/>
          <w:lang w:val="es-VE"/>
        </w:rPr>
        <w:t xml:space="preserve"> de acuerdo a contingencias planteadas en otros riesgos.</w:t>
      </w:r>
    </w:p>
    <w:p w14:paraId="56EA7982" w14:textId="6BCC0E90" w:rsidR="009F0D3F" w:rsidRDefault="007D4EFB" w:rsidP="007D4EFB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Pedir asesoría a un</w:t>
      </w:r>
      <w:r w:rsidR="0068283A">
        <w:rPr>
          <w:sz w:val="22"/>
          <w:szCs w:val="22"/>
          <w:lang w:val="es-VE"/>
        </w:rPr>
        <w:t xml:space="preserve"> experto </w:t>
      </w:r>
      <w:r w:rsidR="009F0D3F" w:rsidRPr="007D4EFB">
        <w:rPr>
          <w:sz w:val="22"/>
          <w:szCs w:val="22"/>
          <w:lang w:val="es-VE"/>
        </w:rPr>
        <w:t>para aumentar l</w:t>
      </w:r>
      <w:r>
        <w:rPr>
          <w:sz w:val="22"/>
          <w:szCs w:val="22"/>
          <w:lang w:val="es-VE"/>
        </w:rPr>
        <w:t>os conocimientos de la herramienta.</w:t>
      </w:r>
    </w:p>
    <w:p w14:paraId="0E578AD3" w14:textId="4F757254" w:rsidR="0068283A" w:rsidRPr="007D4EFB" w:rsidRDefault="0068283A" w:rsidP="007D4EFB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Hacer pequeños demos para comprender el manejo de las herramientas.</w:t>
      </w:r>
    </w:p>
    <w:p w14:paraId="08BD5E82" w14:textId="77777777" w:rsidR="00A030EA" w:rsidRDefault="00A030EA" w:rsidP="009B1280">
      <w:pPr>
        <w:ind w:left="720"/>
        <w:jc w:val="both"/>
        <w:rPr>
          <w:sz w:val="22"/>
          <w:szCs w:val="22"/>
          <w:lang w:val="es-VE"/>
        </w:rPr>
      </w:pPr>
    </w:p>
    <w:p w14:paraId="63DF5886" w14:textId="77777777" w:rsidR="00A030EA" w:rsidRPr="009B1280" w:rsidRDefault="00A030EA" w:rsidP="009B1280">
      <w:pPr>
        <w:ind w:left="720"/>
        <w:jc w:val="both"/>
        <w:rPr>
          <w:sz w:val="22"/>
          <w:szCs w:val="22"/>
          <w:lang w:val="es-VE"/>
        </w:rPr>
      </w:pPr>
    </w:p>
    <w:p w14:paraId="084DDFAD" w14:textId="4BEFA826" w:rsidR="009169B6" w:rsidRPr="009B1280" w:rsidRDefault="00A030EA" w:rsidP="00A030EA">
      <w:pPr>
        <w:pStyle w:val="Ttulo2"/>
        <w:rPr>
          <w:sz w:val="22"/>
          <w:szCs w:val="22"/>
          <w:lang w:val="es-CO"/>
        </w:rPr>
      </w:pPr>
      <w:bookmarkStart w:id="21" w:name="_Toc476997940"/>
      <w:r w:rsidRPr="00A030EA">
        <w:rPr>
          <w:sz w:val="22"/>
          <w:szCs w:val="22"/>
          <w:lang w:val="es-VE"/>
        </w:rPr>
        <w:t>Ausencia de los interesados</w:t>
      </w:r>
      <w:r w:rsidR="0068283A">
        <w:rPr>
          <w:sz w:val="22"/>
          <w:szCs w:val="22"/>
          <w:lang w:val="es-VE"/>
        </w:rPr>
        <w:t xml:space="preserve"> </w:t>
      </w:r>
      <w:r w:rsidR="0068283A">
        <w:rPr>
          <w:sz w:val="22"/>
          <w:szCs w:val="22"/>
          <w:lang w:val="es-CO"/>
        </w:rPr>
        <w:t>(R-06)</w:t>
      </w:r>
      <w:bookmarkEnd w:id="21"/>
    </w:p>
    <w:p w14:paraId="49239E56" w14:textId="77777777" w:rsidR="009169B6" w:rsidRPr="009B1280" w:rsidRDefault="009169B6" w:rsidP="009B1280">
      <w:pPr>
        <w:pStyle w:val="Ttulo3"/>
        <w:jc w:val="both"/>
        <w:rPr>
          <w:sz w:val="22"/>
          <w:szCs w:val="22"/>
          <w:lang w:val="es-CO"/>
        </w:rPr>
      </w:pPr>
      <w:r w:rsidRPr="009B1280">
        <w:rPr>
          <w:sz w:val="22"/>
          <w:szCs w:val="22"/>
          <w:lang w:val="es-VE"/>
        </w:rPr>
        <w:t>Clasificación</w:t>
      </w:r>
      <w:r w:rsidRPr="009B1280">
        <w:rPr>
          <w:sz w:val="22"/>
          <w:szCs w:val="22"/>
          <w:lang w:val="es-CO"/>
        </w:rPr>
        <w:t xml:space="preserve"> o</w:t>
      </w:r>
      <w:r w:rsidRPr="009B1280">
        <w:rPr>
          <w:sz w:val="22"/>
          <w:szCs w:val="22"/>
          <w:lang w:val="es-VE"/>
        </w:rPr>
        <w:t xml:space="preserve"> Magnitud</w:t>
      </w:r>
      <w:r w:rsidRPr="009B1280">
        <w:rPr>
          <w:sz w:val="22"/>
          <w:szCs w:val="22"/>
          <w:lang w:val="es-CO"/>
        </w:rPr>
        <w:t xml:space="preserve"> del</w:t>
      </w:r>
      <w:r w:rsidRPr="009B1280">
        <w:rPr>
          <w:sz w:val="22"/>
          <w:szCs w:val="22"/>
          <w:lang w:val="es-VE"/>
        </w:rPr>
        <w:t xml:space="preserve"> riesgo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533"/>
      </w:tblGrid>
      <w:tr w:rsidR="00F12E12" w:rsidRPr="009B1280" w14:paraId="0DCAC6A9" w14:textId="77777777" w:rsidTr="00F37F77">
        <w:trPr>
          <w:jc w:val="center"/>
        </w:trPr>
        <w:tc>
          <w:tcPr>
            <w:tcW w:w="1402" w:type="dxa"/>
          </w:tcPr>
          <w:p w14:paraId="005BD41A" w14:textId="77777777" w:rsidR="00DD3881" w:rsidRPr="0068283A" w:rsidRDefault="00DD3881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 w:rsidRPr="0068283A">
              <w:rPr>
                <w:sz w:val="22"/>
                <w:szCs w:val="22"/>
                <w:lang w:val="es-CO"/>
              </w:rPr>
              <w:t>Probabilidad</w:t>
            </w:r>
          </w:p>
        </w:tc>
        <w:tc>
          <w:tcPr>
            <w:tcW w:w="1533" w:type="dxa"/>
          </w:tcPr>
          <w:p w14:paraId="7D9809C4" w14:textId="2CE1E9EE" w:rsidR="00DD3881" w:rsidRPr="0068283A" w:rsidRDefault="00F37F77" w:rsidP="00A030EA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 w:rsidRPr="0068283A">
              <w:rPr>
                <w:sz w:val="22"/>
                <w:szCs w:val="22"/>
                <w:lang w:val="es-CO"/>
              </w:rPr>
              <w:t>Expresión</w:t>
            </w:r>
          </w:p>
        </w:tc>
      </w:tr>
      <w:tr w:rsidR="00DD3881" w:rsidRPr="009B1280" w14:paraId="3FAC11F2" w14:textId="77777777" w:rsidTr="00F37F77">
        <w:trPr>
          <w:jc w:val="center"/>
        </w:trPr>
        <w:tc>
          <w:tcPr>
            <w:tcW w:w="1402" w:type="dxa"/>
          </w:tcPr>
          <w:p w14:paraId="07F2D8AD" w14:textId="0C116805" w:rsidR="00DD3881" w:rsidRPr="0068283A" w:rsidRDefault="00F37F77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25</w:t>
            </w:r>
            <w:r w:rsidR="00DD3881" w:rsidRPr="0068283A">
              <w:rPr>
                <w:sz w:val="22"/>
                <w:szCs w:val="22"/>
                <w:lang w:val="es-CO"/>
              </w:rPr>
              <w:t>%</w:t>
            </w:r>
          </w:p>
        </w:tc>
        <w:tc>
          <w:tcPr>
            <w:tcW w:w="1533" w:type="dxa"/>
          </w:tcPr>
          <w:p w14:paraId="1B2E3241" w14:textId="5B80AF54" w:rsidR="00DD3881" w:rsidRPr="0068283A" w:rsidRDefault="00F37F77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Poco probable</w:t>
            </w:r>
          </w:p>
        </w:tc>
      </w:tr>
    </w:tbl>
    <w:p w14:paraId="2DB2F124" w14:textId="77777777" w:rsidR="009169B6" w:rsidRPr="009B1280" w:rsidRDefault="009169B6" w:rsidP="009B1280">
      <w:pPr>
        <w:pStyle w:val="Textoindependiente"/>
        <w:jc w:val="both"/>
        <w:rPr>
          <w:sz w:val="22"/>
          <w:szCs w:val="22"/>
        </w:rPr>
      </w:pPr>
    </w:p>
    <w:p w14:paraId="1E725B87" w14:textId="77777777" w:rsidR="009169B6" w:rsidRPr="009B1280" w:rsidRDefault="009169B6" w:rsidP="009B1280">
      <w:pPr>
        <w:pStyle w:val="Ttulo3"/>
        <w:jc w:val="both"/>
        <w:rPr>
          <w:sz w:val="22"/>
          <w:szCs w:val="22"/>
        </w:rPr>
      </w:pPr>
      <w:proofErr w:type="spellStart"/>
      <w:r w:rsidRPr="009B1280">
        <w:rPr>
          <w:sz w:val="22"/>
          <w:szCs w:val="22"/>
        </w:rPr>
        <w:t>Descripción</w:t>
      </w:r>
      <w:proofErr w:type="spellEnd"/>
    </w:p>
    <w:p w14:paraId="781CE798" w14:textId="0CAACC58" w:rsidR="009169B6" w:rsidRPr="009B1280" w:rsidRDefault="007D4EFB" w:rsidP="009B1280">
      <w:pPr>
        <w:pStyle w:val="Textoindependiente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El cliente se retira del proyecto o no presenta motivación ni ofrece información </w:t>
      </w:r>
      <w:r w:rsidR="00F37F77">
        <w:rPr>
          <w:sz w:val="22"/>
          <w:szCs w:val="22"/>
          <w:lang w:val="es-CO"/>
        </w:rPr>
        <w:t xml:space="preserve">oportuna </w:t>
      </w:r>
      <w:r>
        <w:rPr>
          <w:sz w:val="22"/>
          <w:szCs w:val="22"/>
          <w:lang w:val="es-CO"/>
        </w:rPr>
        <w:t>para continuar el  curso del proyecto.</w:t>
      </w:r>
    </w:p>
    <w:p w14:paraId="05D5EF05" w14:textId="77777777" w:rsidR="009169B6" w:rsidRPr="009B1280" w:rsidRDefault="009169B6" w:rsidP="009B1280">
      <w:pPr>
        <w:pStyle w:val="Ttulo3"/>
        <w:jc w:val="both"/>
        <w:rPr>
          <w:sz w:val="22"/>
          <w:szCs w:val="22"/>
        </w:rPr>
      </w:pPr>
      <w:r w:rsidRPr="009B1280">
        <w:rPr>
          <w:sz w:val="22"/>
          <w:szCs w:val="22"/>
          <w:lang w:val="es-VE"/>
        </w:rPr>
        <w:t>Impacto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134"/>
      </w:tblGrid>
      <w:tr w:rsidR="00B50E56" w:rsidRPr="009B1280" w14:paraId="69092F8D" w14:textId="77777777" w:rsidTr="00F37F77">
        <w:trPr>
          <w:jc w:val="center"/>
        </w:trPr>
        <w:tc>
          <w:tcPr>
            <w:tcW w:w="1118" w:type="dxa"/>
          </w:tcPr>
          <w:p w14:paraId="3AA29BFE" w14:textId="77777777" w:rsidR="00B50E56" w:rsidRPr="009B1280" w:rsidRDefault="00B50E56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 w:rsidRPr="009B1280">
              <w:rPr>
                <w:sz w:val="22"/>
                <w:szCs w:val="22"/>
                <w:lang w:val="es-VE"/>
              </w:rPr>
              <w:t>Criterio</w:t>
            </w:r>
            <w:r w:rsidRPr="009B128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3D0008EB" w14:textId="77777777" w:rsidR="00B50E56" w:rsidRPr="009B1280" w:rsidRDefault="00B50E56" w:rsidP="009B1280">
            <w:pPr>
              <w:pStyle w:val="Textoindependiente"/>
              <w:ind w:left="0"/>
              <w:jc w:val="both"/>
              <w:rPr>
                <w:sz w:val="22"/>
                <w:szCs w:val="22"/>
              </w:rPr>
            </w:pPr>
            <w:r w:rsidRPr="009B1280">
              <w:rPr>
                <w:sz w:val="22"/>
                <w:szCs w:val="22"/>
                <w:lang w:val="es-VE"/>
              </w:rPr>
              <w:t>Retraso</w:t>
            </w:r>
          </w:p>
        </w:tc>
      </w:tr>
      <w:tr w:rsidR="00B50E56" w:rsidRPr="009B1280" w14:paraId="21CB0F24" w14:textId="77777777" w:rsidTr="00F37F77">
        <w:trPr>
          <w:jc w:val="center"/>
        </w:trPr>
        <w:tc>
          <w:tcPr>
            <w:tcW w:w="1118" w:type="dxa"/>
          </w:tcPr>
          <w:p w14:paraId="36F9A200" w14:textId="6F5688C6" w:rsidR="00B50E56" w:rsidRPr="009B1280" w:rsidRDefault="00A030EA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Alto</w:t>
            </w:r>
          </w:p>
        </w:tc>
        <w:tc>
          <w:tcPr>
            <w:tcW w:w="1134" w:type="dxa"/>
          </w:tcPr>
          <w:p w14:paraId="2CC58991" w14:textId="138D3873" w:rsidR="00B50E56" w:rsidRPr="009B1280" w:rsidRDefault="00A030EA" w:rsidP="009B1280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1 Mes</w:t>
            </w:r>
          </w:p>
        </w:tc>
      </w:tr>
    </w:tbl>
    <w:p w14:paraId="203CE844" w14:textId="77777777" w:rsidR="009169B6" w:rsidRPr="009B1280" w:rsidRDefault="009169B6" w:rsidP="009B1280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Indicadores</w:t>
      </w:r>
    </w:p>
    <w:p w14:paraId="2EC9C5C6" w14:textId="2BF64554" w:rsidR="0072471A" w:rsidRDefault="007D4EFB" w:rsidP="007D4EFB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 w:rsidRPr="007D4EFB">
        <w:rPr>
          <w:sz w:val="22"/>
          <w:szCs w:val="22"/>
          <w:lang w:val="es-VE"/>
        </w:rPr>
        <w:t>El cliente proporciona poca información y no muestra interés en el proyecto</w:t>
      </w:r>
      <w:r w:rsidR="0072471A" w:rsidRPr="007D4EFB">
        <w:rPr>
          <w:sz w:val="22"/>
          <w:szCs w:val="22"/>
          <w:lang w:val="es-VE"/>
        </w:rPr>
        <w:t>.</w:t>
      </w:r>
    </w:p>
    <w:p w14:paraId="1726B5E6" w14:textId="77777777" w:rsidR="005465DE" w:rsidRPr="007D4EFB" w:rsidRDefault="005465DE" w:rsidP="005465DE">
      <w:pPr>
        <w:pStyle w:val="Prrafodelista"/>
        <w:ind w:left="1080"/>
        <w:jc w:val="both"/>
        <w:rPr>
          <w:sz w:val="22"/>
          <w:szCs w:val="22"/>
          <w:lang w:val="es-VE"/>
        </w:rPr>
      </w:pPr>
    </w:p>
    <w:p w14:paraId="08B6023B" w14:textId="0D629D2C" w:rsidR="007D4EFB" w:rsidRDefault="007D4EFB" w:rsidP="007D4EFB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 w:rsidRPr="007D4EFB">
        <w:rPr>
          <w:sz w:val="22"/>
          <w:szCs w:val="22"/>
          <w:lang w:val="es-VE"/>
        </w:rPr>
        <w:t>El cliente no cumple las citas establecidas</w:t>
      </w:r>
      <w:r w:rsidR="005465DE">
        <w:rPr>
          <w:sz w:val="22"/>
          <w:szCs w:val="22"/>
          <w:lang w:val="es-VE"/>
        </w:rPr>
        <w:t>.</w:t>
      </w:r>
    </w:p>
    <w:p w14:paraId="1B34659F" w14:textId="77777777" w:rsidR="005465DE" w:rsidRPr="005465DE" w:rsidRDefault="005465DE" w:rsidP="005465DE">
      <w:pPr>
        <w:pStyle w:val="Prrafodelista"/>
        <w:rPr>
          <w:sz w:val="22"/>
          <w:szCs w:val="22"/>
          <w:lang w:val="es-VE"/>
        </w:rPr>
      </w:pPr>
    </w:p>
    <w:p w14:paraId="4BE78EEB" w14:textId="77777777" w:rsidR="005465DE" w:rsidRDefault="005465DE" w:rsidP="005465DE">
      <w:pPr>
        <w:pStyle w:val="Prrafodelista"/>
        <w:ind w:left="1080"/>
        <w:jc w:val="both"/>
        <w:rPr>
          <w:sz w:val="22"/>
          <w:szCs w:val="22"/>
          <w:lang w:val="es-VE"/>
        </w:rPr>
      </w:pPr>
    </w:p>
    <w:p w14:paraId="020068ED" w14:textId="1A2FA47C" w:rsidR="007D4EFB" w:rsidRDefault="007D4EFB" w:rsidP="007D4EFB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El cliente debe hacer viaje por lo tanto no puede colaborar en el proyecto.</w:t>
      </w:r>
    </w:p>
    <w:p w14:paraId="5B6D0B23" w14:textId="77777777" w:rsidR="005465DE" w:rsidRDefault="005465DE" w:rsidP="005465DE">
      <w:pPr>
        <w:pStyle w:val="Prrafodelista"/>
        <w:ind w:left="1080"/>
        <w:jc w:val="both"/>
        <w:rPr>
          <w:sz w:val="22"/>
          <w:szCs w:val="22"/>
          <w:lang w:val="es-VE"/>
        </w:rPr>
      </w:pPr>
    </w:p>
    <w:p w14:paraId="64C5FAB3" w14:textId="75559E6B" w:rsidR="007D4EFB" w:rsidRDefault="007D4EFB" w:rsidP="007D4EFB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 xml:space="preserve">Se le presentan casos de fuerza mayor por lo cual </w:t>
      </w:r>
      <w:r w:rsidR="00E508E2">
        <w:rPr>
          <w:sz w:val="22"/>
          <w:szCs w:val="22"/>
          <w:lang w:val="es-VE"/>
        </w:rPr>
        <w:t>no puede estar presente en alguna etapa del proyecto.</w:t>
      </w:r>
    </w:p>
    <w:p w14:paraId="23570257" w14:textId="77777777" w:rsidR="005465DE" w:rsidRPr="005465DE" w:rsidRDefault="005465DE" w:rsidP="005465DE">
      <w:pPr>
        <w:pStyle w:val="Prrafodelista"/>
        <w:rPr>
          <w:sz w:val="22"/>
          <w:szCs w:val="22"/>
          <w:lang w:val="es-VE"/>
        </w:rPr>
      </w:pPr>
    </w:p>
    <w:p w14:paraId="0151347B" w14:textId="77777777" w:rsidR="005465DE" w:rsidRDefault="005465DE" w:rsidP="005465DE">
      <w:pPr>
        <w:pStyle w:val="Prrafodelista"/>
        <w:ind w:left="1080"/>
        <w:jc w:val="both"/>
        <w:rPr>
          <w:sz w:val="22"/>
          <w:szCs w:val="22"/>
          <w:lang w:val="es-VE"/>
        </w:rPr>
      </w:pPr>
    </w:p>
    <w:p w14:paraId="0F6DF974" w14:textId="3FE56B40" w:rsidR="00F37F77" w:rsidRPr="007D4EFB" w:rsidRDefault="00F37F77" w:rsidP="007D4EFB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El cliente no proporciona las herramientas necesarias por parte del negocio para diseñar y analizar el desarrollo del proyecto.</w:t>
      </w:r>
    </w:p>
    <w:p w14:paraId="4F4A5C83" w14:textId="77777777" w:rsidR="007D4EFB" w:rsidRDefault="007D4EFB" w:rsidP="009B1280">
      <w:pPr>
        <w:ind w:left="720"/>
        <w:jc w:val="both"/>
        <w:rPr>
          <w:sz w:val="22"/>
          <w:szCs w:val="22"/>
          <w:lang w:val="es-VE"/>
        </w:rPr>
      </w:pPr>
    </w:p>
    <w:p w14:paraId="2549358D" w14:textId="77777777" w:rsidR="009169B6" w:rsidRPr="009B1280" w:rsidRDefault="009169B6" w:rsidP="009B1280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Estrategia</w:t>
      </w:r>
      <w:r w:rsidRPr="009B1280">
        <w:rPr>
          <w:sz w:val="22"/>
          <w:szCs w:val="22"/>
        </w:rPr>
        <w:t xml:space="preserve"> de</w:t>
      </w:r>
      <w:r w:rsidRPr="009B1280">
        <w:rPr>
          <w:sz w:val="22"/>
          <w:szCs w:val="22"/>
          <w:lang w:val="es-VE"/>
        </w:rPr>
        <w:t xml:space="preserve"> Mitigación</w:t>
      </w:r>
    </w:p>
    <w:p w14:paraId="638E8187" w14:textId="62136541" w:rsidR="0072471A" w:rsidRDefault="00E508E2" w:rsidP="00E508E2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 w:rsidRPr="00E508E2">
        <w:rPr>
          <w:sz w:val="22"/>
          <w:szCs w:val="22"/>
          <w:lang w:val="es-VE"/>
        </w:rPr>
        <w:t>Se realizan constantemente reuniones con el cliente las cuales son planeadas con tiempo de anticipación para que ambas partes se pongan de acuerdo y puedan discutir el horario</w:t>
      </w:r>
      <w:r w:rsidR="0072471A" w:rsidRPr="00E508E2">
        <w:rPr>
          <w:sz w:val="22"/>
          <w:szCs w:val="22"/>
          <w:lang w:val="es-VE"/>
        </w:rPr>
        <w:t xml:space="preserve">. </w:t>
      </w:r>
    </w:p>
    <w:p w14:paraId="41CAAB9E" w14:textId="77777777" w:rsidR="005465DE" w:rsidRDefault="005465DE" w:rsidP="005465DE">
      <w:pPr>
        <w:pStyle w:val="Prrafodelista"/>
        <w:ind w:left="1080"/>
        <w:jc w:val="both"/>
        <w:rPr>
          <w:sz w:val="22"/>
          <w:szCs w:val="22"/>
          <w:lang w:val="es-VE"/>
        </w:rPr>
      </w:pPr>
    </w:p>
    <w:p w14:paraId="131E4C51" w14:textId="03DC0948" w:rsidR="0072471A" w:rsidRDefault="00E508E2" w:rsidP="005465DE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 w:rsidRPr="005465DE">
        <w:rPr>
          <w:sz w:val="22"/>
          <w:szCs w:val="22"/>
          <w:lang w:val="es-VE"/>
        </w:rPr>
        <w:t>Crear un ambiente</w:t>
      </w:r>
      <w:r w:rsidR="0072471A" w:rsidRPr="005465DE">
        <w:rPr>
          <w:sz w:val="22"/>
          <w:szCs w:val="22"/>
          <w:lang w:val="es-VE"/>
        </w:rPr>
        <w:t xml:space="preserve"> agradable </w:t>
      </w:r>
      <w:r w:rsidRPr="005465DE">
        <w:rPr>
          <w:sz w:val="22"/>
          <w:szCs w:val="22"/>
          <w:lang w:val="es-VE"/>
        </w:rPr>
        <w:t>y generar confianza al cliente, presentar propuestas</w:t>
      </w:r>
      <w:r w:rsidR="0072471A" w:rsidRPr="005465DE">
        <w:rPr>
          <w:sz w:val="22"/>
          <w:szCs w:val="22"/>
          <w:lang w:val="es-VE"/>
        </w:rPr>
        <w:t xml:space="preserve"> creativ</w:t>
      </w:r>
      <w:r w:rsidRPr="005465DE">
        <w:rPr>
          <w:sz w:val="22"/>
          <w:szCs w:val="22"/>
          <w:lang w:val="es-VE"/>
        </w:rPr>
        <w:t>a</w:t>
      </w:r>
      <w:r w:rsidR="0072471A" w:rsidRPr="005465DE">
        <w:rPr>
          <w:sz w:val="22"/>
          <w:szCs w:val="22"/>
          <w:lang w:val="es-VE"/>
        </w:rPr>
        <w:t xml:space="preserve">s y así aumenten su </w:t>
      </w:r>
      <w:r w:rsidRPr="005465DE">
        <w:rPr>
          <w:sz w:val="22"/>
          <w:szCs w:val="22"/>
          <w:lang w:val="es-VE"/>
        </w:rPr>
        <w:t>motivación hacia el proyecto</w:t>
      </w:r>
      <w:r w:rsidR="0072471A" w:rsidRPr="005465DE">
        <w:rPr>
          <w:sz w:val="22"/>
          <w:szCs w:val="22"/>
          <w:lang w:val="es-VE"/>
        </w:rPr>
        <w:t xml:space="preserve">. </w:t>
      </w:r>
    </w:p>
    <w:p w14:paraId="326154E3" w14:textId="77777777" w:rsidR="005465DE" w:rsidRPr="005465DE" w:rsidRDefault="005465DE" w:rsidP="005465DE">
      <w:pPr>
        <w:pStyle w:val="Prrafodelista"/>
        <w:rPr>
          <w:sz w:val="22"/>
          <w:szCs w:val="22"/>
          <w:lang w:val="es-VE"/>
        </w:rPr>
      </w:pPr>
    </w:p>
    <w:p w14:paraId="6649A58F" w14:textId="78EF90C2" w:rsidR="005465DE" w:rsidRPr="005465DE" w:rsidRDefault="005465DE" w:rsidP="005465DE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Realizar propuestas de valor y cumplimento de entregables (Demostrar interés y responsabilidad por el proyecto).</w:t>
      </w:r>
    </w:p>
    <w:p w14:paraId="0D758F68" w14:textId="358C10B5" w:rsidR="00E508E2" w:rsidRPr="00E508E2" w:rsidRDefault="00E508E2" w:rsidP="00E508E2">
      <w:pPr>
        <w:jc w:val="both"/>
        <w:rPr>
          <w:sz w:val="22"/>
          <w:szCs w:val="22"/>
          <w:lang w:val="es-VE"/>
        </w:rPr>
      </w:pPr>
    </w:p>
    <w:p w14:paraId="74A7AB90" w14:textId="77777777" w:rsidR="009169B6" w:rsidRPr="009B1280" w:rsidRDefault="009169B6" w:rsidP="009B1280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</w:rPr>
        <w:t>Plan de</w:t>
      </w:r>
      <w:r w:rsidRPr="009B1280">
        <w:rPr>
          <w:sz w:val="22"/>
          <w:szCs w:val="22"/>
          <w:lang w:val="es-VE"/>
        </w:rPr>
        <w:t xml:space="preserve"> Contingencia</w:t>
      </w:r>
    </w:p>
    <w:p w14:paraId="4C505739" w14:textId="77777777" w:rsidR="005A2372" w:rsidRDefault="00E508E2" w:rsidP="005A2372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Programar charlas o reuniones vía internet o llamada  en caso de que no sea posible reunirse personalmente con el cliente.</w:t>
      </w:r>
    </w:p>
    <w:p w14:paraId="69E16E7D" w14:textId="412EF415" w:rsidR="000504CC" w:rsidRDefault="00E508E2" w:rsidP="005A2372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CO"/>
        </w:rPr>
      </w:pPr>
      <w:r w:rsidRPr="005A2372">
        <w:rPr>
          <w:sz w:val="22"/>
          <w:szCs w:val="22"/>
          <w:lang w:val="es-CO"/>
        </w:rPr>
        <w:t>Hacer una reunión donde el cliente exprese su verdadero estado de motivación hacia el proyecto y determine si desea continuar o no.</w:t>
      </w:r>
    </w:p>
    <w:p w14:paraId="4156A351" w14:textId="49500F34" w:rsidR="005A2372" w:rsidRPr="005A2372" w:rsidRDefault="005A2372" w:rsidP="005A2372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Establecer con el cliente una persona que lo/la pueda reemplazar en caso de que no esté disponible (La persona encargada debe tener los mismos conocimientos sobre el negocio o campo sobre el que se realiza el proyecto).</w:t>
      </w:r>
    </w:p>
    <w:p w14:paraId="13DCE3FE" w14:textId="77777777" w:rsidR="005A2372" w:rsidRPr="005A2372" w:rsidRDefault="005A2372" w:rsidP="005A2372">
      <w:pPr>
        <w:rPr>
          <w:lang w:val="es-CO"/>
        </w:rPr>
      </w:pPr>
    </w:p>
    <w:p w14:paraId="6F4F77CB" w14:textId="314AB5B0" w:rsidR="00E56281" w:rsidRPr="00E56281" w:rsidRDefault="00E56281" w:rsidP="00E56281">
      <w:pPr>
        <w:pStyle w:val="Ttulo2"/>
        <w:rPr>
          <w:sz w:val="22"/>
          <w:lang w:val="es-VE"/>
        </w:rPr>
      </w:pPr>
      <w:bookmarkStart w:id="22" w:name="_Toc476997941"/>
      <w:r w:rsidRPr="00E56281">
        <w:rPr>
          <w:sz w:val="22"/>
          <w:lang w:val="es-VE"/>
        </w:rPr>
        <w:t>Criterios aceptados que sobrepasan la capacidad de ejecución</w:t>
      </w:r>
      <w:r w:rsidR="00D80A4F">
        <w:rPr>
          <w:sz w:val="22"/>
          <w:lang w:val="es-CO"/>
        </w:rPr>
        <w:t xml:space="preserve"> </w:t>
      </w:r>
      <w:r w:rsidR="00D80A4F">
        <w:rPr>
          <w:sz w:val="22"/>
          <w:szCs w:val="22"/>
          <w:lang w:val="es-CO"/>
        </w:rPr>
        <w:t>(R-07)</w:t>
      </w:r>
      <w:bookmarkEnd w:id="22"/>
    </w:p>
    <w:p w14:paraId="7E54E498" w14:textId="77777777" w:rsidR="00E56281" w:rsidRPr="00E56281" w:rsidRDefault="00E56281" w:rsidP="00E56281">
      <w:pPr>
        <w:ind w:left="720"/>
        <w:rPr>
          <w:lang w:val="es-CO"/>
        </w:rPr>
      </w:pPr>
    </w:p>
    <w:p w14:paraId="2755EE4B" w14:textId="77777777" w:rsidR="00E56281" w:rsidRPr="009B1280" w:rsidRDefault="00E56281" w:rsidP="00E56281">
      <w:pPr>
        <w:pStyle w:val="Ttulo3"/>
        <w:jc w:val="both"/>
        <w:rPr>
          <w:sz w:val="22"/>
          <w:szCs w:val="22"/>
          <w:lang w:val="es-CO"/>
        </w:rPr>
      </w:pPr>
      <w:r w:rsidRPr="009B1280">
        <w:rPr>
          <w:sz w:val="22"/>
          <w:szCs w:val="22"/>
          <w:lang w:val="es-VE"/>
        </w:rPr>
        <w:t>Clasificación</w:t>
      </w:r>
      <w:r w:rsidRPr="009B1280">
        <w:rPr>
          <w:sz w:val="22"/>
          <w:szCs w:val="22"/>
          <w:lang w:val="es-CO"/>
        </w:rPr>
        <w:t xml:space="preserve"> o</w:t>
      </w:r>
      <w:r w:rsidRPr="009B1280">
        <w:rPr>
          <w:sz w:val="22"/>
          <w:szCs w:val="22"/>
          <w:lang w:val="es-VE"/>
        </w:rPr>
        <w:t xml:space="preserve"> Magnitud</w:t>
      </w:r>
      <w:r w:rsidRPr="009B1280">
        <w:rPr>
          <w:sz w:val="22"/>
          <w:szCs w:val="22"/>
          <w:lang w:val="es-CO"/>
        </w:rPr>
        <w:t xml:space="preserve"> del</w:t>
      </w:r>
      <w:r w:rsidRPr="009B1280">
        <w:rPr>
          <w:sz w:val="22"/>
          <w:szCs w:val="22"/>
          <w:lang w:val="es-VE"/>
        </w:rPr>
        <w:t xml:space="preserve"> riesgo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2049"/>
      </w:tblGrid>
      <w:tr w:rsidR="00E56281" w:rsidRPr="009B1280" w14:paraId="5299E502" w14:textId="77777777" w:rsidTr="00E56281">
        <w:trPr>
          <w:jc w:val="center"/>
        </w:trPr>
        <w:tc>
          <w:tcPr>
            <w:tcW w:w="1402" w:type="dxa"/>
          </w:tcPr>
          <w:p w14:paraId="26A37483" w14:textId="77777777" w:rsidR="00E56281" w:rsidRPr="0068283A" w:rsidRDefault="00E56281" w:rsidP="00E56281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 w:rsidRPr="0068283A">
              <w:rPr>
                <w:sz w:val="22"/>
                <w:szCs w:val="22"/>
                <w:lang w:val="es-CO"/>
              </w:rPr>
              <w:t>Probabilidad</w:t>
            </w:r>
          </w:p>
        </w:tc>
        <w:tc>
          <w:tcPr>
            <w:tcW w:w="2049" w:type="dxa"/>
          </w:tcPr>
          <w:p w14:paraId="67B98115" w14:textId="77777777" w:rsidR="00E56281" w:rsidRPr="0068283A" w:rsidRDefault="00E56281" w:rsidP="00E56281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 w:rsidRPr="0068283A">
              <w:rPr>
                <w:sz w:val="22"/>
                <w:szCs w:val="22"/>
                <w:lang w:val="es-CO"/>
              </w:rPr>
              <w:t>Expresión</w:t>
            </w:r>
          </w:p>
        </w:tc>
      </w:tr>
      <w:tr w:rsidR="00E56281" w:rsidRPr="009B1280" w14:paraId="76500122" w14:textId="77777777" w:rsidTr="00E56281">
        <w:trPr>
          <w:jc w:val="center"/>
        </w:trPr>
        <w:tc>
          <w:tcPr>
            <w:tcW w:w="1402" w:type="dxa"/>
          </w:tcPr>
          <w:p w14:paraId="74F36A85" w14:textId="25A36B3A" w:rsidR="00E56281" w:rsidRPr="0068283A" w:rsidRDefault="00E56281" w:rsidP="00E56281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51</w:t>
            </w:r>
            <w:r w:rsidRPr="0068283A">
              <w:rPr>
                <w:sz w:val="22"/>
                <w:szCs w:val="22"/>
                <w:lang w:val="es-CO"/>
              </w:rPr>
              <w:t>%</w:t>
            </w:r>
          </w:p>
        </w:tc>
        <w:tc>
          <w:tcPr>
            <w:tcW w:w="2049" w:type="dxa"/>
          </w:tcPr>
          <w:p w14:paraId="394A66A1" w14:textId="2ACD3857" w:rsidR="00E56281" w:rsidRPr="0068283A" w:rsidRDefault="00E56281" w:rsidP="00E56281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Altamente probable</w:t>
            </w:r>
          </w:p>
        </w:tc>
      </w:tr>
    </w:tbl>
    <w:p w14:paraId="76485C9A" w14:textId="77777777" w:rsidR="00E56281" w:rsidRPr="009B1280" w:rsidRDefault="00E56281" w:rsidP="00E56281">
      <w:pPr>
        <w:pStyle w:val="Textoindependiente"/>
        <w:jc w:val="both"/>
        <w:rPr>
          <w:sz w:val="22"/>
          <w:szCs w:val="22"/>
        </w:rPr>
      </w:pPr>
    </w:p>
    <w:p w14:paraId="51156579" w14:textId="77777777" w:rsidR="00E56281" w:rsidRPr="009B1280" w:rsidRDefault="00E56281" w:rsidP="00E56281">
      <w:pPr>
        <w:pStyle w:val="Ttulo3"/>
        <w:jc w:val="both"/>
        <w:rPr>
          <w:sz w:val="22"/>
          <w:szCs w:val="22"/>
        </w:rPr>
      </w:pPr>
      <w:proofErr w:type="spellStart"/>
      <w:r w:rsidRPr="009B1280">
        <w:rPr>
          <w:sz w:val="22"/>
          <w:szCs w:val="22"/>
        </w:rPr>
        <w:t>Descripción</w:t>
      </w:r>
      <w:proofErr w:type="spellEnd"/>
    </w:p>
    <w:p w14:paraId="3CE2B198" w14:textId="329986E6" w:rsidR="00E56281" w:rsidRPr="009B1280" w:rsidRDefault="00E56281" w:rsidP="00E56281">
      <w:pPr>
        <w:pStyle w:val="Textoindependiente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Inicialmente se realiza una mala gestión del proyecto y se aceptan requisitos que se salían del cronograma de trabajo y n se pueden cumplir.</w:t>
      </w:r>
    </w:p>
    <w:p w14:paraId="5FC3D781" w14:textId="77777777" w:rsidR="00E56281" w:rsidRPr="009B1280" w:rsidRDefault="00E56281" w:rsidP="00E56281">
      <w:pPr>
        <w:pStyle w:val="Ttulo3"/>
        <w:jc w:val="both"/>
        <w:rPr>
          <w:sz w:val="22"/>
          <w:szCs w:val="22"/>
        </w:rPr>
      </w:pPr>
      <w:r w:rsidRPr="009B1280">
        <w:rPr>
          <w:sz w:val="22"/>
          <w:szCs w:val="22"/>
          <w:lang w:val="es-VE"/>
        </w:rPr>
        <w:t>Impacto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134"/>
      </w:tblGrid>
      <w:tr w:rsidR="00E56281" w:rsidRPr="009B1280" w14:paraId="509F4CDC" w14:textId="77777777" w:rsidTr="00E56281">
        <w:trPr>
          <w:jc w:val="center"/>
        </w:trPr>
        <w:tc>
          <w:tcPr>
            <w:tcW w:w="1118" w:type="dxa"/>
          </w:tcPr>
          <w:p w14:paraId="772F4E0C" w14:textId="77777777" w:rsidR="00E56281" w:rsidRPr="009B1280" w:rsidRDefault="00E56281" w:rsidP="00E56281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 w:rsidRPr="009B1280">
              <w:rPr>
                <w:sz w:val="22"/>
                <w:szCs w:val="22"/>
                <w:lang w:val="es-VE"/>
              </w:rPr>
              <w:t>Criterio</w:t>
            </w:r>
            <w:r w:rsidRPr="009B128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6CD2088F" w14:textId="77777777" w:rsidR="00E56281" w:rsidRPr="009B1280" w:rsidRDefault="00E56281" w:rsidP="00E56281">
            <w:pPr>
              <w:pStyle w:val="Textoindependiente"/>
              <w:ind w:left="0"/>
              <w:jc w:val="both"/>
              <w:rPr>
                <w:sz w:val="22"/>
                <w:szCs w:val="22"/>
              </w:rPr>
            </w:pPr>
            <w:r w:rsidRPr="009B1280">
              <w:rPr>
                <w:sz w:val="22"/>
                <w:szCs w:val="22"/>
                <w:lang w:val="es-VE"/>
              </w:rPr>
              <w:t>Retraso</w:t>
            </w:r>
          </w:p>
        </w:tc>
      </w:tr>
      <w:tr w:rsidR="00E56281" w:rsidRPr="009B1280" w14:paraId="100CF31D" w14:textId="77777777" w:rsidTr="00E56281">
        <w:trPr>
          <w:jc w:val="center"/>
        </w:trPr>
        <w:tc>
          <w:tcPr>
            <w:tcW w:w="1118" w:type="dxa"/>
          </w:tcPr>
          <w:p w14:paraId="0A5477F4" w14:textId="77777777" w:rsidR="00E56281" w:rsidRPr="009B1280" w:rsidRDefault="00E56281" w:rsidP="00E56281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Alto</w:t>
            </w:r>
          </w:p>
        </w:tc>
        <w:tc>
          <w:tcPr>
            <w:tcW w:w="1134" w:type="dxa"/>
          </w:tcPr>
          <w:p w14:paraId="658A91EC" w14:textId="77777777" w:rsidR="00E56281" w:rsidRPr="009B1280" w:rsidRDefault="00E56281" w:rsidP="00E56281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1 Mes</w:t>
            </w:r>
          </w:p>
        </w:tc>
      </w:tr>
    </w:tbl>
    <w:p w14:paraId="5BD753FC" w14:textId="77777777" w:rsidR="00E56281" w:rsidRPr="009B1280" w:rsidRDefault="00E56281" w:rsidP="00E56281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lastRenderedPageBreak/>
        <w:t>Indicadores</w:t>
      </w:r>
    </w:p>
    <w:p w14:paraId="6EBDCA14" w14:textId="1BEBA5D2" w:rsidR="00E56281" w:rsidRDefault="00D80A4F" w:rsidP="00E56281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Los requisitos aceptados para la aplicación son demasiado complejos y demandan mucho tiempo y retrasan las tareas.</w:t>
      </w:r>
    </w:p>
    <w:p w14:paraId="01FE51D0" w14:textId="77777777" w:rsidR="00E56281" w:rsidRPr="007D4EFB" w:rsidRDefault="00E56281" w:rsidP="00E56281">
      <w:pPr>
        <w:pStyle w:val="Prrafodelista"/>
        <w:ind w:left="1080"/>
        <w:jc w:val="both"/>
        <w:rPr>
          <w:sz w:val="22"/>
          <w:szCs w:val="22"/>
          <w:lang w:val="es-VE"/>
        </w:rPr>
      </w:pPr>
    </w:p>
    <w:p w14:paraId="14954573" w14:textId="7DFD6761" w:rsidR="00E56281" w:rsidRDefault="00D80A4F" w:rsidP="00E56281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Los criterios aceptados para la aplicación requieren esfuerzos extra por parte del equipo de trabajo.</w:t>
      </w:r>
    </w:p>
    <w:p w14:paraId="19A2CB52" w14:textId="77777777" w:rsidR="00E56281" w:rsidRDefault="00E56281" w:rsidP="00E56281">
      <w:pPr>
        <w:ind w:left="720"/>
        <w:jc w:val="both"/>
        <w:rPr>
          <w:sz w:val="22"/>
          <w:szCs w:val="22"/>
          <w:lang w:val="es-VE"/>
        </w:rPr>
      </w:pPr>
    </w:p>
    <w:p w14:paraId="155ECBB4" w14:textId="77777777" w:rsidR="00E56281" w:rsidRPr="009B1280" w:rsidRDefault="00E56281" w:rsidP="00E56281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Estrategia</w:t>
      </w:r>
      <w:r w:rsidRPr="009B1280">
        <w:rPr>
          <w:sz w:val="22"/>
          <w:szCs w:val="22"/>
        </w:rPr>
        <w:t xml:space="preserve"> de</w:t>
      </w:r>
      <w:r w:rsidRPr="009B1280">
        <w:rPr>
          <w:sz w:val="22"/>
          <w:szCs w:val="22"/>
          <w:lang w:val="es-VE"/>
        </w:rPr>
        <w:t xml:space="preserve"> Mitigación</w:t>
      </w:r>
    </w:p>
    <w:p w14:paraId="70B973BB" w14:textId="77777777" w:rsidR="00E56281" w:rsidRDefault="00E56281" w:rsidP="00E56281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 w:rsidRPr="00E508E2">
        <w:rPr>
          <w:sz w:val="22"/>
          <w:szCs w:val="22"/>
          <w:lang w:val="es-VE"/>
        </w:rPr>
        <w:t xml:space="preserve">Se realizan constantemente reuniones con el cliente las cuales son planeadas con tiempo de anticipación para que ambas partes se pongan de acuerdo y puedan discutir el horario. </w:t>
      </w:r>
    </w:p>
    <w:p w14:paraId="1599C7BE" w14:textId="77777777" w:rsidR="00E56281" w:rsidRDefault="00E56281" w:rsidP="00E56281">
      <w:pPr>
        <w:pStyle w:val="Prrafodelista"/>
        <w:ind w:left="1080"/>
        <w:jc w:val="both"/>
        <w:rPr>
          <w:sz w:val="22"/>
          <w:szCs w:val="22"/>
          <w:lang w:val="es-VE"/>
        </w:rPr>
      </w:pPr>
    </w:p>
    <w:p w14:paraId="479092C6" w14:textId="77777777" w:rsidR="00E56281" w:rsidRDefault="00E56281" w:rsidP="00E56281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 w:rsidRPr="005465DE">
        <w:rPr>
          <w:sz w:val="22"/>
          <w:szCs w:val="22"/>
          <w:lang w:val="es-VE"/>
        </w:rPr>
        <w:t xml:space="preserve">Crear un ambiente agradable y generar confianza al cliente, presentar propuestas creativas y así aumenten su motivación hacia el proyecto. </w:t>
      </w:r>
    </w:p>
    <w:p w14:paraId="105B8C1A" w14:textId="77777777" w:rsidR="00E56281" w:rsidRPr="005465DE" w:rsidRDefault="00E56281" w:rsidP="00E56281">
      <w:pPr>
        <w:pStyle w:val="Prrafodelista"/>
        <w:rPr>
          <w:sz w:val="22"/>
          <w:szCs w:val="22"/>
          <w:lang w:val="es-VE"/>
        </w:rPr>
      </w:pPr>
    </w:p>
    <w:p w14:paraId="231A7094" w14:textId="47D59EB2" w:rsidR="00E56281" w:rsidRDefault="00D80A4F" w:rsidP="00E56281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Durante la gestión del proyecto se debe concordar con el cliente criterios posibles considerando recursos.</w:t>
      </w:r>
    </w:p>
    <w:p w14:paraId="6935F412" w14:textId="77777777" w:rsidR="00D80A4F" w:rsidRPr="00D80A4F" w:rsidRDefault="00D80A4F" w:rsidP="00D80A4F">
      <w:pPr>
        <w:pStyle w:val="Prrafodelista"/>
        <w:rPr>
          <w:sz w:val="22"/>
          <w:szCs w:val="22"/>
          <w:lang w:val="es-VE"/>
        </w:rPr>
      </w:pPr>
    </w:p>
    <w:p w14:paraId="0BF818A1" w14:textId="26079C60" w:rsidR="00D80A4F" w:rsidRPr="005465DE" w:rsidRDefault="00D80A4F" w:rsidP="00E56281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Los requisitos planteados por el cliente deben ser analizados por porte del equipo de trabajo y determinar si es posible su cumplimiento.</w:t>
      </w:r>
    </w:p>
    <w:p w14:paraId="485D9AE8" w14:textId="77777777" w:rsidR="00E56281" w:rsidRPr="00E508E2" w:rsidRDefault="00E56281" w:rsidP="00E56281">
      <w:pPr>
        <w:jc w:val="both"/>
        <w:rPr>
          <w:sz w:val="22"/>
          <w:szCs w:val="22"/>
          <w:lang w:val="es-VE"/>
        </w:rPr>
      </w:pPr>
    </w:p>
    <w:p w14:paraId="4A0C9883" w14:textId="77777777" w:rsidR="00E56281" w:rsidRPr="009B1280" w:rsidRDefault="00E56281" w:rsidP="00E56281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</w:rPr>
        <w:t>Plan de</w:t>
      </w:r>
      <w:r w:rsidRPr="009B1280">
        <w:rPr>
          <w:sz w:val="22"/>
          <w:szCs w:val="22"/>
          <w:lang w:val="es-VE"/>
        </w:rPr>
        <w:t xml:space="preserve"> Contingencia</w:t>
      </w:r>
    </w:p>
    <w:p w14:paraId="47F45AEA" w14:textId="2D5EACE0" w:rsidR="00E56281" w:rsidRDefault="00D80A4F" w:rsidP="00E56281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Realizar reuniones entre diferentes las partes involucradas en el proyecto y concordar una modificación para así reducir su alcance.</w:t>
      </w:r>
    </w:p>
    <w:p w14:paraId="3EC2C9EA" w14:textId="77777777" w:rsidR="00D80A4F" w:rsidRPr="005A2372" w:rsidRDefault="00D80A4F" w:rsidP="00D80A4F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14:paraId="281415F5" w14:textId="19D29A86" w:rsidR="00E56281" w:rsidRPr="00E56281" w:rsidRDefault="00E56281" w:rsidP="00E56281">
      <w:pPr>
        <w:ind w:left="720"/>
        <w:rPr>
          <w:lang w:val="es-CO"/>
        </w:rPr>
      </w:pPr>
    </w:p>
    <w:p w14:paraId="259B2BDA" w14:textId="2CE2D649" w:rsidR="00E56281" w:rsidRPr="00E56281" w:rsidRDefault="00E56281" w:rsidP="00E56281">
      <w:pPr>
        <w:pStyle w:val="Ttulo2"/>
        <w:rPr>
          <w:sz w:val="22"/>
          <w:lang w:val="es-CO"/>
        </w:rPr>
      </w:pPr>
      <w:bookmarkStart w:id="23" w:name="_Toc476997942"/>
      <w:r w:rsidRPr="00E56281">
        <w:rPr>
          <w:sz w:val="22"/>
          <w:lang w:val="es-CO"/>
        </w:rPr>
        <w:t>Dificulta</w:t>
      </w:r>
      <w:r w:rsidR="00865CF0">
        <w:rPr>
          <w:sz w:val="22"/>
          <w:lang w:val="es-CO"/>
        </w:rPr>
        <w:t>d</w:t>
      </w:r>
      <w:r w:rsidRPr="00E56281">
        <w:rPr>
          <w:sz w:val="22"/>
          <w:lang w:val="es-CO"/>
        </w:rPr>
        <w:t xml:space="preserve"> en la comunicación entre los miembros del equi</w:t>
      </w:r>
      <w:r>
        <w:rPr>
          <w:sz w:val="22"/>
          <w:lang w:val="es-CO"/>
        </w:rPr>
        <w:t>po de desarrollo y el cliente</w:t>
      </w:r>
      <w:r>
        <w:rPr>
          <w:sz w:val="22"/>
          <w:lang w:val="es-CO"/>
        </w:rPr>
        <w:tab/>
      </w:r>
      <w:r w:rsidR="00D80A4F">
        <w:rPr>
          <w:sz w:val="22"/>
          <w:szCs w:val="22"/>
          <w:lang w:val="es-CO"/>
        </w:rPr>
        <w:t>(R-08)</w:t>
      </w:r>
      <w:bookmarkEnd w:id="23"/>
    </w:p>
    <w:p w14:paraId="4BBFCCE2" w14:textId="77777777" w:rsidR="007975F3" w:rsidRPr="009B1280" w:rsidRDefault="007975F3" w:rsidP="007975F3">
      <w:pPr>
        <w:pStyle w:val="Ttulo3"/>
        <w:jc w:val="both"/>
        <w:rPr>
          <w:sz w:val="22"/>
          <w:szCs w:val="22"/>
          <w:lang w:val="es-CO"/>
        </w:rPr>
      </w:pPr>
      <w:r w:rsidRPr="009B1280">
        <w:rPr>
          <w:sz w:val="22"/>
          <w:szCs w:val="22"/>
          <w:lang w:val="es-VE"/>
        </w:rPr>
        <w:t>Clasificación</w:t>
      </w:r>
      <w:r w:rsidRPr="009B1280">
        <w:rPr>
          <w:sz w:val="22"/>
          <w:szCs w:val="22"/>
          <w:lang w:val="es-CO"/>
        </w:rPr>
        <w:t xml:space="preserve"> o</w:t>
      </w:r>
      <w:r w:rsidRPr="009B1280">
        <w:rPr>
          <w:sz w:val="22"/>
          <w:szCs w:val="22"/>
          <w:lang w:val="es-VE"/>
        </w:rPr>
        <w:t xml:space="preserve"> Magnitud</w:t>
      </w:r>
      <w:r w:rsidRPr="009B1280">
        <w:rPr>
          <w:sz w:val="22"/>
          <w:szCs w:val="22"/>
          <w:lang w:val="es-CO"/>
        </w:rPr>
        <w:t xml:space="preserve"> del</w:t>
      </w:r>
      <w:r w:rsidRPr="009B1280">
        <w:rPr>
          <w:sz w:val="22"/>
          <w:szCs w:val="22"/>
          <w:lang w:val="es-VE"/>
        </w:rPr>
        <w:t xml:space="preserve"> riesgo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2049"/>
      </w:tblGrid>
      <w:tr w:rsidR="007975F3" w:rsidRPr="009B1280" w14:paraId="3060D097" w14:textId="77777777" w:rsidTr="00786747">
        <w:trPr>
          <w:jc w:val="center"/>
        </w:trPr>
        <w:tc>
          <w:tcPr>
            <w:tcW w:w="1402" w:type="dxa"/>
          </w:tcPr>
          <w:p w14:paraId="1823E40E" w14:textId="77777777" w:rsidR="007975F3" w:rsidRPr="0068283A" w:rsidRDefault="007975F3" w:rsidP="00786747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 w:rsidRPr="0068283A">
              <w:rPr>
                <w:sz w:val="22"/>
                <w:szCs w:val="22"/>
                <w:lang w:val="es-CO"/>
              </w:rPr>
              <w:t>Probabilidad</w:t>
            </w:r>
          </w:p>
        </w:tc>
        <w:tc>
          <w:tcPr>
            <w:tcW w:w="2049" w:type="dxa"/>
          </w:tcPr>
          <w:p w14:paraId="33F09A6B" w14:textId="77777777" w:rsidR="007975F3" w:rsidRPr="0068283A" w:rsidRDefault="007975F3" w:rsidP="00786747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 w:rsidRPr="0068283A">
              <w:rPr>
                <w:sz w:val="22"/>
                <w:szCs w:val="22"/>
                <w:lang w:val="es-CO"/>
              </w:rPr>
              <w:t>Expresión</w:t>
            </w:r>
          </w:p>
        </w:tc>
      </w:tr>
      <w:tr w:rsidR="007975F3" w:rsidRPr="009B1280" w14:paraId="12DC5801" w14:textId="77777777" w:rsidTr="00786747">
        <w:trPr>
          <w:jc w:val="center"/>
        </w:trPr>
        <w:tc>
          <w:tcPr>
            <w:tcW w:w="1402" w:type="dxa"/>
          </w:tcPr>
          <w:p w14:paraId="0D2F02E8" w14:textId="43FC3C75" w:rsidR="007975F3" w:rsidRPr="0068283A" w:rsidRDefault="007975F3" w:rsidP="00786747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50</w:t>
            </w:r>
            <w:r w:rsidRPr="0068283A">
              <w:rPr>
                <w:sz w:val="22"/>
                <w:szCs w:val="22"/>
                <w:lang w:val="es-CO"/>
              </w:rPr>
              <w:t>%</w:t>
            </w:r>
          </w:p>
        </w:tc>
        <w:tc>
          <w:tcPr>
            <w:tcW w:w="2049" w:type="dxa"/>
          </w:tcPr>
          <w:p w14:paraId="5F8F2DC9" w14:textId="0868F875" w:rsidR="007975F3" w:rsidRPr="0068283A" w:rsidRDefault="007975F3" w:rsidP="00786747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Medio</w:t>
            </w:r>
          </w:p>
        </w:tc>
      </w:tr>
    </w:tbl>
    <w:p w14:paraId="2A28EBFE" w14:textId="77777777" w:rsidR="007975F3" w:rsidRPr="009B1280" w:rsidRDefault="007975F3" w:rsidP="007975F3">
      <w:pPr>
        <w:pStyle w:val="Textoindependiente"/>
        <w:jc w:val="both"/>
        <w:rPr>
          <w:sz w:val="22"/>
          <w:szCs w:val="22"/>
        </w:rPr>
      </w:pPr>
    </w:p>
    <w:p w14:paraId="7EF229A4" w14:textId="77777777" w:rsidR="007975F3" w:rsidRPr="009B1280" w:rsidRDefault="007975F3" w:rsidP="007975F3">
      <w:pPr>
        <w:pStyle w:val="Ttulo3"/>
        <w:jc w:val="both"/>
        <w:rPr>
          <w:sz w:val="22"/>
          <w:szCs w:val="22"/>
        </w:rPr>
      </w:pPr>
      <w:proofErr w:type="spellStart"/>
      <w:r w:rsidRPr="009B1280">
        <w:rPr>
          <w:sz w:val="22"/>
          <w:szCs w:val="22"/>
        </w:rPr>
        <w:t>Descripción</w:t>
      </w:r>
      <w:proofErr w:type="spellEnd"/>
    </w:p>
    <w:p w14:paraId="2B346587" w14:textId="77A21BE2" w:rsidR="007975F3" w:rsidRPr="009B1280" w:rsidRDefault="007975F3" w:rsidP="007975F3">
      <w:pPr>
        <w:pStyle w:val="Textoindependiente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La comunicación entre las diferentes partes del proyecto (equipo de desarrollo y cliente) no es la mejor y por tanto el proyecto comienza a producir problemas. </w:t>
      </w:r>
    </w:p>
    <w:p w14:paraId="1427A3B8" w14:textId="77777777" w:rsidR="007975F3" w:rsidRPr="009B1280" w:rsidRDefault="007975F3" w:rsidP="007975F3">
      <w:pPr>
        <w:pStyle w:val="Ttulo3"/>
        <w:jc w:val="both"/>
        <w:rPr>
          <w:sz w:val="22"/>
          <w:szCs w:val="22"/>
        </w:rPr>
      </w:pPr>
      <w:r w:rsidRPr="009B1280">
        <w:rPr>
          <w:sz w:val="22"/>
          <w:szCs w:val="22"/>
          <w:lang w:val="es-VE"/>
        </w:rPr>
        <w:t>Impacto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134"/>
      </w:tblGrid>
      <w:tr w:rsidR="007975F3" w:rsidRPr="009B1280" w14:paraId="1EE3CC8E" w14:textId="77777777" w:rsidTr="00786747">
        <w:trPr>
          <w:jc w:val="center"/>
        </w:trPr>
        <w:tc>
          <w:tcPr>
            <w:tcW w:w="1118" w:type="dxa"/>
          </w:tcPr>
          <w:p w14:paraId="4FC07BBF" w14:textId="77777777" w:rsidR="007975F3" w:rsidRPr="009B1280" w:rsidRDefault="007975F3" w:rsidP="00786747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 w:rsidRPr="009B1280">
              <w:rPr>
                <w:sz w:val="22"/>
                <w:szCs w:val="22"/>
                <w:lang w:val="es-VE"/>
              </w:rPr>
              <w:t>Criterio</w:t>
            </w:r>
            <w:r w:rsidRPr="009B128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2658272E" w14:textId="77777777" w:rsidR="007975F3" w:rsidRPr="009B1280" w:rsidRDefault="007975F3" w:rsidP="00786747">
            <w:pPr>
              <w:pStyle w:val="Textoindependiente"/>
              <w:ind w:left="0"/>
              <w:jc w:val="both"/>
              <w:rPr>
                <w:sz w:val="22"/>
                <w:szCs w:val="22"/>
              </w:rPr>
            </w:pPr>
            <w:r w:rsidRPr="009B1280">
              <w:rPr>
                <w:sz w:val="22"/>
                <w:szCs w:val="22"/>
                <w:lang w:val="es-VE"/>
              </w:rPr>
              <w:t>Retraso</w:t>
            </w:r>
          </w:p>
        </w:tc>
      </w:tr>
      <w:tr w:rsidR="007975F3" w:rsidRPr="009B1280" w14:paraId="1DF0B4E3" w14:textId="77777777" w:rsidTr="00786747">
        <w:trPr>
          <w:jc w:val="center"/>
        </w:trPr>
        <w:tc>
          <w:tcPr>
            <w:tcW w:w="1118" w:type="dxa"/>
          </w:tcPr>
          <w:p w14:paraId="242B29F2" w14:textId="32408FF6" w:rsidR="007975F3" w:rsidRPr="009B1280" w:rsidRDefault="007975F3" w:rsidP="00786747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Marginal</w:t>
            </w:r>
          </w:p>
        </w:tc>
        <w:tc>
          <w:tcPr>
            <w:tcW w:w="1134" w:type="dxa"/>
          </w:tcPr>
          <w:p w14:paraId="26F4F1E5" w14:textId="2C2CE974" w:rsidR="007975F3" w:rsidRPr="009B1280" w:rsidRDefault="007975F3" w:rsidP="00786747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2 semanas</w:t>
            </w:r>
          </w:p>
        </w:tc>
      </w:tr>
    </w:tbl>
    <w:p w14:paraId="36582203" w14:textId="77777777" w:rsidR="007975F3" w:rsidRPr="009B1280" w:rsidRDefault="007975F3" w:rsidP="007975F3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Indicadores</w:t>
      </w:r>
    </w:p>
    <w:p w14:paraId="1A826FE2" w14:textId="53911D5A" w:rsidR="007975F3" w:rsidRDefault="007975F3" w:rsidP="007975F3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Las partes involucradas en el proyecto no se ponen de acuerdo para realizar reuniones para revisar avances del proyecto.</w:t>
      </w:r>
    </w:p>
    <w:p w14:paraId="61494962" w14:textId="0EC0242A" w:rsidR="007975F3" w:rsidRDefault="007975F3" w:rsidP="007975F3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El proyecto y sus responsabilidades generan inconvenientes.</w:t>
      </w:r>
    </w:p>
    <w:p w14:paraId="3F5EEBA9" w14:textId="4663E77E" w:rsidR="00865CF0" w:rsidRDefault="00865CF0" w:rsidP="007975F3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Pocos acuerdos en cuanto a decisiones importantes del proyecto.</w:t>
      </w:r>
    </w:p>
    <w:p w14:paraId="190AFA29" w14:textId="77777777" w:rsidR="007975F3" w:rsidRDefault="007975F3" w:rsidP="007975F3">
      <w:pPr>
        <w:ind w:left="720"/>
        <w:jc w:val="both"/>
        <w:rPr>
          <w:sz w:val="22"/>
          <w:szCs w:val="22"/>
          <w:lang w:val="es-VE"/>
        </w:rPr>
      </w:pPr>
    </w:p>
    <w:p w14:paraId="552BAE31" w14:textId="77777777" w:rsidR="007975F3" w:rsidRPr="009B1280" w:rsidRDefault="007975F3" w:rsidP="007975F3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Estrategia</w:t>
      </w:r>
      <w:r w:rsidRPr="009B1280">
        <w:rPr>
          <w:sz w:val="22"/>
          <w:szCs w:val="22"/>
        </w:rPr>
        <w:t xml:space="preserve"> de</w:t>
      </w:r>
      <w:r w:rsidRPr="009B1280">
        <w:rPr>
          <w:sz w:val="22"/>
          <w:szCs w:val="22"/>
          <w:lang w:val="es-VE"/>
        </w:rPr>
        <w:t xml:space="preserve"> Mitigación</w:t>
      </w:r>
    </w:p>
    <w:p w14:paraId="5B1043C0" w14:textId="266C1B70" w:rsidR="007975F3" w:rsidRDefault="00865CF0" w:rsidP="00865CF0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Se deben establecer medios tecnológicos que permitan enviar mensajes (texto, voz, o video) y permitir comunicación.</w:t>
      </w:r>
    </w:p>
    <w:p w14:paraId="3937A2C4" w14:textId="1C655030" w:rsidR="00865CF0" w:rsidRPr="00E508E2" w:rsidRDefault="00865CF0" w:rsidP="00865CF0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Establecer horarios donde se puedan realizar reuniones necesarias.</w:t>
      </w:r>
    </w:p>
    <w:p w14:paraId="1A03F984" w14:textId="77777777" w:rsidR="007975F3" w:rsidRPr="009B1280" w:rsidRDefault="007975F3" w:rsidP="007975F3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</w:rPr>
        <w:t>Plan de</w:t>
      </w:r>
      <w:r w:rsidRPr="009B1280">
        <w:rPr>
          <w:sz w:val="22"/>
          <w:szCs w:val="22"/>
          <w:lang w:val="es-VE"/>
        </w:rPr>
        <w:t xml:space="preserve"> Contingencia</w:t>
      </w:r>
    </w:p>
    <w:p w14:paraId="2587EB7C" w14:textId="59149E5E" w:rsidR="007975F3" w:rsidRDefault="007975F3" w:rsidP="007975F3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Realizar reuniones entre diferentes las partes involucradas en el proyecto</w:t>
      </w:r>
      <w:r w:rsidR="00865CF0">
        <w:rPr>
          <w:sz w:val="22"/>
          <w:szCs w:val="22"/>
          <w:lang w:val="es-CO"/>
        </w:rPr>
        <w:t xml:space="preserve"> y solucionar problemas de comunicación, establecer medios de comunicación que sean afines a todos, horarios de reuniones, etc.</w:t>
      </w:r>
    </w:p>
    <w:p w14:paraId="642866FE" w14:textId="77777777" w:rsidR="00E56281" w:rsidRPr="00E56281" w:rsidRDefault="00E56281" w:rsidP="00E56281">
      <w:pPr>
        <w:ind w:left="720"/>
        <w:rPr>
          <w:lang w:val="es-CO"/>
        </w:rPr>
      </w:pPr>
    </w:p>
    <w:p w14:paraId="42D5317B" w14:textId="575A1780" w:rsidR="00E508E2" w:rsidRDefault="00E56281" w:rsidP="00E56281">
      <w:pPr>
        <w:pStyle w:val="Ttulo2"/>
        <w:rPr>
          <w:sz w:val="22"/>
          <w:szCs w:val="22"/>
          <w:lang w:val="es-CO"/>
        </w:rPr>
      </w:pPr>
      <w:bookmarkStart w:id="24" w:name="_Toc476997943"/>
      <w:r w:rsidRPr="00E56281">
        <w:rPr>
          <w:sz w:val="22"/>
          <w:lang w:val="es-CO"/>
        </w:rPr>
        <w:t xml:space="preserve">Ausencia de personal </w:t>
      </w:r>
      <w:r w:rsidR="00D80A4F">
        <w:rPr>
          <w:sz w:val="22"/>
          <w:lang w:val="es-CO"/>
        </w:rPr>
        <w:t xml:space="preserve">en el equipo de desarrolladores </w:t>
      </w:r>
      <w:r w:rsidR="00D80A4F">
        <w:rPr>
          <w:sz w:val="22"/>
          <w:szCs w:val="22"/>
          <w:lang w:val="es-CO"/>
        </w:rPr>
        <w:t>(R-09)</w:t>
      </w:r>
      <w:bookmarkEnd w:id="24"/>
    </w:p>
    <w:p w14:paraId="6F56F32D" w14:textId="77777777" w:rsidR="00865CF0" w:rsidRPr="009B1280" w:rsidRDefault="00865CF0" w:rsidP="00865CF0">
      <w:pPr>
        <w:pStyle w:val="Ttulo3"/>
        <w:jc w:val="both"/>
        <w:rPr>
          <w:sz w:val="22"/>
          <w:szCs w:val="22"/>
          <w:lang w:val="es-CO"/>
        </w:rPr>
      </w:pPr>
      <w:r w:rsidRPr="009B1280">
        <w:rPr>
          <w:sz w:val="22"/>
          <w:szCs w:val="22"/>
          <w:lang w:val="es-VE"/>
        </w:rPr>
        <w:t>Clasificación</w:t>
      </w:r>
      <w:r w:rsidRPr="009B1280">
        <w:rPr>
          <w:sz w:val="22"/>
          <w:szCs w:val="22"/>
          <w:lang w:val="es-CO"/>
        </w:rPr>
        <w:t xml:space="preserve"> o</w:t>
      </w:r>
      <w:r w:rsidRPr="009B1280">
        <w:rPr>
          <w:sz w:val="22"/>
          <w:szCs w:val="22"/>
          <w:lang w:val="es-VE"/>
        </w:rPr>
        <w:t xml:space="preserve"> Magnitud</w:t>
      </w:r>
      <w:r w:rsidRPr="009B1280">
        <w:rPr>
          <w:sz w:val="22"/>
          <w:szCs w:val="22"/>
          <w:lang w:val="es-CO"/>
        </w:rPr>
        <w:t xml:space="preserve"> del</w:t>
      </w:r>
      <w:r w:rsidRPr="009B1280">
        <w:rPr>
          <w:sz w:val="22"/>
          <w:szCs w:val="22"/>
          <w:lang w:val="es-VE"/>
        </w:rPr>
        <w:t xml:space="preserve"> riesgo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2049"/>
      </w:tblGrid>
      <w:tr w:rsidR="00865CF0" w:rsidRPr="009B1280" w14:paraId="4D47941E" w14:textId="77777777" w:rsidTr="00786747">
        <w:trPr>
          <w:jc w:val="center"/>
        </w:trPr>
        <w:tc>
          <w:tcPr>
            <w:tcW w:w="1402" w:type="dxa"/>
          </w:tcPr>
          <w:p w14:paraId="75BBE6E7" w14:textId="77777777" w:rsidR="00865CF0" w:rsidRPr="0068283A" w:rsidRDefault="00865CF0" w:rsidP="00786747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 w:rsidRPr="0068283A">
              <w:rPr>
                <w:sz w:val="22"/>
                <w:szCs w:val="22"/>
                <w:lang w:val="es-CO"/>
              </w:rPr>
              <w:t>Probabilidad</w:t>
            </w:r>
          </w:p>
        </w:tc>
        <w:tc>
          <w:tcPr>
            <w:tcW w:w="2049" w:type="dxa"/>
          </w:tcPr>
          <w:p w14:paraId="449618F0" w14:textId="77777777" w:rsidR="00865CF0" w:rsidRPr="0068283A" w:rsidRDefault="00865CF0" w:rsidP="00786747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 w:rsidRPr="0068283A">
              <w:rPr>
                <w:sz w:val="22"/>
                <w:szCs w:val="22"/>
                <w:lang w:val="es-CO"/>
              </w:rPr>
              <w:t>Expresión</w:t>
            </w:r>
          </w:p>
        </w:tc>
      </w:tr>
      <w:tr w:rsidR="00865CF0" w:rsidRPr="009B1280" w14:paraId="6883BEBE" w14:textId="77777777" w:rsidTr="00786747">
        <w:trPr>
          <w:jc w:val="center"/>
        </w:trPr>
        <w:tc>
          <w:tcPr>
            <w:tcW w:w="1402" w:type="dxa"/>
          </w:tcPr>
          <w:p w14:paraId="4E0A1013" w14:textId="77777777" w:rsidR="00865CF0" w:rsidRPr="0068283A" w:rsidRDefault="00865CF0" w:rsidP="00786747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50</w:t>
            </w:r>
            <w:r w:rsidRPr="0068283A">
              <w:rPr>
                <w:sz w:val="22"/>
                <w:szCs w:val="22"/>
                <w:lang w:val="es-CO"/>
              </w:rPr>
              <w:t>%</w:t>
            </w:r>
          </w:p>
        </w:tc>
        <w:tc>
          <w:tcPr>
            <w:tcW w:w="2049" w:type="dxa"/>
          </w:tcPr>
          <w:p w14:paraId="7317862F" w14:textId="77777777" w:rsidR="00865CF0" w:rsidRPr="0068283A" w:rsidRDefault="00865CF0" w:rsidP="00786747">
            <w:pPr>
              <w:pStyle w:val="Textoindependiente"/>
              <w:ind w:left="0"/>
              <w:jc w:val="both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Medio</w:t>
            </w:r>
          </w:p>
        </w:tc>
      </w:tr>
    </w:tbl>
    <w:p w14:paraId="21398107" w14:textId="77777777" w:rsidR="00865CF0" w:rsidRPr="009B1280" w:rsidRDefault="00865CF0" w:rsidP="00865CF0">
      <w:pPr>
        <w:pStyle w:val="Textoindependiente"/>
        <w:jc w:val="both"/>
        <w:rPr>
          <w:sz w:val="22"/>
          <w:szCs w:val="22"/>
        </w:rPr>
      </w:pPr>
    </w:p>
    <w:p w14:paraId="3617A2A4" w14:textId="77777777" w:rsidR="00865CF0" w:rsidRPr="009B1280" w:rsidRDefault="00865CF0" w:rsidP="00865CF0">
      <w:pPr>
        <w:pStyle w:val="Ttulo3"/>
        <w:jc w:val="both"/>
        <w:rPr>
          <w:sz w:val="22"/>
          <w:szCs w:val="22"/>
        </w:rPr>
      </w:pPr>
      <w:proofErr w:type="spellStart"/>
      <w:r w:rsidRPr="009B1280">
        <w:rPr>
          <w:sz w:val="22"/>
          <w:szCs w:val="22"/>
        </w:rPr>
        <w:t>Descripción</w:t>
      </w:r>
      <w:proofErr w:type="spellEnd"/>
    </w:p>
    <w:p w14:paraId="43C730CA" w14:textId="694CD08D" w:rsidR="00865CF0" w:rsidRPr="009B1280" w:rsidRDefault="00865CF0" w:rsidP="00865CF0">
      <w:pPr>
        <w:pStyle w:val="Textoindependiente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Algún miembro del equipo de desarrolladores tiene inconvenientes diferentes al proyecto y debe ausentarse o su comunicación no se puede dar fácilmente para con los demás.</w:t>
      </w:r>
    </w:p>
    <w:p w14:paraId="4BA78C99" w14:textId="77777777" w:rsidR="00865CF0" w:rsidRPr="009B1280" w:rsidRDefault="00865CF0" w:rsidP="00865CF0">
      <w:pPr>
        <w:pStyle w:val="Ttulo3"/>
        <w:jc w:val="both"/>
        <w:rPr>
          <w:sz w:val="22"/>
          <w:szCs w:val="22"/>
        </w:rPr>
      </w:pPr>
      <w:r w:rsidRPr="009B1280">
        <w:rPr>
          <w:sz w:val="22"/>
          <w:szCs w:val="22"/>
          <w:lang w:val="es-VE"/>
        </w:rPr>
        <w:t>Impacto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134"/>
      </w:tblGrid>
      <w:tr w:rsidR="00865CF0" w:rsidRPr="009B1280" w14:paraId="7CE398C3" w14:textId="77777777" w:rsidTr="00786747">
        <w:trPr>
          <w:jc w:val="center"/>
        </w:trPr>
        <w:tc>
          <w:tcPr>
            <w:tcW w:w="1118" w:type="dxa"/>
          </w:tcPr>
          <w:p w14:paraId="75C9B3E7" w14:textId="77777777" w:rsidR="00865CF0" w:rsidRPr="009B1280" w:rsidRDefault="00865CF0" w:rsidP="00786747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 w:rsidRPr="009B1280">
              <w:rPr>
                <w:sz w:val="22"/>
                <w:szCs w:val="22"/>
                <w:lang w:val="es-VE"/>
              </w:rPr>
              <w:t>Criterio</w:t>
            </w:r>
            <w:r w:rsidRPr="009B128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56079B74" w14:textId="77777777" w:rsidR="00865CF0" w:rsidRPr="009B1280" w:rsidRDefault="00865CF0" w:rsidP="00786747">
            <w:pPr>
              <w:pStyle w:val="Textoindependiente"/>
              <w:ind w:left="0"/>
              <w:jc w:val="both"/>
              <w:rPr>
                <w:sz w:val="22"/>
                <w:szCs w:val="22"/>
              </w:rPr>
            </w:pPr>
            <w:r w:rsidRPr="009B1280">
              <w:rPr>
                <w:sz w:val="22"/>
                <w:szCs w:val="22"/>
                <w:lang w:val="es-VE"/>
              </w:rPr>
              <w:t>Retraso</w:t>
            </w:r>
          </w:p>
        </w:tc>
      </w:tr>
      <w:tr w:rsidR="00865CF0" w:rsidRPr="009B1280" w14:paraId="3AF36F8E" w14:textId="77777777" w:rsidTr="00786747">
        <w:trPr>
          <w:jc w:val="center"/>
        </w:trPr>
        <w:tc>
          <w:tcPr>
            <w:tcW w:w="1118" w:type="dxa"/>
          </w:tcPr>
          <w:p w14:paraId="4268790F" w14:textId="77777777" w:rsidR="00865CF0" w:rsidRPr="009B1280" w:rsidRDefault="00865CF0" w:rsidP="00786747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Marginal</w:t>
            </w:r>
          </w:p>
        </w:tc>
        <w:tc>
          <w:tcPr>
            <w:tcW w:w="1134" w:type="dxa"/>
          </w:tcPr>
          <w:p w14:paraId="3CF916FB" w14:textId="77777777" w:rsidR="00865CF0" w:rsidRPr="009B1280" w:rsidRDefault="00865CF0" w:rsidP="00786747">
            <w:pPr>
              <w:pStyle w:val="Textoindependiente"/>
              <w:ind w:left="0"/>
              <w:jc w:val="both"/>
              <w:rPr>
                <w:sz w:val="22"/>
                <w:szCs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2 semanas</w:t>
            </w:r>
          </w:p>
        </w:tc>
      </w:tr>
    </w:tbl>
    <w:p w14:paraId="280B624B" w14:textId="77777777" w:rsidR="00865CF0" w:rsidRPr="009B1280" w:rsidRDefault="00865CF0" w:rsidP="00865CF0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Indicadores</w:t>
      </w:r>
    </w:p>
    <w:p w14:paraId="57C6AA91" w14:textId="0734D166" w:rsidR="00865CF0" w:rsidRDefault="00865CF0" w:rsidP="00865CF0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Del equipo de desarrolladores uno de sus integrantes no puede realizar sus tareas por inconvenientes distintos a los estimados para el proyecto.</w:t>
      </w:r>
    </w:p>
    <w:p w14:paraId="7B8A55E9" w14:textId="372D11D0" w:rsidR="00865CF0" w:rsidRDefault="00865CF0" w:rsidP="00865CF0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Uno de los desarrolladores no tiene medios de comunicación y se ausenta de sus trabajos a distancia programados.</w:t>
      </w:r>
    </w:p>
    <w:p w14:paraId="259A9F8A" w14:textId="77777777" w:rsidR="00865CF0" w:rsidRDefault="00865CF0" w:rsidP="00865CF0">
      <w:pPr>
        <w:ind w:left="720"/>
        <w:jc w:val="both"/>
        <w:rPr>
          <w:sz w:val="22"/>
          <w:szCs w:val="22"/>
          <w:lang w:val="es-VE"/>
        </w:rPr>
      </w:pPr>
    </w:p>
    <w:p w14:paraId="37E74A4C" w14:textId="77777777" w:rsidR="00865CF0" w:rsidRPr="009B1280" w:rsidRDefault="00865CF0" w:rsidP="00865CF0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  <w:lang w:val="es-VE"/>
        </w:rPr>
        <w:t>Estrategia</w:t>
      </w:r>
      <w:r w:rsidRPr="009B1280">
        <w:rPr>
          <w:sz w:val="22"/>
          <w:szCs w:val="22"/>
        </w:rPr>
        <w:t xml:space="preserve"> de</w:t>
      </w:r>
      <w:r w:rsidRPr="009B1280">
        <w:rPr>
          <w:sz w:val="22"/>
          <w:szCs w:val="22"/>
          <w:lang w:val="es-VE"/>
        </w:rPr>
        <w:t xml:space="preserve"> Mitigación</w:t>
      </w:r>
    </w:p>
    <w:p w14:paraId="3F1A254B" w14:textId="2EF46ECF" w:rsidR="00865CF0" w:rsidRDefault="00865CF0" w:rsidP="00865CF0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Tener copias del trabajo de todos los integrantes del equipo de desarrolladores para así disponer de la información y avances que éste tenía.</w:t>
      </w:r>
    </w:p>
    <w:p w14:paraId="6915865C" w14:textId="7820C0E2" w:rsidR="00865CF0" w:rsidRPr="00E508E2" w:rsidRDefault="00865CF0" w:rsidP="00865CF0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 xml:space="preserve">Uso de plataformas de gestión de proyectos tales como </w:t>
      </w:r>
      <w:proofErr w:type="spellStart"/>
      <w:r>
        <w:rPr>
          <w:sz w:val="22"/>
          <w:szCs w:val="22"/>
          <w:lang w:val="es-VE"/>
        </w:rPr>
        <w:t>Slack</w:t>
      </w:r>
      <w:proofErr w:type="spellEnd"/>
      <w:r>
        <w:rPr>
          <w:sz w:val="22"/>
          <w:szCs w:val="22"/>
          <w:lang w:val="es-VE"/>
        </w:rPr>
        <w:t xml:space="preserve"> o </w:t>
      </w:r>
      <w:proofErr w:type="spellStart"/>
      <w:r>
        <w:rPr>
          <w:sz w:val="22"/>
          <w:szCs w:val="22"/>
          <w:lang w:val="es-VE"/>
        </w:rPr>
        <w:t>GitHub</w:t>
      </w:r>
      <w:proofErr w:type="spellEnd"/>
      <w:r>
        <w:rPr>
          <w:sz w:val="22"/>
          <w:szCs w:val="22"/>
          <w:lang w:val="es-VE"/>
        </w:rPr>
        <w:t>.</w:t>
      </w:r>
    </w:p>
    <w:p w14:paraId="79D068A3" w14:textId="77777777" w:rsidR="00865CF0" w:rsidRPr="009B1280" w:rsidRDefault="00865CF0" w:rsidP="00865CF0">
      <w:pPr>
        <w:pStyle w:val="Ttulo3"/>
        <w:jc w:val="both"/>
        <w:rPr>
          <w:sz w:val="22"/>
          <w:szCs w:val="22"/>
          <w:lang w:val="es-VE"/>
        </w:rPr>
      </w:pPr>
      <w:r w:rsidRPr="009B1280">
        <w:rPr>
          <w:sz w:val="22"/>
          <w:szCs w:val="22"/>
        </w:rPr>
        <w:t>Plan de</w:t>
      </w:r>
      <w:r w:rsidRPr="009B1280">
        <w:rPr>
          <w:sz w:val="22"/>
          <w:szCs w:val="22"/>
          <w:lang w:val="es-VE"/>
        </w:rPr>
        <w:t xml:space="preserve"> Contingencia</w:t>
      </w:r>
    </w:p>
    <w:p w14:paraId="4B4B20A9" w14:textId="5E2D2C29" w:rsidR="00865CF0" w:rsidRDefault="00865CF0" w:rsidP="00865CF0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Si alguno de los integrantes del equipo de desarrolladores presenta problemas con sus redes como internet se debe realizar el trabajo desde otros sitios disponibles para el trabajo.</w:t>
      </w:r>
    </w:p>
    <w:p w14:paraId="3AF182A1" w14:textId="27AEBB24" w:rsidR="00865CF0" w:rsidRDefault="00865CF0" w:rsidP="00865CF0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Disponer de copias de seguridad de la información producida.</w:t>
      </w:r>
    </w:p>
    <w:p w14:paraId="61A590BE" w14:textId="388C1F2E" w:rsidR="00865CF0" w:rsidRDefault="00865CF0" w:rsidP="00865CF0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Realizar reemplazos.</w:t>
      </w:r>
    </w:p>
    <w:p w14:paraId="2F21A38D" w14:textId="7C18B768" w:rsidR="00865CF0" w:rsidRDefault="00865CF0" w:rsidP="00865CF0">
      <w:pPr>
        <w:pStyle w:val="Prrafodelista"/>
        <w:numPr>
          <w:ilvl w:val="0"/>
          <w:numId w:val="39"/>
        </w:num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Hacer uso de documentación del proyecto para comprender lo que dicho integrante realizaba y poder continuar su trabajo en caso de ser necesario.</w:t>
      </w:r>
    </w:p>
    <w:p w14:paraId="769C7CA4" w14:textId="77777777" w:rsidR="00865CF0" w:rsidRDefault="00865CF0" w:rsidP="00865CF0">
      <w:pPr>
        <w:pStyle w:val="Prrafodelista"/>
        <w:ind w:left="1080"/>
        <w:jc w:val="both"/>
        <w:rPr>
          <w:sz w:val="22"/>
          <w:szCs w:val="22"/>
          <w:lang w:val="es-CO"/>
        </w:rPr>
      </w:pPr>
    </w:p>
    <w:p w14:paraId="681B0335" w14:textId="77777777" w:rsidR="00865CF0" w:rsidRPr="00865CF0" w:rsidRDefault="00865CF0" w:rsidP="00865CF0">
      <w:pPr>
        <w:rPr>
          <w:lang w:val="es-CO"/>
        </w:rPr>
      </w:pPr>
    </w:p>
    <w:sectPr w:rsidR="00865CF0" w:rsidRPr="00865CF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D61E2" w14:textId="77777777" w:rsidR="00E56281" w:rsidRDefault="00E56281">
      <w:pPr>
        <w:spacing w:line="240" w:lineRule="auto"/>
      </w:pPr>
      <w:r>
        <w:separator/>
      </w:r>
    </w:p>
  </w:endnote>
  <w:endnote w:type="continuationSeparator" w:id="0">
    <w:p w14:paraId="4D96E723" w14:textId="77777777" w:rsidR="00E56281" w:rsidRDefault="00E56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F617B" w14:textId="77777777" w:rsidR="00E56281" w:rsidRDefault="00E5628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647F412" w14:textId="77777777" w:rsidR="00E56281" w:rsidRDefault="00E5628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56281" w14:paraId="6E9AFB9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2E71E0" w14:textId="77777777" w:rsidR="00E56281" w:rsidRDefault="00E5628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968A1E" w14:textId="5CE28C0B" w:rsidR="00E56281" w:rsidRDefault="00E56281" w:rsidP="00975F80">
          <w:pPr>
            <w:jc w:val="center"/>
          </w:pPr>
          <w:r>
            <w:sym w:font="Symbol" w:char="F0D3"/>
          </w:r>
          <w:r>
            <w:t xml:space="preserve"> </w:t>
          </w:r>
          <w:r w:rsidR="00192FA0" w:rsidRPr="00192FA0">
            <w:t>Paseo Virtual CRAI UQ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92FA0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7B03AE" w14:textId="3FEB4689" w:rsidR="00E56281" w:rsidRDefault="00E5628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92FA0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92FA0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</w:tbl>
  <w:p w14:paraId="12141F4A" w14:textId="77777777" w:rsidR="00E56281" w:rsidRDefault="00E5628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DA2F6" w14:textId="77777777" w:rsidR="00E56281" w:rsidRDefault="00E5628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ABCC1" w14:textId="77777777" w:rsidR="00E56281" w:rsidRDefault="00E56281">
      <w:pPr>
        <w:spacing w:line="240" w:lineRule="auto"/>
      </w:pPr>
      <w:r>
        <w:separator/>
      </w:r>
    </w:p>
  </w:footnote>
  <w:footnote w:type="continuationSeparator" w:id="0">
    <w:p w14:paraId="0E4E85F3" w14:textId="77777777" w:rsidR="00E56281" w:rsidRDefault="00E562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6E2A0" w14:textId="77777777" w:rsidR="00E56281" w:rsidRDefault="00E56281">
    <w:pPr>
      <w:rPr>
        <w:sz w:val="24"/>
      </w:rPr>
    </w:pPr>
  </w:p>
  <w:p w14:paraId="63C55C9D" w14:textId="77777777" w:rsidR="00E56281" w:rsidRPr="00273513" w:rsidRDefault="00E56281">
    <w:pPr>
      <w:pBdr>
        <w:top w:val="single" w:sz="6" w:space="1" w:color="auto"/>
      </w:pBdr>
      <w:rPr>
        <w:sz w:val="24"/>
        <w:lang w:val="es-VE"/>
      </w:rPr>
    </w:pPr>
  </w:p>
  <w:p w14:paraId="6E9B25D4" w14:textId="7FC03E12" w:rsidR="00E56281" w:rsidRDefault="00192FA0">
    <w:pPr>
      <w:pBdr>
        <w:bottom w:val="single" w:sz="6" w:space="1" w:color="auto"/>
      </w:pBdr>
      <w:jc w:val="right"/>
      <w:rPr>
        <w:sz w:val="24"/>
      </w:rPr>
    </w:pPr>
    <w:r w:rsidRPr="00192FA0">
      <w:rPr>
        <w:rFonts w:ascii="Arial" w:hAnsi="Arial"/>
        <w:b/>
        <w:sz w:val="36"/>
      </w:rPr>
      <w:t>Paseo Virtual CRAI UQ</w:t>
    </w:r>
  </w:p>
  <w:p w14:paraId="48D57882" w14:textId="77777777" w:rsidR="00E56281" w:rsidRDefault="00E5628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56281" w:rsidRPr="00403A8A" w14:paraId="1BCDBD92" w14:textId="77777777">
      <w:tc>
        <w:tcPr>
          <w:tcW w:w="6379" w:type="dxa"/>
        </w:tcPr>
        <w:p w14:paraId="63A1DC28" w14:textId="09CD96DF" w:rsidR="00E56281" w:rsidRPr="00AE44EE" w:rsidRDefault="00E56281" w:rsidP="00ED46EB">
          <w:pPr>
            <w:rPr>
              <w:lang w:val="es-CO"/>
            </w:rPr>
          </w:pPr>
          <w:r w:rsidRPr="00975F80">
            <w:rPr>
              <w:b/>
              <w:sz w:val="22"/>
              <w:szCs w:val="22"/>
              <w:lang w:val="es-ES"/>
            </w:rPr>
            <w:t>Implementación de aplicación para automatizar procesos</w:t>
          </w:r>
        </w:p>
      </w:tc>
      <w:tc>
        <w:tcPr>
          <w:tcW w:w="3179" w:type="dxa"/>
        </w:tcPr>
        <w:p w14:paraId="3AAFD455" w14:textId="1805365E" w:rsidR="00E56281" w:rsidRDefault="00E56281">
          <w:pPr>
            <w:tabs>
              <w:tab w:val="left" w:pos="1135"/>
            </w:tabs>
            <w:spacing w:before="40"/>
            <w:ind w:right="68"/>
          </w:pPr>
          <w:r w:rsidRPr="00975F80">
            <w:rPr>
              <w:lang w:val="es-ES"/>
            </w:rPr>
            <w:t xml:space="preserve">  </w:t>
          </w:r>
          <w:r>
            <w:t>Version:           1.0.0</w:t>
          </w:r>
        </w:p>
      </w:tc>
    </w:tr>
    <w:tr w:rsidR="00E56281" w:rsidRPr="00403A8A" w14:paraId="79E02978" w14:textId="77777777">
      <w:tc>
        <w:tcPr>
          <w:tcW w:w="6379" w:type="dxa"/>
        </w:tcPr>
        <w:p w14:paraId="68A746DE" w14:textId="1258104F" w:rsidR="00E56281" w:rsidRPr="00975F80" w:rsidRDefault="00E56281">
          <w:pPr>
            <w:rPr>
              <w:lang w:val="es-ES"/>
            </w:rPr>
          </w:pPr>
          <w:r>
            <w:rPr>
              <w:lang w:val="es-ES"/>
            </w:rPr>
            <w:t>Riesgos del proyecto</w:t>
          </w:r>
        </w:p>
      </w:tc>
      <w:tc>
        <w:tcPr>
          <w:tcW w:w="3179" w:type="dxa"/>
        </w:tcPr>
        <w:p w14:paraId="10D3F883" w14:textId="7600DFF0" w:rsidR="00E56281" w:rsidRDefault="00E56281" w:rsidP="002C1F0E">
          <w:r w:rsidRPr="00975F80">
            <w:rPr>
              <w:lang w:val="es-ES"/>
            </w:rPr>
            <w:t xml:space="preserve">  </w:t>
          </w:r>
          <w:r>
            <w:t>Data:  09/03/2017</w:t>
          </w:r>
        </w:p>
      </w:tc>
    </w:tr>
    <w:tr w:rsidR="00E56281" w14:paraId="0563FF87" w14:textId="77777777">
      <w:tc>
        <w:tcPr>
          <w:tcW w:w="9558" w:type="dxa"/>
          <w:gridSpan w:val="2"/>
        </w:tcPr>
        <w:p w14:paraId="568090AC" w14:textId="57765202" w:rsidR="00E56281" w:rsidRDefault="00E56281"/>
      </w:tc>
    </w:tr>
  </w:tbl>
  <w:p w14:paraId="464A43BD" w14:textId="77777777" w:rsidR="00E56281" w:rsidRDefault="00E5628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62106" w14:textId="77777777" w:rsidR="00E56281" w:rsidRDefault="00E5628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EB2DCD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312416A"/>
    <w:multiLevelType w:val="hybridMultilevel"/>
    <w:tmpl w:val="0978A8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12C24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9FB5EFB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C604AB6"/>
    <w:multiLevelType w:val="hybridMultilevel"/>
    <w:tmpl w:val="AD00448E"/>
    <w:lvl w:ilvl="0" w:tplc="DD3CC96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247235"/>
    <w:multiLevelType w:val="hybridMultilevel"/>
    <w:tmpl w:val="BE007A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CC5087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3D4382B"/>
    <w:multiLevelType w:val="hybridMultilevel"/>
    <w:tmpl w:val="25DA98E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5630C4"/>
    <w:multiLevelType w:val="multilevel"/>
    <w:tmpl w:val="EEB2DCD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1D74862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9801E37"/>
    <w:multiLevelType w:val="multilevel"/>
    <w:tmpl w:val="F500CC4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6561018"/>
    <w:multiLevelType w:val="multilevel"/>
    <w:tmpl w:val="EAF2CBE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E177EF3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0C67E2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27B0DE5"/>
    <w:multiLevelType w:val="hybridMultilevel"/>
    <w:tmpl w:val="6A804A3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2B24D98"/>
    <w:multiLevelType w:val="multilevel"/>
    <w:tmpl w:val="EEB2DCD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3760C02"/>
    <w:multiLevelType w:val="multilevel"/>
    <w:tmpl w:val="9F32EE7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59F55A76"/>
    <w:multiLevelType w:val="multilevel"/>
    <w:tmpl w:val="786650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5D926A4D"/>
    <w:multiLevelType w:val="hybridMultilevel"/>
    <w:tmpl w:val="40CAEE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F087AF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6174EBB"/>
    <w:multiLevelType w:val="multilevel"/>
    <w:tmpl w:val="EEB2DCD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5">
    <w:nsid w:val="665C2123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B1B208D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41"/>
  </w:num>
  <w:num w:numId="5">
    <w:abstractNumId w:val="29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9"/>
  </w:num>
  <w:num w:numId="10">
    <w:abstractNumId w:val="3"/>
  </w:num>
  <w:num w:numId="11">
    <w:abstractNumId w:val="19"/>
  </w:num>
  <w:num w:numId="12">
    <w:abstractNumId w:val="17"/>
  </w:num>
  <w:num w:numId="13">
    <w:abstractNumId w:val="38"/>
  </w:num>
  <w:num w:numId="14">
    <w:abstractNumId w:val="16"/>
  </w:num>
  <w:num w:numId="15">
    <w:abstractNumId w:val="6"/>
  </w:num>
  <w:num w:numId="16">
    <w:abstractNumId w:val="37"/>
  </w:num>
  <w:num w:numId="17">
    <w:abstractNumId w:val="23"/>
  </w:num>
  <w:num w:numId="18">
    <w:abstractNumId w:val="11"/>
  </w:num>
  <w:num w:numId="19">
    <w:abstractNumId w:val="21"/>
  </w:num>
  <w:num w:numId="20">
    <w:abstractNumId w:val="14"/>
  </w:num>
  <w:num w:numId="21">
    <w:abstractNumId w:val="36"/>
  </w:num>
  <w:num w:numId="22">
    <w:abstractNumId w:val="31"/>
  </w:num>
  <w:num w:numId="23">
    <w:abstractNumId w:val="12"/>
  </w:num>
  <w:num w:numId="24">
    <w:abstractNumId w:val="10"/>
  </w:num>
  <w:num w:numId="25">
    <w:abstractNumId w:val="20"/>
  </w:num>
  <w:num w:numId="26">
    <w:abstractNumId w:val="34"/>
  </w:num>
  <w:num w:numId="27">
    <w:abstractNumId w:val="40"/>
  </w:num>
  <w:num w:numId="28">
    <w:abstractNumId w:val="24"/>
  </w:num>
  <w:num w:numId="29">
    <w:abstractNumId w:val="22"/>
  </w:num>
  <w:num w:numId="30">
    <w:abstractNumId w:val="28"/>
  </w:num>
  <w:num w:numId="31">
    <w:abstractNumId w:val="35"/>
  </w:num>
  <w:num w:numId="32">
    <w:abstractNumId w:val="15"/>
  </w:num>
  <w:num w:numId="33">
    <w:abstractNumId w:val="26"/>
  </w:num>
  <w:num w:numId="34">
    <w:abstractNumId w:val="5"/>
  </w:num>
  <w:num w:numId="35">
    <w:abstractNumId w:val="13"/>
  </w:num>
  <w:num w:numId="36">
    <w:abstractNumId w:val="7"/>
  </w:num>
  <w:num w:numId="37">
    <w:abstractNumId w:val="33"/>
  </w:num>
  <w:num w:numId="38">
    <w:abstractNumId w:val="30"/>
  </w:num>
  <w:num w:numId="39">
    <w:abstractNumId w:val="8"/>
  </w:num>
  <w:num w:numId="40">
    <w:abstractNumId w:val="4"/>
  </w:num>
  <w:num w:numId="41">
    <w:abstractNumId w:val="9"/>
  </w:num>
  <w:num w:numId="42">
    <w:abstractNumId w:val="32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38B"/>
    <w:rsid w:val="0000089D"/>
    <w:rsid w:val="00010AD5"/>
    <w:rsid w:val="0001480C"/>
    <w:rsid w:val="00025396"/>
    <w:rsid w:val="000270FF"/>
    <w:rsid w:val="00036105"/>
    <w:rsid w:val="00042C41"/>
    <w:rsid w:val="00043C16"/>
    <w:rsid w:val="000504CC"/>
    <w:rsid w:val="00052035"/>
    <w:rsid w:val="000609C4"/>
    <w:rsid w:val="00096CC9"/>
    <w:rsid w:val="000E085A"/>
    <w:rsid w:val="000E14CF"/>
    <w:rsid w:val="000F6197"/>
    <w:rsid w:val="00102E6F"/>
    <w:rsid w:val="00114FE2"/>
    <w:rsid w:val="0012165D"/>
    <w:rsid w:val="00123259"/>
    <w:rsid w:val="00123DD4"/>
    <w:rsid w:val="001437E8"/>
    <w:rsid w:val="0015021F"/>
    <w:rsid w:val="001613F5"/>
    <w:rsid w:val="00166BBD"/>
    <w:rsid w:val="00183637"/>
    <w:rsid w:val="0018622D"/>
    <w:rsid w:val="00191591"/>
    <w:rsid w:val="00192BBF"/>
    <w:rsid w:val="00192FA0"/>
    <w:rsid w:val="00196599"/>
    <w:rsid w:val="00196C16"/>
    <w:rsid w:val="001A798C"/>
    <w:rsid w:val="001C4679"/>
    <w:rsid w:val="001D12E2"/>
    <w:rsid w:val="001D3257"/>
    <w:rsid w:val="001D4F45"/>
    <w:rsid w:val="001F07AB"/>
    <w:rsid w:val="001F4EE5"/>
    <w:rsid w:val="00202C2E"/>
    <w:rsid w:val="00212861"/>
    <w:rsid w:val="00215039"/>
    <w:rsid w:val="00244EB5"/>
    <w:rsid w:val="00245032"/>
    <w:rsid w:val="00273513"/>
    <w:rsid w:val="0027444B"/>
    <w:rsid w:val="00287250"/>
    <w:rsid w:val="002B7EB3"/>
    <w:rsid w:val="002C1D95"/>
    <w:rsid w:val="002C1F0E"/>
    <w:rsid w:val="002C6289"/>
    <w:rsid w:val="00327E2E"/>
    <w:rsid w:val="00334A65"/>
    <w:rsid w:val="00340973"/>
    <w:rsid w:val="00357923"/>
    <w:rsid w:val="003661A0"/>
    <w:rsid w:val="0038621D"/>
    <w:rsid w:val="00390579"/>
    <w:rsid w:val="00393EB5"/>
    <w:rsid w:val="003B6CBA"/>
    <w:rsid w:val="003C6A76"/>
    <w:rsid w:val="003E1B09"/>
    <w:rsid w:val="003F661E"/>
    <w:rsid w:val="004017DC"/>
    <w:rsid w:val="00403A8A"/>
    <w:rsid w:val="004129F4"/>
    <w:rsid w:val="00414D6C"/>
    <w:rsid w:val="00414E76"/>
    <w:rsid w:val="00420E17"/>
    <w:rsid w:val="00421675"/>
    <w:rsid w:val="00423EE5"/>
    <w:rsid w:val="00424C67"/>
    <w:rsid w:val="004375E1"/>
    <w:rsid w:val="00437A00"/>
    <w:rsid w:val="0044240C"/>
    <w:rsid w:val="00445959"/>
    <w:rsid w:val="00463B4A"/>
    <w:rsid w:val="00471E8F"/>
    <w:rsid w:val="004765F2"/>
    <w:rsid w:val="00492868"/>
    <w:rsid w:val="004D7FE5"/>
    <w:rsid w:val="004E23CA"/>
    <w:rsid w:val="004F2EA2"/>
    <w:rsid w:val="004F3E40"/>
    <w:rsid w:val="004F696D"/>
    <w:rsid w:val="004F6EC1"/>
    <w:rsid w:val="00500036"/>
    <w:rsid w:val="00511F0D"/>
    <w:rsid w:val="00515D2E"/>
    <w:rsid w:val="00517CF5"/>
    <w:rsid w:val="0053739A"/>
    <w:rsid w:val="00541755"/>
    <w:rsid w:val="005465DE"/>
    <w:rsid w:val="00550029"/>
    <w:rsid w:val="00551C63"/>
    <w:rsid w:val="0056074D"/>
    <w:rsid w:val="00562716"/>
    <w:rsid w:val="005654C9"/>
    <w:rsid w:val="005807FD"/>
    <w:rsid w:val="00590505"/>
    <w:rsid w:val="00592BF8"/>
    <w:rsid w:val="00594F76"/>
    <w:rsid w:val="00595A1A"/>
    <w:rsid w:val="005A2372"/>
    <w:rsid w:val="005D2B0F"/>
    <w:rsid w:val="005D39FC"/>
    <w:rsid w:val="005E76EF"/>
    <w:rsid w:val="00615CE5"/>
    <w:rsid w:val="00616536"/>
    <w:rsid w:val="00621618"/>
    <w:rsid w:val="006423FD"/>
    <w:rsid w:val="00645CE0"/>
    <w:rsid w:val="00650249"/>
    <w:rsid w:val="006631BC"/>
    <w:rsid w:val="006721BF"/>
    <w:rsid w:val="006768CC"/>
    <w:rsid w:val="0068283A"/>
    <w:rsid w:val="0068308C"/>
    <w:rsid w:val="00683546"/>
    <w:rsid w:val="00694C2C"/>
    <w:rsid w:val="006A15D3"/>
    <w:rsid w:val="006C1F7F"/>
    <w:rsid w:val="006D1AF0"/>
    <w:rsid w:val="007027C8"/>
    <w:rsid w:val="007033D3"/>
    <w:rsid w:val="0072471A"/>
    <w:rsid w:val="00742257"/>
    <w:rsid w:val="00750C75"/>
    <w:rsid w:val="007514FF"/>
    <w:rsid w:val="007755EA"/>
    <w:rsid w:val="00795F21"/>
    <w:rsid w:val="007975F3"/>
    <w:rsid w:val="00797C41"/>
    <w:rsid w:val="007A63E2"/>
    <w:rsid w:val="007A7530"/>
    <w:rsid w:val="007A7F04"/>
    <w:rsid w:val="007B31DE"/>
    <w:rsid w:val="007C5C37"/>
    <w:rsid w:val="007D4EFB"/>
    <w:rsid w:val="007E1B60"/>
    <w:rsid w:val="00801F4B"/>
    <w:rsid w:val="00811ACF"/>
    <w:rsid w:val="00815AB3"/>
    <w:rsid w:val="00816F47"/>
    <w:rsid w:val="00826AC7"/>
    <w:rsid w:val="00826AEF"/>
    <w:rsid w:val="00835A3C"/>
    <w:rsid w:val="00835AE6"/>
    <w:rsid w:val="00844FFB"/>
    <w:rsid w:val="00851F0A"/>
    <w:rsid w:val="00865CF0"/>
    <w:rsid w:val="00867806"/>
    <w:rsid w:val="008979DC"/>
    <w:rsid w:val="008A74E9"/>
    <w:rsid w:val="008A7AF0"/>
    <w:rsid w:val="008B1A2D"/>
    <w:rsid w:val="008C5F49"/>
    <w:rsid w:val="008D0F12"/>
    <w:rsid w:val="008D685F"/>
    <w:rsid w:val="008D7D5B"/>
    <w:rsid w:val="008F3E6F"/>
    <w:rsid w:val="00901DFC"/>
    <w:rsid w:val="00910498"/>
    <w:rsid w:val="009169B6"/>
    <w:rsid w:val="009204A9"/>
    <w:rsid w:val="0093538B"/>
    <w:rsid w:val="0095001E"/>
    <w:rsid w:val="0095653C"/>
    <w:rsid w:val="00966A98"/>
    <w:rsid w:val="00975F80"/>
    <w:rsid w:val="009862EE"/>
    <w:rsid w:val="00996F90"/>
    <w:rsid w:val="009B1280"/>
    <w:rsid w:val="009C5F78"/>
    <w:rsid w:val="009E7318"/>
    <w:rsid w:val="009F0D3F"/>
    <w:rsid w:val="009F5949"/>
    <w:rsid w:val="00A030EA"/>
    <w:rsid w:val="00A15AE6"/>
    <w:rsid w:val="00A24327"/>
    <w:rsid w:val="00A45311"/>
    <w:rsid w:val="00A459CB"/>
    <w:rsid w:val="00A54E97"/>
    <w:rsid w:val="00A77493"/>
    <w:rsid w:val="00A77D94"/>
    <w:rsid w:val="00A879F7"/>
    <w:rsid w:val="00AA1A06"/>
    <w:rsid w:val="00AB585B"/>
    <w:rsid w:val="00AB743E"/>
    <w:rsid w:val="00AC55F6"/>
    <w:rsid w:val="00AD6A75"/>
    <w:rsid w:val="00AE44EE"/>
    <w:rsid w:val="00AE6F37"/>
    <w:rsid w:val="00AE73E9"/>
    <w:rsid w:val="00AF67D5"/>
    <w:rsid w:val="00B040E3"/>
    <w:rsid w:val="00B15528"/>
    <w:rsid w:val="00B254C7"/>
    <w:rsid w:val="00B3214C"/>
    <w:rsid w:val="00B36F97"/>
    <w:rsid w:val="00B50E56"/>
    <w:rsid w:val="00B511E2"/>
    <w:rsid w:val="00B513D1"/>
    <w:rsid w:val="00B625CF"/>
    <w:rsid w:val="00B70172"/>
    <w:rsid w:val="00B70E38"/>
    <w:rsid w:val="00B815D0"/>
    <w:rsid w:val="00B84188"/>
    <w:rsid w:val="00B96EDC"/>
    <w:rsid w:val="00BA78B9"/>
    <w:rsid w:val="00BB68A3"/>
    <w:rsid w:val="00BC7427"/>
    <w:rsid w:val="00BD629F"/>
    <w:rsid w:val="00C15159"/>
    <w:rsid w:val="00C16068"/>
    <w:rsid w:val="00C212EF"/>
    <w:rsid w:val="00C221EC"/>
    <w:rsid w:val="00C2294F"/>
    <w:rsid w:val="00C317B5"/>
    <w:rsid w:val="00C507BD"/>
    <w:rsid w:val="00C5372C"/>
    <w:rsid w:val="00C53FB8"/>
    <w:rsid w:val="00C62F5C"/>
    <w:rsid w:val="00C95C64"/>
    <w:rsid w:val="00CA7AC9"/>
    <w:rsid w:val="00CA7FF3"/>
    <w:rsid w:val="00CC3421"/>
    <w:rsid w:val="00CC4123"/>
    <w:rsid w:val="00CC56E5"/>
    <w:rsid w:val="00CC7540"/>
    <w:rsid w:val="00CD535A"/>
    <w:rsid w:val="00CD71F9"/>
    <w:rsid w:val="00CE6D06"/>
    <w:rsid w:val="00CF4ACE"/>
    <w:rsid w:val="00D06D73"/>
    <w:rsid w:val="00D1177A"/>
    <w:rsid w:val="00D34042"/>
    <w:rsid w:val="00D51E14"/>
    <w:rsid w:val="00D54256"/>
    <w:rsid w:val="00D80A4F"/>
    <w:rsid w:val="00D91EA5"/>
    <w:rsid w:val="00DA6127"/>
    <w:rsid w:val="00DD3881"/>
    <w:rsid w:val="00DD784C"/>
    <w:rsid w:val="00DE2E3E"/>
    <w:rsid w:val="00DF22E0"/>
    <w:rsid w:val="00E01DAB"/>
    <w:rsid w:val="00E0618D"/>
    <w:rsid w:val="00E11D9F"/>
    <w:rsid w:val="00E15E41"/>
    <w:rsid w:val="00E30C8C"/>
    <w:rsid w:val="00E3144F"/>
    <w:rsid w:val="00E35639"/>
    <w:rsid w:val="00E3733A"/>
    <w:rsid w:val="00E40F00"/>
    <w:rsid w:val="00E508E2"/>
    <w:rsid w:val="00E51E05"/>
    <w:rsid w:val="00E54827"/>
    <w:rsid w:val="00E56281"/>
    <w:rsid w:val="00E62332"/>
    <w:rsid w:val="00E632B4"/>
    <w:rsid w:val="00E70979"/>
    <w:rsid w:val="00E7709F"/>
    <w:rsid w:val="00E82ADF"/>
    <w:rsid w:val="00E83C76"/>
    <w:rsid w:val="00E85805"/>
    <w:rsid w:val="00E86715"/>
    <w:rsid w:val="00E95206"/>
    <w:rsid w:val="00E9738B"/>
    <w:rsid w:val="00EA0D6E"/>
    <w:rsid w:val="00EA7998"/>
    <w:rsid w:val="00EC15B0"/>
    <w:rsid w:val="00ED0A1A"/>
    <w:rsid w:val="00ED46EB"/>
    <w:rsid w:val="00ED664B"/>
    <w:rsid w:val="00EF1A12"/>
    <w:rsid w:val="00F0524E"/>
    <w:rsid w:val="00F11C81"/>
    <w:rsid w:val="00F12E12"/>
    <w:rsid w:val="00F176BE"/>
    <w:rsid w:val="00F37F77"/>
    <w:rsid w:val="00F42559"/>
    <w:rsid w:val="00F4311D"/>
    <w:rsid w:val="00F503C8"/>
    <w:rsid w:val="00F83FB8"/>
    <w:rsid w:val="00F8400B"/>
    <w:rsid w:val="00F957C3"/>
    <w:rsid w:val="00F96545"/>
    <w:rsid w:val="00F9792E"/>
    <w:rsid w:val="00F97ADC"/>
    <w:rsid w:val="00FA0F5A"/>
    <w:rsid w:val="00FA77BE"/>
    <w:rsid w:val="00FC1B0D"/>
    <w:rsid w:val="00FC462E"/>
    <w:rsid w:val="00FD159D"/>
    <w:rsid w:val="00FE1A6C"/>
    <w:rsid w:val="00FF6062"/>
    <w:rsid w:val="6B25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,"/>
  <w14:docId w14:val="7C99FB55"/>
  <w15:docId w15:val="{C3B000CF-BAE9-4762-BD80-399D2DAB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8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8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8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8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8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75F80"/>
    <w:pPr>
      <w:spacing w:after="120"/>
      <w:ind w:left="720"/>
    </w:pPr>
    <w:rPr>
      <w:sz w:val="22"/>
      <w:szCs w:val="22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A0D6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7E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5F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F8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eguimiento%201%20Software%203\rup_rskls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3A0A7-2B17-456A-A5A4-00924CB8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rup_rsklst</Template>
  <TotalTime>269</TotalTime>
  <Pages>13</Pages>
  <Words>2654</Words>
  <Characters>14597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Risk List</vt:lpstr>
    </vt:vector>
  </TitlesOfParts>
  <Company>&lt;Company Name&gt;</Company>
  <LinksUpToDate>false</LinksUpToDate>
  <CharactersWithSpaces>17217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Darwin Pachon Ortiz</dc:creator>
  <cp:keywords/>
  <dc:description/>
  <cp:lastModifiedBy>Pc</cp:lastModifiedBy>
  <cp:revision>67</cp:revision>
  <cp:lastPrinted>2015-08-19T05:04:00Z</cp:lastPrinted>
  <dcterms:created xsi:type="dcterms:W3CDTF">2015-08-21T03:53:00Z</dcterms:created>
  <dcterms:modified xsi:type="dcterms:W3CDTF">2017-03-11T20:09:00Z</dcterms:modified>
</cp:coreProperties>
</file>